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37DE5" w14:textId="77777777" w:rsidR="00BF5732" w:rsidRDefault="00BF5732" w:rsidP="00C64CD9">
      <w:pPr>
        <w:pStyle w:val="Photo"/>
      </w:pPr>
    </w:p>
    <w:p w14:paraId="0880335F" w14:textId="77777777" w:rsidR="00BF5732" w:rsidRDefault="00BF5732" w:rsidP="00C64CD9">
      <w:pPr>
        <w:pStyle w:val="Photo"/>
      </w:pPr>
    </w:p>
    <w:p w14:paraId="54E6C102" w14:textId="77777777" w:rsidR="00BF5732" w:rsidRDefault="00BF5732" w:rsidP="00C64CD9">
      <w:pPr>
        <w:pStyle w:val="Photo"/>
      </w:pPr>
    </w:p>
    <w:p w14:paraId="6A8ABD11" w14:textId="77777777" w:rsidR="00BF5732" w:rsidRDefault="00BF5732" w:rsidP="00C64CD9">
      <w:pPr>
        <w:pStyle w:val="Photo"/>
      </w:pPr>
    </w:p>
    <w:p w14:paraId="515A9173" w14:textId="77777777" w:rsidR="00BF5732" w:rsidRDefault="00BF5732" w:rsidP="00C64CD9">
      <w:pPr>
        <w:pStyle w:val="Photo"/>
      </w:pPr>
    </w:p>
    <w:p w14:paraId="5AFF5A8C" w14:textId="77777777" w:rsidR="00BF5732" w:rsidRDefault="00BF5732" w:rsidP="00C64CD9">
      <w:pPr>
        <w:pStyle w:val="Photo"/>
      </w:pPr>
    </w:p>
    <w:p w14:paraId="7A9BC618" w14:textId="1A8AD44D" w:rsidR="00C6554A" w:rsidRPr="008B5277" w:rsidRDefault="002554CD" w:rsidP="00C64CD9">
      <w:pPr>
        <w:pStyle w:val="Photo"/>
      </w:pPr>
      <w:r w:rsidRPr="008B5277">
        <w:rPr>
          <w:noProof/>
          <w:lang w:bidi="fr-FR"/>
        </w:rPr>
        <w:drawing>
          <wp:inline distT="0" distB="0" distL="0" distR="0" wp14:anchorId="4487C79A" wp14:editId="7CF79F02">
            <wp:extent cx="3657600" cy="2416481"/>
            <wp:effectExtent l="0" t="0" r="0" b="3175"/>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2416481"/>
                    </a:xfrm>
                    <a:prstGeom prst="rect">
                      <a:avLst/>
                    </a:prstGeom>
                    <a:noFill/>
                    <a:ln w="254000" cap="rnd">
                      <a:noFill/>
                    </a:ln>
                    <a:effectLst/>
                  </pic:spPr>
                </pic:pic>
              </a:graphicData>
            </a:graphic>
          </wp:inline>
        </w:drawing>
      </w:r>
    </w:p>
    <w:p w14:paraId="256A1815" w14:textId="77777777" w:rsidR="00BF5732" w:rsidRDefault="00BF5732" w:rsidP="00C64CD9">
      <w:pPr>
        <w:pStyle w:val="Titre"/>
      </w:pPr>
    </w:p>
    <w:p w14:paraId="450B6FB1" w14:textId="38BC287D" w:rsidR="00C6554A" w:rsidRPr="00F808B3" w:rsidRDefault="00993277" w:rsidP="00C64CD9">
      <w:pPr>
        <w:pStyle w:val="Titre"/>
      </w:pPr>
      <w:proofErr w:type="spellStart"/>
      <w:r>
        <w:t>JS</w:t>
      </w:r>
      <w:r w:rsidR="00F808B3" w:rsidRPr="00F808B3">
        <w:t>Geofencing</w:t>
      </w:r>
      <w:proofErr w:type="spellEnd"/>
    </w:p>
    <w:p w14:paraId="62C8C592" w14:textId="702B60E5" w:rsidR="00C6554A" w:rsidRPr="00F808B3" w:rsidRDefault="00F808B3" w:rsidP="00C64CD9">
      <w:pPr>
        <w:pStyle w:val="Sous-titre"/>
      </w:pPr>
      <w:r w:rsidRPr="00F808B3">
        <w:t>A geofencing e</w:t>
      </w:r>
      <w:r>
        <w:t>xtension for GeoJson</w:t>
      </w:r>
    </w:p>
    <w:p w14:paraId="4B505DEF" w14:textId="4B311D76" w:rsidR="00C6554A" w:rsidRDefault="00C6554A" w:rsidP="00C64CD9">
      <w:pPr>
        <w:pStyle w:val="Coordonnes"/>
      </w:pPr>
      <w:r>
        <w:rPr>
          <w:lang w:bidi="fr-FR"/>
        </w:rPr>
        <w:br w:type="page"/>
      </w:r>
    </w:p>
    <w:p w14:paraId="0B626F9A" w14:textId="59F1E880" w:rsidR="00D75E96" w:rsidRDefault="00D75E96" w:rsidP="00C64CD9">
      <w:pPr>
        <w:pStyle w:val="Titre1"/>
      </w:pPr>
      <w:bookmarkStart w:id="0" w:name="_Toc71824659"/>
      <w:r>
        <w:lastRenderedPageBreak/>
        <w:t>Versions</w:t>
      </w:r>
      <w:bookmarkEnd w:id="0"/>
    </w:p>
    <w:tbl>
      <w:tblPr>
        <w:tblStyle w:val="TableauListe2"/>
        <w:tblW w:w="0" w:type="auto"/>
        <w:tblInd w:w="0" w:type="dxa"/>
        <w:tblLook w:val="04A0" w:firstRow="1" w:lastRow="0" w:firstColumn="1" w:lastColumn="0" w:noHBand="0" w:noVBand="1"/>
      </w:tblPr>
      <w:tblGrid>
        <w:gridCol w:w="1628"/>
        <w:gridCol w:w="1450"/>
        <w:gridCol w:w="1097"/>
        <w:gridCol w:w="4131"/>
      </w:tblGrid>
      <w:tr w:rsidR="00D75E96" w14:paraId="041892EE" w14:textId="77777777" w:rsidTr="00D75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Borders>
              <w:top w:val="single" w:sz="4" w:space="0" w:color="666666" w:themeColor="text1" w:themeTint="99"/>
              <w:left w:val="nil"/>
              <w:bottom w:val="single" w:sz="4" w:space="0" w:color="666666" w:themeColor="text1" w:themeTint="99"/>
              <w:right w:val="nil"/>
            </w:tcBorders>
            <w:hideMark/>
          </w:tcPr>
          <w:p w14:paraId="5A602F8D" w14:textId="77777777" w:rsidR="00D75E96" w:rsidRDefault="00D75E96" w:rsidP="00C64CD9">
            <w:r>
              <w:t>Date</w:t>
            </w:r>
          </w:p>
        </w:tc>
        <w:tc>
          <w:tcPr>
            <w:tcW w:w="1451" w:type="dxa"/>
            <w:tcBorders>
              <w:top w:val="single" w:sz="4" w:space="0" w:color="666666" w:themeColor="text1" w:themeTint="99"/>
              <w:left w:val="nil"/>
              <w:bottom w:val="single" w:sz="4" w:space="0" w:color="666666" w:themeColor="text1" w:themeTint="99"/>
              <w:right w:val="nil"/>
            </w:tcBorders>
            <w:hideMark/>
          </w:tcPr>
          <w:p w14:paraId="370D0E70" w14:textId="77777777" w:rsidR="00D75E96" w:rsidRDefault="00D75E96" w:rsidP="00C64CD9">
            <w:pPr>
              <w:cnfStyle w:val="100000000000" w:firstRow="1" w:lastRow="0" w:firstColumn="0" w:lastColumn="0" w:oddVBand="0" w:evenVBand="0" w:oddHBand="0" w:evenHBand="0" w:firstRowFirstColumn="0" w:firstRowLastColumn="0" w:lastRowFirstColumn="0" w:lastRowLastColumn="0"/>
            </w:pPr>
            <w:r>
              <w:t>Author</w:t>
            </w:r>
          </w:p>
        </w:tc>
        <w:tc>
          <w:tcPr>
            <w:tcW w:w="1068" w:type="dxa"/>
            <w:tcBorders>
              <w:top w:val="single" w:sz="4" w:space="0" w:color="666666" w:themeColor="text1" w:themeTint="99"/>
              <w:left w:val="nil"/>
              <w:bottom w:val="single" w:sz="4" w:space="0" w:color="666666" w:themeColor="text1" w:themeTint="99"/>
              <w:right w:val="nil"/>
            </w:tcBorders>
            <w:hideMark/>
          </w:tcPr>
          <w:p w14:paraId="0AEFACD7" w14:textId="77777777" w:rsidR="00D75E96" w:rsidRDefault="00D75E96" w:rsidP="00C64CD9">
            <w:pPr>
              <w:cnfStyle w:val="100000000000" w:firstRow="1" w:lastRow="0" w:firstColumn="0" w:lastColumn="0" w:oddVBand="0" w:evenVBand="0" w:oddHBand="0" w:evenHBand="0" w:firstRowFirstColumn="0" w:firstRowLastColumn="0" w:lastRowFirstColumn="0" w:lastRowLastColumn="0"/>
            </w:pPr>
            <w:r>
              <w:t>Version</w:t>
            </w:r>
          </w:p>
        </w:tc>
        <w:tc>
          <w:tcPr>
            <w:tcW w:w="4157" w:type="dxa"/>
            <w:tcBorders>
              <w:top w:val="single" w:sz="4" w:space="0" w:color="666666" w:themeColor="text1" w:themeTint="99"/>
              <w:left w:val="nil"/>
              <w:bottom w:val="single" w:sz="4" w:space="0" w:color="666666" w:themeColor="text1" w:themeTint="99"/>
              <w:right w:val="nil"/>
            </w:tcBorders>
            <w:hideMark/>
          </w:tcPr>
          <w:p w14:paraId="27C678E4" w14:textId="77777777" w:rsidR="00D75E96" w:rsidRDefault="00D75E96" w:rsidP="00C64CD9">
            <w:pPr>
              <w:cnfStyle w:val="100000000000" w:firstRow="1" w:lastRow="0" w:firstColumn="0" w:lastColumn="0" w:oddVBand="0" w:evenVBand="0" w:oddHBand="0" w:evenHBand="0" w:firstRowFirstColumn="0" w:firstRowLastColumn="0" w:lastRowFirstColumn="0" w:lastRowLastColumn="0"/>
            </w:pPr>
            <w:r>
              <w:t>Comment</w:t>
            </w:r>
          </w:p>
        </w:tc>
      </w:tr>
      <w:tr w:rsidR="00E80BBA" w14:paraId="5E845937" w14:textId="77777777" w:rsidTr="00D75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Borders>
              <w:top w:val="single" w:sz="4" w:space="0" w:color="666666" w:themeColor="text1" w:themeTint="99"/>
              <w:left w:val="nil"/>
              <w:bottom w:val="single" w:sz="4" w:space="0" w:color="666666" w:themeColor="text1" w:themeTint="99"/>
              <w:right w:val="nil"/>
            </w:tcBorders>
            <w:hideMark/>
          </w:tcPr>
          <w:p w14:paraId="3DC96E9B" w14:textId="4CDA946A" w:rsidR="00D75E96" w:rsidRDefault="00D75E96" w:rsidP="00C64CD9">
            <w:r>
              <w:t>10/04/2021</w:t>
            </w:r>
          </w:p>
        </w:tc>
        <w:tc>
          <w:tcPr>
            <w:tcW w:w="1451" w:type="dxa"/>
            <w:tcBorders>
              <w:top w:val="single" w:sz="4" w:space="0" w:color="666666" w:themeColor="text1" w:themeTint="99"/>
              <w:left w:val="nil"/>
              <w:bottom w:val="single" w:sz="4" w:space="0" w:color="666666" w:themeColor="text1" w:themeTint="99"/>
              <w:right w:val="nil"/>
            </w:tcBorders>
            <w:hideMark/>
          </w:tcPr>
          <w:p w14:paraId="73A50859" w14:textId="357BC713" w:rsidR="00D75E96" w:rsidRDefault="00D75E96" w:rsidP="00C64CD9">
            <w:pPr>
              <w:cnfStyle w:val="000000100000" w:firstRow="0" w:lastRow="0" w:firstColumn="0" w:lastColumn="0" w:oddVBand="0" w:evenVBand="0" w:oddHBand="1" w:evenHBand="0" w:firstRowFirstColumn="0" w:firstRowLastColumn="0" w:lastRowFirstColumn="0" w:lastRowLastColumn="0"/>
            </w:pPr>
            <w:r>
              <w:t>Guillaume Pelletier</w:t>
            </w:r>
          </w:p>
        </w:tc>
        <w:tc>
          <w:tcPr>
            <w:tcW w:w="1068" w:type="dxa"/>
            <w:tcBorders>
              <w:top w:val="single" w:sz="4" w:space="0" w:color="666666" w:themeColor="text1" w:themeTint="99"/>
              <w:left w:val="nil"/>
              <w:bottom w:val="single" w:sz="4" w:space="0" w:color="666666" w:themeColor="text1" w:themeTint="99"/>
              <w:right w:val="nil"/>
            </w:tcBorders>
            <w:hideMark/>
          </w:tcPr>
          <w:p w14:paraId="1D3E2895" w14:textId="7C9A7E13" w:rsidR="00D75E96" w:rsidRDefault="00D75E96" w:rsidP="00C64CD9">
            <w:pPr>
              <w:cnfStyle w:val="000000100000" w:firstRow="0" w:lastRow="0" w:firstColumn="0" w:lastColumn="0" w:oddVBand="0" w:evenVBand="0" w:oddHBand="1" w:evenHBand="0" w:firstRowFirstColumn="0" w:firstRowLastColumn="0" w:lastRowFirstColumn="0" w:lastRowLastColumn="0"/>
            </w:pPr>
            <w:r>
              <w:t>0.1</w:t>
            </w:r>
          </w:p>
        </w:tc>
        <w:tc>
          <w:tcPr>
            <w:tcW w:w="4157" w:type="dxa"/>
            <w:tcBorders>
              <w:top w:val="single" w:sz="4" w:space="0" w:color="666666" w:themeColor="text1" w:themeTint="99"/>
              <w:left w:val="nil"/>
              <w:bottom w:val="single" w:sz="4" w:space="0" w:color="666666" w:themeColor="text1" w:themeTint="99"/>
              <w:right w:val="nil"/>
            </w:tcBorders>
            <w:hideMark/>
          </w:tcPr>
          <w:p w14:paraId="74A7A57B" w14:textId="77777777" w:rsidR="00D75E96" w:rsidRDefault="00D75E96" w:rsidP="00C64CD9">
            <w:pPr>
              <w:cnfStyle w:val="000000100000" w:firstRow="0" w:lastRow="0" w:firstColumn="0" w:lastColumn="0" w:oddVBand="0" w:evenVBand="0" w:oddHBand="1" w:evenHBand="0" w:firstRowFirstColumn="0" w:firstRowLastColumn="0" w:lastRowFirstColumn="0" w:lastRowLastColumn="0"/>
            </w:pPr>
            <w:r>
              <w:t>First version</w:t>
            </w:r>
          </w:p>
        </w:tc>
      </w:tr>
      <w:tr w:rsidR="00D75E96" w14:paraId="4551DA39" w14:textId="77777777" w:rsidTr="00D75E96">
        <w:tc>
          <w:tcPr>
            <w:cnfStyle w:val="001000000000" w:firstRow="0" w:lastRow="0" w:firstColumn="1" w:lastColumn="0" w:oddVBand="0" w:evenVBand="0" w:oddHBand="0" w:evenHBand="0" w:firstRowFirstColumn="0" w:firstRowLastColumn="0" w:lastRowFirstColumn="0" w:lastRowLastColumn="0"/>
            <w:tcW w:w="1630" w:type="dxa"/>
            <w:tcBorders>
              <w:top w:val="single" w:sz="4" w:space="0" w:color="666666" w:themeColor="text1" w:themeTint="99"/>
              <w:left w:val="nil"/>
              <w:bottom w:val="single" w:sz="4" w:space="0" w:color="666666" w:themeColor="text1" w:themeTint="99"/>
              <w:right w:val="nil"/>
            </w:tcBorders>
          </w:tcPr>
          <w:p w14:paraId="165F84CD" w14:textId="265E5DB9" w:rsidR="00D75E96" w:rsidRDefault="00D75E96" w:rsidP="00C64CD9">
            <w:r w:rsidRPr="003F6325">
              <w:t>19/04/2021</w:t>
            </w:r>
          </w:p>
        </w:tc>
        <w:tc>
          <w:tcPr>
            <w:tcW w:w="1451" w:type="dxa"/>
            <w:tcBorders>
              <w:top w:val="single" w:sz="4" w:space="0" w:color="666666" w:themeColor="text1" w:themeTint="99"/>
              <w:left w:val="nil"/>
              <w:bottom w:val="single" w:sz="4" w:space="0" w:color="666666" w:themeColor="text1" w:themeTint="99"/>
              <w:right w:val="nil"/>
            </w:tcBorders>
          </w:tcPr>
          <w:p w14:paraId="69765C93" w14:textId="0D3E3EFA" w:rsidR="00D75E96" w:rsidRDefault="00D75E96" w:rsidP="00C64CD9">
            <w:pPr>
              <w:cnfStyle w:val="000000000000" w:firstRow="0" w:lastRow="0" w:firstColumn="0" w:lastColumn="0" w:oddVBand="0" w:evenVBand="0" w:oddHBand="0" w:evenHBand="0" w:firstRowFirstColumn="0" w:firstRowLastColumn="0" w:lastRowFirstColumn="0" w:lastRowLastColumn="0"/>
            </w:pPr>
            <w:r w:rsidRPr="003F6325">
              <w:t>Guillaume Pelletier</w:t>
            </w:r>
          </w:p>
        </w:tc>
        <w:tc>
          <w:tcPr>
            <w:tcW w:w="1068" w:type="dxa"/>
            <w:tcBorders>
              <w:top w:val="single" w:sz="4" w:space="0" w:color="666666" w:themeColor="text1" w:themeTint="99"/>
              <w:left w:val="nil"/>
              <w:bottom w:val="single" w:sz="4" w:space="0" w:color="666666" w:themeColor="text1" w:themeTint="99"/>
              <w:right w:val="nil"/>
            </w:tcBorders>
          </w:tcPr>
          <w:p w14:paraId="7CCA64C4" w14:textId="4900FE37" w:rsidR="00D75E96" w:rsidRDefault="00D75E96" w:rsidP="00C64CD9">
            <w:pPr>
              <w:cnfStyle w:val="000000000000" w:firstRow="0" w:lastRow="0" w:firstColumn="0" w:lastColumn="0" w:oddVBand="0" w:evenVBand="0" w:oddHBand="0" w:evenHBand="0" w:firstRowFirstColumn="0" w:firstRowLastColumn="0" w:lastRowFirstColumn="0" w:lastRowLastColumn="0"/>
            </w:pPr>
            <w:r>
              <w:t>0.2</w:t>
            </w:r>
          </w:p>
        </w:tc>
        <w:tc>
          <w:tcPr>
            <w:tcW w:w="4157" w:type="dxa"/>
            <w:tcBorders>
              <w:top w:val="single" w:sz="4" w:space="0" w:color="666666" w:themeColor="text1" w:themeTint="99"/>
              <w:left w:val="nil"/>
              <w:bottom w:val="single" w:sz="4" w:space="0" w:color="666666" w:themeColor="text1" w:themeTint="99"/>
              <w:right w:val="nil"/>
            </w:tcBorders>
          </w:tcPr>
          <w:p w14:paraId="7B88AC95" w14:textId="6CAAE1DD" w:rsidR="00D75E96" w:rsidRDefault="00D75E96" w:rsidP="00C64CD9">
            <w:pPr>
              <w:cnfStyle w:val="000000000000" w:firstRow="0" w:lastRow="0" w:firstColumn="0" w:lastColumn="0" w:oddVBand="0" w:evenVBand="0" w:oddHBand="0" w:evenHBand="0" w:firstRowFirstColumn="0" w:firstRowLastColumn="0" w:lastRowFirstColumn="0" w:lastRowLastColumn="0"/>
            </w:pPr>
            <w:r>
              <w:t>Update of format</w:t>
            </w:r>
          </w:p>
        </w:tc>
      </w:tr>
      <w:tr w:rsidR="002E6E42" w14:paraId="2258A2D9" w14:textId="77777777" w:rsidTr="00D75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Borders>
              <w:top w:val="single" w:sz="4" w:space="0" w:color="666666" w:themeColor="text1" w:themeTint="99"/>
              <w:left w:val="nil"/>
              <w:bottom w:val="single" w:sz="4" w:space="0" w:color="666666" w:themeColor="text1" w:themeTint="99"/>
              <w:right w:val="nil"/>
            </w:tcBorders>
          </w:tcPr>
          <w:p w14:paraId="7CD88D37" w14:textId="7F94FDDE" w:rsidR="002E6E42" w:rsidRPr="003F6325" w:rsidRDefault="002E6E42" w:rsidP="00C64CD9">
            <w:r>
              <w:t>29/04/2021</w:t>
            </w:r>
          </w:p>
        </w:tc>
        <w:tc>
          <w:tcPr>
            <w:tcW w:w="1451" w:type="dxa"/>
            <w:tcBorders>
              <w:top w:val="single" w:sz="4" w:space="0" w:color="666666" w:themeColor="text1" w:themeTint="99"/>
              <w:left w:val="nil"/>
              <w:bottom w:val="single" w:sz="4" w:space="0" w:color="666666" w:themeColor="text1" w:themeTint="99"/>
              <w:right w:val="nil"/>
            </w:tcBorders>
          </w:tcPr>
          <w:p w14:paraId="1AAE7DA1" w14:textId="125AFEC5" w:rsidR="002E6E42" w:rsidRPr="003F6325" w:rsidRDefault="002E6E42" w:rsidP="00C64CD9">
            <w:pPr>
              <w:cnfStyle w:val="000000100000" w:firstRow="0" w:lastRow="0" w:firstColumn="0" w:lastColumn="0" w:oddVBand="0" w:evenVBand="0" w:oddHBand="1" w:evenHBand="0" w:firstRowFirstColumn="0" w:firstRowLastColumn="0" w:lastRowFirstColumn="0" w:lastRowLastColumn="0"/>
            </w:pPr>
            <w:r w:rsidRPr="003F6325">
              <w:t>Guillaume Pelletier</w:t>
            </w:r>
          </w:p>
        </w:tc>
        <w:tc>
          <w:tcPr>
            <w:tcW w:w="1068" w:type="dxa"/>
            <w:tcBorders>
              <w:top w:val="single" w:sz="4" w:space="0" w:color="666666" w:themeColor="text1" w:themeTint="99"/>
              <w:left w:val="nil"/>
              <w:bottom w:val="single" w:sz="4" w:space="0" w:color="666666" w:themeColor="text1" w:themeTint="99"/>
              <w:right w:val="nil"/>
            </w:tcBorders>
          </w:tcPr>
          <w:p w14:paraId="33164CB3" w14:textId="37448E6B" w:rsidR="002E6E42" w:rsidRDefault="002E6E42" w:rsidP="00C64CD9">
            <w:pPr>
              <w:cnfStyle w:val="000000100000" w:firstRow="0" w:lastRow="0" w:firstColumn="0" w:lastColumn="0" w:oddVBand="0" w:evenVBand="0" w:oddHBand="1" w:evenHBand="0" w:firstRowFirstColumn="0" w:firstRowLastColumn="0" w:lastRowFirstColumn="0" w:lastRowLastColumn="0"/>
            </w:pPr>
            <w:r>
              <w:t>0.3</w:t>
            </w:r>
          </w:p>
        </w:tc>
        <w:tc>
          <w:tcPr>
            <w:tcW w:w="4157" w:type="dxa"/>
            <w:tcBorders>
              <w:top w:val="single" w:sz="4" w:space="0" w:color="666666" w:themeColor="text1" w:themeTint="99"/>
              <w:left w:val="nil"/>
              <w:bottom w:val="single" w:sz="4" w:space="0" w:color="666666" w:themeColor="text1" w:themeTint="99"/>
              <w:right w:val="nil"/>
            </w:tcBorders>
          </w:tcPr>
          <w:p w14:paraId="7989463E" w14:textId="4F5BA19E" w:rsidR="002E6E42" w:rsidRDefault="002E6E42" w:rsidP="00C64CD9">
            <w:pPr>
              <w:cnfStyle w:val="000000100000" w:firstRow="0" w:lastRow="0" w:firstColumn="0" w:lastColumn="0" w:oddVBand="0" w:evenVBand="0" w:oddHBand="1" w:evenHBand="0" w:firstRowFirstColumn="0" w:firstRowLastColumn="0" w:lastRowFirstColumn="0" w:lastRowLastColumn="0"/>
            </w:pPr>
            <w:r>
              <w:t>Update of format</w:t>
            </w:r>
          </w:p>
        </w:tc>
      </w:tr>
    </w:tbl>
    <w:p w14:paraId="702D8D8D" w14:textId="6A416C1F" w:rsidR="00D75E96" w:rsidRDefault="00D75E96" w:rsidP="00C64CD9">
      <w:pPr>
        <w:rPr>
          <w:lang w:eastAsia="en-US"/>
        </w:rPr>
      </w:pPr>
    </w:p>
    <w:p w14:paraId="6ADDCC42" w14:textId="77777777" w:rsidR="00D75E96" w:rsidRDefault="00D75E96" w:rsidP="00C64CD9">
      <w:pPr>
        <w:rPr>
          <w:lang w:eastAsia="en-US"/>
        </w:rPr>
      </w:pPr>
      <w:r>
        <w:rPr>
          <w:lang w:eastAsia="en-US"/>
        </w:rPr>
        <w:br w:type="page"/>
      </w:r>
    </w:p>
    <w:p w14:paraId="06404270" w14:textId="77777777" w:rsidR="00D75E96" w:rsidRDefault="00D75E96" w:rsidP="00C64CD9">
      <w:pPr>
        <w:rPr>
          <w:lang w:eastAsia="en-US"/>
        </w:rPr>
      </w:pPr>
    </w:p>
    <w:p w14:paraId="04D675F1" w14:textId="1E9C5A0D" w:rsidR="00D75E96" w:rsidRDefault="00D75E96" w:rsidP="00C64CD9"/>
    <w:p w14:paraId="6530893E" w14:textId="78EF066D" w:rsidR="00C6554A" w:rsidRPr="00F808B3" w:rsidRDefault="00F808B3" w:rsidP="00C64CD9">
      <w:pPr>
        <w:pStyle w:val="Titre1"/>
      </w:pPr>
      <w:bookmarkStart w:id="1" w:name="_Toc71824660"/>
      <w:r w:rsidRPr="00F808B3">
        <w:t>Abstract</w:t>
      </w:r>
      <w:bookmarkEnd w:id="1"/>
    </w:p>
    <w:p w14:paraId="5ABF2671" w14:textId="5C21AEB6" w:rsidR="00C6554A" w:rsidRPr="00F808B3" w:rsidRDefault="00F808B3" w:rsidP="00C64CD9">
      <w:r w:rsidRPr="00F808B3">
        <w:t xml:space="preserve">This specification defines a data model and JSON representation of </w:t>
      </w:r>
      <w:r>
        <w:t>geofence</w:t>
      </w:r>
      <w:r w:rsidRPr="00F808B3">
        <w:t xml:space="preserve"> data that can be used for </w:t>
      </w:r>
      <w:r>
        <w:t>alerts</w:t>
      </w:r>
      <w:r w:rsidRPr="00F808B3">
        <w:t xml:space="preserve"> in a </w:t>
      </w:r>
      <w:r>
        <w:t>motion and GPS navigation</w:t>
      </w:r>
      <w:r w:rsidRPr="00F808B3">
        <w:t xml:space="preserve"> environment. It aims to be an alternative to </w:t>
      </w:r>
      <w:r>
        <w:t xml:space="preserve">custom </w:t>
      </w:r>
      <w:r w:rsidRPr="00F808B3">
        <w:t>data format and to be unambiguous, extendable and simple to process.</w:t>
      </w:r>
    </w:p>
    <w:p w14:paraId="7232A054" w14:textId="6CD78070" w:rsidR="00C6554A" w:rsidRPr="00D5413C" w:rsidRDefault="00F808B3" w:rsidP="00C64CD9">
      <w:pPr>
        <w:pStyle w:val="Titre2"/>
      </w:pPr>
      <w:bookmarkStart w:id="2" w:name="_Toc71824661"/>
      <w:r>
        <w:t>Copyright notice</w:t>
      </w:r>
      <w:bookmarkEnd w:id="2"/>
    </w:p>
    <w:p w14:paraId="27B7781D" w14:textId="6AEFD738" w:rsidR="00076FE7" w:rsidRDefault="00F808B3" w:rsidP="00C64CD9">
      <w:r>
        <w:t>Copyright (c) 2021 DotVision and the persons identified as the document authors. All rights reserved.</w:t>
      </w:r>
    </w:p>
    <w:p w14:paraId="0E205DAF" w14:textId="77777777" w:rsidR="00076FE7" w:rsidRDefault="00076FE7" w:rsidP="00C64CD9">
      <w:r>
        <w:br w:type="page"/>
      </w:r>
    </w:p>
    <w:sdt>
      <w:sdtPr>
        <w:rPr>
          <w:rFonts w:ascii="Verdana" w:eastAsiaTheme="minorHAnsi" w:hAnsi="Verdana" w:cstheme="minorBidi"/>
          <w:color w:val="000000"/>
          <w:sz w:val="20"/>
          <w:szCs w:val="20"/>
          <w:lang w:val="en-US" w:eastAsia="en-US"/>
        </w:rPr>
        <w:id w:val="-1376927154"/>
        <w:docPartObj>
          <w:docPartGallery w:val="Table of Contents"/>
          <w:docPartUnique/>
        </w:docPartObj>
      </w:sdtPr>
      <w:sdtEndPr>
        <w:rPr>
          <w:rFonts w:ascii="Arial" w:hAnsi="Arial" w:cs="Arial"/>
          <w:sz w:val="24"/>
          <w:szCs w:val="24"/>
          <w:lang w:eastAsia="fr-FR"/>
        </w:rPr>
      </w:sdtEndPr>
      <w:sdtContent>
        <w:p w14:paraId="5A0C702B" w14:textId="6CED2F14" w:rsidR="00076FE7" w:rsidRDefault="00076FE7" w:rsidP="00C64CD9">
          <w:pPr>
            <w:pStyle w:val="En-ttedetabledesmatires"/>
          </w:pPr>
          <w:r>
            <w:t>Table of content</w:t>
          </w:r>
        </w:p>
        <w:p w14:paraId="2B90458A" w14:textId="161ABACC" w:rsidR="009229A6" w:rsidRDefault="00076FE7">
          <w:pPr>
            <w:pStyle w:val="TM1"/>
            <w:tabs>
              <w:tab w:val="right" w:leader="dot" w:pos="8296"/>
            </w:tabs>
            <w:rPr>
              <w:rFonts w:asciiTheme="minorHAnsi" w:eastAsiaTheme="minorEastAsia" w:hAnsiTheme="minorHAnsi" w:cstheme="minorBidi"/>
              <w:noProof/>
              <w:color w:val="auto"/>
              <w:sz w:val="22"/>
              <w:szCs w:val="22"/>
              <w:lang w:val="fr-FR"/>
            </w:rPr>
          </w:pPr>
          <w:r>
            <w:fldChar w:fldCharType="begin"/>
          </w:r>
          <w:r>
            <w:instrText xml:space="preserve"> TOC \o "1-3" \h \z \u </w:instrText>
          </w:r>
          <w:r>
            <w:fldChar w:fldCharType="separate"/>
          </w:r>
          <w:hyperlink w:anchor="_Toc71824659" w:history="1">
            <w:r w:rsidR="009229A6" w:rsidRPr="005905F8">
              <w:rPr>
                <w:rStyle w:val="Lienhypertexte"/>
                <w:noProof/>
              </w:rPr>
              <w:t>Versions</w:t>
            </w:r>
            <w:r w:rsidR="009229A6">
              <w:rPr>
                <w:noProof/>
                <w:webHidden/>
              </w:rPr>
              <w:tab/>
            </w:r>
            <w:r w:rsidR="009229A6">
              <w:rPr>
                <w:noProof/>
                <w:webHidden/>
              </w:rPr>
              <w:fldChar w:fldCharType="begin"/>
            </w:r>
            <w:r w:rsidR="009229A6">
              <w:rPr>
                <w:noProof/>
                <w:webHidden/>
              </w:rPr>
              <w:instrText xml:space="preserve"> PAGEREF _Toc71824659 \h </w:instrText>
            </w:r>
            <w:r w:rsidR="009229A6">
              <w:rPr>
                <w:noProof/>
                <w:webHidden/>
              </w:rPr>
            </w:r>
            <w:r w:rsidR="009229A6">
              <w:rPr>
                <w:noProof/>
                <w:webHidden/>
              </w:rPr>
              <w:fldChar w:fldCharType="separate"/>
            </w:r>
            <w:r w:rsidR="009229A6">
              <w:rPr>
                <w:noProof/>
                <w:webHidden/>
              </w:rPr>
              <w:t>1</w:t>
            </w:r>
            <w:r w:rsidR="009229A6">
              <w:rPr>
                <w:noProof/>
                <w:webHidden/>
              </w:rPr>
              <w:fldChar w:fldCharType="end"/>
            </w:r>
          </w:hyperlink>
        </w:p>
        <w:p w14:paraId="58C87F7F" w14:textId="73E51CA4" w:rsidR="009229A6" w:rsidRDefault="002214C3">
          <w:pPr>
            <w:pStyle w:val="TM1"/>
            <w:tabs>
              <w:tab w:val="right" w:leader="dot" w:pos="8296"/>
            </w:tabs>
            <w:rPr>
              <w:rFonts w:asciiTheme="minorHAnsi" w:eastAsiaTheme="minorEastAsia" w:hAnsiTheme="minorHAnsi" w:cstheme="minorBidi"/>
              <w:noProof/>
              <w:color w:val="auto"/>
              <w:sz w:val="22"/>
              <w:szCs w:val="22"/>
              <w:lang w:val="fr-FR"/>
            </w:rPr>
          </w:pPr>
          <w:hyperlink w:anchor="_Toc71824660" w:history="1">
            <w:r w:rsidR="009229A6" w:rsidRPr="005905F8">
              <w:rPr>
                <w:rStyle w:val="Lienhypertexte"/>
                <w:noProof/>
              </w:rPr>
              <w:t>Abstract</w:t>
            </w:r>
            <w:r w:rsidR="009229A6">
              <w:rPr>
                <w:noProof/>
                <w:webHidden/>
              </w:rPr>
              <w:tab/>
            </w:r>
            <w:r w:rsidR="009229A6">
              <w:rPr>
                <w:noProof/>
                <w:webHidden/>
              </w:rPr>
              <w:fldChar w:fldCharType="begin"/>
            </w:r>
            <w:r w:rsidR="009229A6">
              <w:rPr>
                <w:noProof/>
                <w:webHidden/>
              </w:rPr>
              <w:instrText xml:space="preserve"> PAGEREF _Toc71824660 \h </w:instrText>
            </w:r>
            <w:r w:rsidR="009229A6">
              <w:rPr>
                <w:noProof/>
                <w:webHidden/>
              </w:rPr>
            </w:r>
            <w:r w:rsidR="009229A6">
              <w:rPr>
                <w:noProof/>
                <w:webHidden/>
              </w:rPr>
              <w:fldChar w:fldCharType="separate"/>
            </w:r>
            <w:r w:rsidR="009229A6">
              <w:rPr>
                <w:noProof/>
                <w:webHidden/>
              </w:rPr>
              <w:t>2</w:t>
            </w:r>
            <w:r w:rsidR="009229A6">
              <w:rPr>
                <w:noProof/>
                <w:webHidden/>
              </w:rPr>
              <w:fldChar w:fldCharType="end"/>
            </w:r>
          </w:hyperlink>
        </w:p>
        <w:p w14:paraId="1ED0061A" w14:textId="6CA8845D" w:rsidR="009229A6" w:rsidRDefault="002214C3">
          <w:pPr>
            <w:pStyle w:val="TM2"/>
            <w:tabs>
              <w:tab w:val="right" w:leader="dot" w:pos="8296"/>
            </w:tabs>
            <w:rPr>
              <w:rFonts w:asciiTheme="minorHAnsi" w:eastAsiaTheme="minorEastAsia" w:hAnsiTheme="minorHAnsi" w:cstheme="minorBidi"/>
              <w:noProof/>
              <w:color w:val="auto"/>
              <w:sz w:val="22"/>
              <w:szCs w:val="22"/>
              <w:lang w:val="fr-FR"/>
            </w:rPr>
          </w:pPr>
          <w:hyperlink w:anchor="_Toc71824661" w:history="1">
            <w:r w:rsidR="009229A6" w:rsidRPr="005905F8">
              <w:rPr>
                <w:rStyle w:val="Lienhypertexte"/>
                <w:noProof/>
              </w:rPr>
              <w:t>Copyright notice</w:t>
            </w:r>
            <w:r w:rsidR="009229A6">
              <w:rPr>
                <w:noProof/>
                <w:webHidden/>
              </w:rPr>
              <w:tab/>
            </w:r>
            <w:r w:rsidR="009229A6">
              <w:rPr>
                <w:noProof/>
                <w:webHidden/>
              </w:rPr>
              <w:fldChar w:fldCharType="begin"/>
            </w:r>
            <w:r w:rsidR="009229A6">
              <w:rPr>
                <w:noProof/>
                <w:webHidden/>
              </w:rPr>
              <w:instrText xml:space="preserve"> PAGEREF _Toc71824661 \h </w:instrText>
            </w:r>
            <w:r w:rsidR="009229A6">
              <w:rPr>
                <w:noProof/>
                <w:webHidden/>
              </w:rPr>
            </w:r>
            <w:r w:rsidR="009229A6">
              <w:rPr>
                <w:noProof/>
                <w:webHidden/>
              </w:rPr>
              <w:fldChar w:fldCharType="separate"/>
            </w:r>
            <w:r w:rsidR="009229A6">
              <w:rPr>
                <w:noProof/>
                <w:webHidden/>
              </w:rPr>
              <w:t>2</w:t>
            </w:r>
            <w:r w:rsidR="009229A6">
              <w:rPr>
                <w:noProof/>
                <w:webHidden/>
              </w:rPr>
              <w:fldChar w:fldCharType="end"/>
            </w:r>
          </w:hyperlink>
        </w:p>
        <w:p w14:paraId="2D86DA8E" w14:textId="30067646" w:rsidR="009229A6" w:rsidRDefault="002214C3">
          <w:pPr>
            <w:pStyle w:val="TM1"/>
            <w:tabs>
              <w:tab w:val="right" w:leader="dot" w:pos="8296"/>
            </w:tabs>
            <w:rPr>
              <w:rFonts w:asciiTheme="minorHAnsi" w:eastAsiaTheme="minorEastAsia" w:hAnsiTheme="minorHAnsi" w:cstheme="minorBidi"/>
              <w:noProof/>
              <w:color w:val="auto"/>
              <w:sz w:val="22"/>
              <w:szCs w:val="22"/>
              <w:lang w:val="fr-FR"/>
            </w:rPr>
          </w:pPr>
          <w:hyperlink w:anchor="_Toc71824662" w:history="1">
            <w:r w:rsidR="009229A6" w:rsidRPr="005905F8">
              <w:rPr>
                <w:rStyle w:val="Lienhypertexte"/>
                <w:noProof/>
              </w:rPr>
              <w:t>Introduction</w:t>
            </w:r>
            <w:r w:rsidR="009229A6">
              <w:rPr>
                <w:noProof/>
                <w:webHidden/>
              </w:rPr>
              <w:tab/>
            </w:r>
            <w:r w:rsidR="009229A6">
              <w:rPr>
                <w:noProof/>
                <w:webHidden/>
              </w:rPr>
              <w:fldChar w:fldCharType="begin"/>
            </w:r>
            <w:r w:rsidR="009229A6">
              <w:rPr>
                <w:noProof/>
                <w:webHidden/>
              </w:rPr>
              <w:instrText xml:space="preserve"> PAGEREF _Toc71824662 \h </w:instrText>
            </w:r>
            <w:r w:rsidR="009229A6">
              <w:rPr>
                <w:noProof/>
                <w:webHidden/>
              </w:rPr>
            </w:r>
            <w:r w:rsidR="009229A6">
              <w:rPr>
                <w:noProof/>
                <w:webHidden/>
              </w:rPr>
              <w:fldChar w:fldCharType="separate"/>
            </w:r>
            <w:r w:rsidR="009229A6">
              <w:rPr>
                <w:noProof/>
                <w:webHidden/>
              </w:rPr>
              <w:t>6</w:t>
            </w:r>
            <w:r w:rsidR="009229A6">
              <w:rPr>
                <w:noProof/>
                <w:webHidden/>
              </w:rPr>
              <w:fldChar w:fldCharType="end"/>
            </w:r>
          </w:hyperlink>
        </w:p>
        <w:p w14:paraId="297B3B86" w14:textId="3CB884B7" w:rsidR="009229A6" w:rsidRDefault="002214C3">
          <w:pPr>
            <w:pStyle w:val="TM2"/>
            <w:tabs>
              <w:tab w:val="right" w:leader="dot" w:pos="8296"/>
            </w:tabs>
            <w:rPr>
              <w:rFonts w:asciiTheme="minorHAnsi" w:eastAsiaTheme="minorEastAsia" w:hAnsiTheme="minorHAnsi" w:cstheme="minorBidi"/>
              <w:noProof/>
              <w:color w:val="auto"/>
              <w:sz w:val="22"/>
              <w:szCs w:val="22"/>
              <w:lang w:val="fr-FR"/>
            </w:rPr>
          </w:pPr>
          <w:hyperlink w:anchor="_Toc71824663" w:history="1">
            <w:r w:rsidR="009229A6" w:rsidRPr="005905F8">
              <w:rPr>
                <w:rStyle w:val="Lienhypertexte"/>
                <w:noProof/>
              </w:rPr>
              <w:t>Notational convention</w:t>
            </w:r>
            <w:r w:rsidR="009229A6">
              <w:rPr>
                <w:noProof/>
                <w:webHidden/>
              </w:rPr>
              <w:tab/>
            </w:r>
            <w:r w:rsidR="009229A6">
              <w:rPr>
                <w:noProof/>
                <w:webHidden/>
              </w:rPr>
              <w:fldChar w:fldCharType="begin"/>
            </w:r>
            <w:r w:rsidR="009229A6">
              <w:rPr>
                <w:noProof/>
                <w:webHidden/>
              </w:rPr>
              <w:instrText xml:space="preserve"> PAGEREF _Toc71824663 \h </w:instrText>
            </w:r>
            <w:r w:rsidR="009229A6">
              <w:rPr>
                <w:noProof/>
                <w:webHidden/>
              </w:rPr>
            </w:r>
            <w:r w:rsidR="009229A6">
              <w:rPr>
                <w:noProof/>
                <w:webHidden/>
              </w:rPr>
              <w:fldChar w:fldCharType="separate"/>
            </w:r>
            <w:r w:rsidR="009229A6">
              <w:rPr>
                <w:noProof/>
                <w:webHidden/>
              </w:rPr>
              <w:t>6</w:t>
            </w:r>
            <w:r w:rsidR="009229A6">
              <w:rPr>
                <w:noProof/>
                <w:webHidden/>
              </w:rPr>
              <w:fldChar w:fldCharType="end"/>
            </w:r>
          </w:hyperlink>
        </w:p>
        <w:p w14:paraId="77A75785" w14:textId="1884886D" w:rsidR="009229A6" w:rsidRDefault="002214C3">
          <w:pPr>
            <w:pStyle w:val="TM2"/>
            <w:tabs>
              <w:tab w:val="right" w:leader="dot" w:pos="8296"/>
            </w:tabs>
            <w:rPr>
              <w:rFonts w:asciiTheme="minorHAnsi" w:eastAsiaTheme="minorEastAsia" w:hAnsiTheme="minorHAnsi" w:cstheme="minorBidi"/>
              <w:noProof/>
              <w:color w:val="auto"/>
              <w:sz w:val="22"/>
              <w:szCs w:val="22"/>
              <w:lang w:val="fr-FR"/>
            </w:rPr>
          </w:pPr>
          <w:hyperlink w:anchor="_Toc71824664" w:history="1">
            <w:r w:rsidR="009229A6" w:rsidRPr="005905F8">
              <w:rPr>
                <w:rStyle w:val="Lienhypertexte"/>
                <w:noProof/>
              </w:rPr>
              <w:t>Relation to GeoJSON</w:t>
            </w:r>
            <w:r w:rsidR="009229A6">
              <w:rPr>
                <w:noProof/>
                <w:webHidden/>
              </w:rPr>
              <w:tab/>
            </w:r>
            <w:r w:rsidR="009229A6">
              <w:rPr>
                <w:noProof/>
                <w:webHidden/>
              </w:rPr>
              <w:fldChar w:fldCharType="begin"/>
            </w:r>
            <w:r w:rsidR="009229A6">
              <w:rPr>
                <w:noProof/>
                <w:webHidden/>
              </w:rPr>
              <w:instrText xml:space="preserve"> PAGEREF _Toc71824664 \h </w:instrText>
            </w:r>
            <w:r w:rsidR="009229A6">
              <w:rPr>
                <w:noProof/>
                <w:webHidden/>
              </w:rPr>
            </w:r>
            <w:r w:rsidR="009229A6">
              <w:rPr>
                <w:noProof/>
                <w:webHidden/>
              </w:rPr>
              <w:fldChar w:fldCharType="separate"/>
            </w:r>
            <w:r w:rsidR="009229A6">
              <w:rPr>
                <w:noProof/>
                <w:webHidden/>
              </w:rPr>
              <w:t>6</w:t>
            </w:r>
            <w:r w:rsidR="009229A6">
              <w:rPr>
                <w:noProof/>
                <w:webHidden/>
              </w:rPr>
              <w:fldChar w:fldCharType="end"/>
            </w:r>
          </w:hyperlink>
        </w:p>
        <w:p w14:paraId="69D59355" w14:textId="4022A32B" w:rsidR="009229A6" w:rsidRDefault="002214C3">
          <w:pPr>
            <w:pStyle w:val="TM1"/>
            <w:tabs>
              <w:tab w:val="right" w:leader="dot" w:pos="8296"/>
            </w:tabs>
            <w:rPr>
              <w:rFonts w:asciiTheme="minorHAnsi" w:eastAsiaTheme="minorEastAsia" w:hAnsiTheme="minorHAnsi" w:cstheme="minorBidi"/>
              <w:noProof/>
              <w:color w:val="auto"/>
              <w:sz w:val="22"/>
              <w:szCs w:val="22"/>
              <w:lang w:val="fr-FR"/>
            </w:rPr>
          </w:pPr>
          <w:hyperlink w:anchor="_Toc71824665" w:history="1">
            <w:r w:rsidR="009229A6" w:rsidRPr="005905F8">
              <w:rPr>
                <w:rStyle w:val="Lienhypertexte"/>
                <w:noProof/>
              </w:rPr>
              <w:t>Structure of JSGeofencing objects</w:t>
            </w:r>
            <w:r w:rsidR="009229A6">
              <w:rPr>
                <w:noProof/>
                <w:webHidden/>
              </w:rPr>
              <w:tab/>
            </w:r>
            <w:r w:rsidR="009229A6">
              <w:rPr>
                <w:noProof/>
                <w:webHidden/>
              </w:rPr>
              <w:fldChar w:fldCharType="begin"/>
            </w:r>
            <w:r w:rsidR="009229A6">
              <w:rPr>
                <w:noProof/>
                <w:webHidden/>
              </w:rPr>
              <w:instrText xml:space="preserve"> PAGEREF _Toc71824665 \h </w:instrText>
            </w:r>
            <w:r w:rsidR="009229A6">
              <w:rPr>
                <w:noProof/>
                <w:webHidden/>
              </w:rPr>
            </w:r>
            <w:r w:rsidR="009229A6">
              <w:rPr>
                <w:noProof/>
                <w:webHidden/>
              </w:rPr>
              <w:fldChar w:fldCharType="separate"/>
            </w:r>
            <w:r w:rsidR="009229A6">
              <w:rPr>
                <w:noProof/>
                <w:webHidden/>
              </w:rPr>
              <w:t>9</w:t>
            </w:r>
            <w:r w:rsidR="009229A6">
              <w:rPr>
                <w:noProof/>
                <w:webHidden/>
              </w:rPr>
              <w:fldChar w:fldCharType="end"/>
            </w:r>
          </w:hyperlink>
        </w:p>
        <w:p w14:paraId="41821432" w14:textId="332EF090" w:rsidR="009229A6" w:rsidRDefault="002214C3">
          <w:pPr>
            <w:pStyle w:val="TM2"/>
            <w:tabs>
              <w:tab w:val="right" w:leader="dot" w:pos="8296"/>
            </w:tabs>
            <w:rPr>
              <w:rFonts w:asciiTheme="minorHAnsi" w:eastAsiaTheme="minorEastAsia" w:hAnsiTheme="minorHAnsi" w:cstheme="minorBidi"/>
              <w:noProof/>
              <w:color w:val="auto"/>
              <w:sz w:val="22"/>
              <w:szCs w:val="22"/>
              <w:lang w:val="fr-FR"/>
            </w:rPr>
          </w:pPr>
          <w:hyperlink w:anchor="_Toc71824666" w:history="1">
            <w:r w:rsidR="009229A6" w:rsidRPr="005905F8">
              <w:rPr>
                <w:rStyle w:val="Lienhypertexte"/>
                <w:noProof/>
              </w:rPr>
              <w:t>Type signatures</w:t>
            </w:r>
            <w:r w:rsidR="009229A6">
              <w:rPr>
                <w:noProof/>
                <w:webHidden/>
              </w:rPr>
              <w:tab/>
            </w:r>
            <w:r w:rsidR="009229A6">
              <w:rPr>
                <w:noProof/>
                <w:webHidden/>
              </w:rPr>
              <w:fldChar w:fldCharType="begin"/>
            </w:r>
            <w:r w:rsidR="009229A6">
              <w:rPr>
                <w:noProof/>
                <w:webHidden/>
              </w:rPr>
              <w:instrText xml:space="preserve"> PAGEREF _Toc71824666 \h </w:instrText>
            </w:r>
            <w:r w:rsidR="009229A6">
              <w:rPr>
                <w:noProof/>
                <w:webHidden/>
              </w:rPr>
            </w:r>
            <w:r w:rsidR="009229A6">
              <w:rPr>
                <w:noProof/>
                <w:webHidden/>
              </w:rPr>
              <w:fldChar w:fldCharType="separate"/>
            </w:r>
            <w:r w:rsidR="009229A6">
              <w:rPr>
                <w:noProof/>
                <w:webHidden/>
              </w:rPr>
              <w:t>9</w:t>
            </w:r>
            <w:r w:rsidR="009229A6">
              <w:rPr>
                <w:noProof/>
                <w:webHidden/>
              </w:rPr>
              <w:fldChar w:fldCharType="end"/>
            </w:r>
          </w:hyperlink>
        </w:p>
        <w:p w14:paraId="364DA6B8" w14:textId="69BE516C" w:rsidR="009229A6" w:rsidRDefault="002214C3">
          <w:pPr>
            <w:pStyle w:val="TM2"/>
            <w:tabs>
              <w:tab w:val="right" w:leader="dot" w:pos="8296"/>
            </w:tabs>
            <w:rPr>
              <w:rFonts w:asciiTheme="minorHAnsi" w:eastAsiaTheme="minorEastAsia" w:hAnsiTheme="minorHAnsi" w:cstheme="minorBidi"/>
              <w:noProof/>
              <w:color w:val="auto"/>
              <w:sz w:val="22"/>
              <w:szCs w:val="22"/>
              <w:lang w:val="fr-FR"/>
            </w:rPr>
          </w:pPr>
          <w:hyperlink w:anchor="_Toc71824667" w:history="1">
            <w:r w:rsidR="009229A6" w:rsidRPr="005905F8">
              <w:rPr>
                <w:rStyle w:val="Lienhypertexte"/>
                <w:noProof/>
              </w:rPr>
              <w:t>Data Types</w:t>
            </w:r>
            <w:r w:rsidR="009229A6">
              <w:rPr>
                <w:noProof/>
                <w:webHidden/>
              </w:rPr>
              <w:tab/>
            </w:r>
            <w:r w:rsidR="009229A6">
              <w:rPr>
                <w:noProof/>
                <w:webHidden/>
              </w:rPr>
              <w:fldChar w:fldCharType="begin"/>
            </w:r>
            <w:r w:rsidR="009229A6">
              <w:rPr>
                <w:noProof/>
                <w:webHidden/>
              </w:rPr>
              <w:instrText xml:space="preserve"> PAGEREF _Toc71824667 \h </w:instrText>
            </w:r>
            <w:r w:rsidR="009229A6">
              <w:rPr>
                <w:noProof/>
                <w:webHidden/>
              </w:rPr>
            </w:r>
            <w:r w:rsidR="009229A6">
              <w:rPr>
                <w:noProof/>
                <w:webHidden/>
              </w:rPr>
              <w:fldChar w:fldCharType="separate"/>
            </w:r>
            <w:r w:rsidR="009229A6">
              <w:rPr>
                <w:noProof/>
                <w:webHidden/>
              </w:rPr>
              <w:t>9</w:t>
            </w:r>
            <w:r w:rsidR="009229A6">
              <w:rPr>
                <w:noProof/>
                <w:webHidden/>
              </w:rPr>
              <w:fldChar w:fldCharType="end"/>
            </w:r>
          </w:hyperlink>
        </w:p>
        <w:p w14:paraId="5C01B18A" w14:textId="5DEB1622"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668" w:history="1">
            <w:r w:rsidR="009229A6" w:rsidRPr="005905F8">
              <w:rPr>
                <w:rStyle w:val="Lienhypertexte"/>
                <w:noProof/>
              </w:rPr>
              <w:t>UTCDate</w:t>
            </w:r>
            <w:r w:rsidR="009229A6">
              <w:rPr>
                <w:noProof/>
                <w:webHidden/>
              </w:rPr>
              <w:tab/>
            </w:r>
            <w:r w:rsidR="009229A6">
              <w:rPr>
                <w:noProof/>
                <w:webHidden/>
              </w:rPr>
              <w:fldChar w:fldCharType="begin"/>
            </w:r>
            <w:r w:rsidR="009229A6">
              <w:rPr>
                <w:noProof/>
                <w:webHidden/>
              </w:rPr>
              <w:instrText xml:space="preserve"> PAGEREF _Toc71824668 \h </w:instrText>
            </w:r>
            <w:r w:rsidR="009229A6">
              <w:rPr>
                <w:noProof/>
                <w:webHidden/>
              </w:rPr>
            </w:r>
            <w:r w:rsidR="009229A6">
              <w:rPr>
                <w:noProof/>
                <w:webHidden/>
              </w:rPr>
              <w:fldChar w:fldCharType="separate"/>
            </w:r>
            <w:r w:rsidR="009229A6">
              <w:rPr>
                <w:noProof/>
                <w:webHidden/>
              </w:rPr>
              <w:t>9</w:t>
            </w:r>
            <w:r w:rsidR="009229A6">
              <w:rPr>
                <w:noProof/>
                <w:webHidden/>
              </w:rPr>
              <w:fldChar w:fldCharType="end"/>
            </w:r>
          </w:hyperlink>
        </w:p>
        <w:p w14:paraId="4804ED06" w14:textId="6B4B3770"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669" w:history="1">
            <w:r w:rsidR="009229A6" w:rsidRPr="005905F8">
              <w:rPr>
                <w:rStyle w:val="Lienhypertexte"/>
                <w:noProof/>
              </w:rPr>
              <w:t>LocalDate</w:t>
            </w:r>
            <w:r w:rsidR="009229A6">
              <w:rPr>
                <w:noProof/>
                <w:webHidden/>
              </w:rPr>
              <w:tab/>
            </w:r>
            <w:r w:rsidR="009229A6">
              <w:rPr>
                <w:noProof/>
                <w:webHidden/>
              </w:rPr>
              <w:fldChar w:fldCharType="begin"/>
            </w:r>
            <w:r w:rsidR="009229A6">
              <w:rPr>
                <w:noProof/>
                <w:webHidden/>
              </w:rPr>
              <w:instrText xml:space="preserve"> PAGEREF _Toc71824669 \h </w:instrText>
            </w:r>
            <w:r w:rsidR="009229A6">
              <w:rPr>
                <w:noProof/>
                <w:webHidden/>
              </w:rPr>
            </w:r>
            <w:r w:rsidR="009229A6">
              <w:rPr>
                <w:noProof/>
                <w:webHidden/>
              </w:rPr>
              <w:fldChar w:fldCharType="separate"/>
            </w:r>
            <w:r w:rsidR="009229A6">
              <w:rPr>
                <w:noProof/>
                <w:webHidden/>
              </w:rPr>
              <w:t>9</w:t>
            </w:r>
            <w:r w:rsidR="009229A6">
              <w:rPr>
                <w:noProof/>
                <w:webHidden/>
              </w:rPr>
              <w:fldChar w:fldCharType="end"/>
            </w:r>
          </w:hyperlink>
        </w:p>
        <w:p w14:paraId="0005DC9F" w14:textId="5B98C75F"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670" w:history="1">
            <w:r w:rsidR="009229A6" w:rsidRPr="005905F8">
              <w:rPr>
                <w:rStyle w:val="Lienhypertexte"/>
                <w:noProof/>
              </w:rPr>
              <w:t>Duration</w:t>
            </w:r>
            <w:r w:rsidR="009229A6">
              <w:rPr>
                <w:noProof/>
                <w:webHidden/>
              </w:rPr>
              <w:tab/>
            </w:r>
            <w:r w:rsidR="009229A6">
              <w:rPr>
                <w:noProof/>
                <w:webHidden/>
              </w:rPr>
              <w:fldChar w:fldCharType="begin"/>
            </w:r>
            <w:r w:rsidR="009229A6">
              <w:rPr>
                <w:noProof/>
                <w:webHidden/>
              </w:rPr>
              <w:instrText xml:space="preserve"> PAGEREF _Toc71824670 \h </w:instrText>
            </w:r>
            <w:r w:rsidR="009229A6">
              <w:rPr>
                <w:noProof/>
                <w:webHidden/>
              </w:rPr>
            </w:r>
            <w:r w:rsidR="009229A6">
              <w:rPr>
                <w:noProof/>
                <w:webHidden/>
              </w:rPr>
              <w:fldChar w:fldCharType="separate"/>
            </w:r>
            <w:r w:rsidR="009229A6">
              <w:rPr>
                <w:noProof/>
                <w:webHidden/>
              </w:rPr>
              <w:t>10</w:t>
            </w:r>
            <w:r w:rsidR="009229A6">
              <w:rPr>
                <w:noProof/>
                <w:webHidden/>
              </w:rPr>
              <w:fldChar w:fldCharType="end"/>
            </w:r>
          </w:hyperlink>
        </w:p>
        <w:p w14:paraId="7BED6047" w14:textId="027D145C" w:rsidR="009229A6" w:rsidRDefault="002214C3">
          <w:pPr>
            <w:pStyle w:val="TM2"/>
            <w:tabs>
              <w:tab w:val="right" w:leader="dot" w:pos="8296"/>
            </w:tabs>
            <w:rPr>
              <w:rFonts w:asciiTheme="minorHAnsi" w:eastAsiaTheme="minorEastAsia" w:hAnsiTheme="minorHAnsi" w:cstheme="minorBidi"/>
              <w:noProof/>
              <w:color w:val="auto"/>
              <w:sz w:val="22"/>
              <w:szCs w:val="22"/>
              <w:lang w:val="fr-FR"/>
            </w:rPr>
          </w:pPr>
          <w:hyperlink w:anchor="_Toc71824671" w:history="1">
            <w:r w:rsidR="009229A6" w:rsidRPr="005905F8">
              <w:rPr>
                <w:rStyle w:val="Lienhypertexte"/>
                <w:noProof/>
              </w:rPr>
              <w:t>Display string localization</w:t>
            </w:r>
            <w:r w:rsidR="009229A6">
              <w:rPr>
                <w:noProof/>
                <w:webHidden/>
              </w:rPr>
              <w:tab/>
            </w:r>
            <w:r w:rsidR="009229A6">
              <w:rPr>
                <w:noProof/>
                <w:webHidden/>
              </w:rPr>
              <w:fldChar w:fldCharType="begin"/>
            </w:r>
            <w:r w:rsidR="009229A6">
              <w:rPr>
                <w:noProof/>
                <w:webHidden/>
              </w:rPr>
              <w:instrText xml:space="preserve"> PAGEREF _Toc71824671 \h </w:instrText>
            </w:r>
            <w:r w:rsidR="009229A6">
              <w:rPr>
                <w:noProof/>
                <w:webHidden/>
              </w:rPr>
            </w:r>
            <w:r w:rsidR="009229A6">
              <w:rPr>
                <w:noProof/>
                <w:webHidden/>
              </w:rPr>
              <w:fldChar w:fldCharType="separate"/>
            </w:r>
            <w:r w:rsidR="009229A6">
              <w:rPr>
                <w:noProof/>
                <w:webHidden/>
              </w:rPr>
              <w:t>10</w:t>
            </w:r>
            <w:r w:rsidR="009229A6">
              <w:rPr>
                <w:noProof/>
                <w:webHidden/>
              </w:rPr>
              <w:fldChar w:fldCharType="end"/>
            </w:r>
          </w:hyperlink>
        </w:p>
        <w:p w14:paraId="5C937D8D" w14:textId="10DF02A6" w:rsidR="009229A6" w:rsidRDefault="002214C3">
          <w:pPr>
            <w:pStyle w:val="TM1"/>
            <w:tabs>
              <w:tab w:val="right" w:leader="dot" w:pos="8296"/>
            </w:tabs>
            <w:rPr>
              <w:rFonts w:asciiTheme="minorHAnsi" w:eastAsiaTheme="minorEastAsia" w:hAnsiTheme="minorHAnsi" w:cstheme="minorBidi"/>
              <w:noProof/>
              <w:color w:val="auto"/>
              <w:sz w:val="22"/>
              <w:szCs w:val="22"/>
              <w:lang w:val="fr-FR"/>
            </w:rPr>
          </w:pPr>
          <w:hyperlink w:anchor="_Toc71824672" w:history="1">
            <w:r w:rsidR="009229A6" w:rsidRPr="005905F8">
              <w:rPr>
                <w:rStyle w:val="Lienhypertexte"/>
                <w:noProof/>
              </w:rPr>
              <w:t>The geofence extension</w:t>
            </w:r>
            <w:r w:rsidR="009229A6">
              <w:rPr>
                <w:noProof/>
                <w:webHidden/>
              </w:rPr>
              <w:tab/>
            </w:r>
            <w:r w:rsidR="009229A6">
              <w:rPr>
                <w:noProof/>
                <w:webHidden/>
              </w:rPr>
              <w:fldChar w:fldCharType="begin"/>
            </w:r>
            <w:r w:rsidR="009229A6">
              <w:rPr>
                <w:noProof/>
                <w:webHidden/>
              </w:rPr>
              <w:instrText xml:space="preserve"> PAGEREF _Toc71824672 \h </w:instrText>
            </w:r>
            <w:r w:rsidR="009229A6">
              <w:rPr>
                <w:noProof/>
                <w:webHidden/>
              </w:rPr>
            </w:r>
            <w:r w:rsidR="009229A6">
              <w:rPr>
                <w:noProof/>
                <w:webHidden/>
              </w:rPr>
              <w:fldChar w:fldCharType="separate"/>
            </w:r>
            <w:r w:rsidR="009229A6">
              <w:rPr>
                <w:noProof/>
                <w:webHidden/>
              </w:rPr>
              <w:t>10</w:t>
            </w:r>
            <w:r w:rsidR="009229A6">
              <w:rPr>
                <w:noProof/>
                <w:webHidden/>
              </w:rPr>
              <w:fldChar w:fldCharType="end"/>
            </w:r>
          </w:hyperlink>
        </w:p>
        <w:p w14:paraId="2144784B" w14:textId="59BD583A" w:rsidR="009229A6" w:rsidRDefault="002214C3">
          <w:pPr>
            <w:pStyle w:val="TM1"/>
            <w:tabs>
              <w:tab w:val="right" w:leader="dot" w:pos="8296"/>
            </w:tabs>
            <w:rPr>
              <w:rFonts w:asciiTheme="minorHAnsi" w:eastAsiaTheme="minorEastAsia" w:hAnsiTheme="minorHAnsi" w:cstheme="minorBidi"/>
              <w:noProof/>
              <w:color w:val="auto"/>
              <w:sz w:val="22"/>
              <w:szCs w:val="22"/>
              <w:lang w:val="fr-FR"/>
            </w:rPr>
          </w:pPr>
          <w:hyperlink w:anchor="_Toc71824673" w:history="1">
            <w:r w:rsidR="009229A6" w:rsidRPr="005905F8">
              <w:rPr>
                <w:rStyle w:val="Lienhypertexte"/>
                <w:noProof/>
              </w:rPr>
              <w:t>Common JSGeofencing properties</w:t>
            </w:r>
            <w:r w:rsidR="009229A6">
              <w:rPr>
                <w:noProof/>
                <w:webHidden/>
              </w:rPr>
              <w:tab/>
            </w:r>
            <w:r w:rsidR="009229A6">
              <w:rPr>
                <w:noProof/>
                <w:webHidden/>
              </w:rPr>
              <w:fldChar w:fldCharType="begin"/>
            </w:r>
            <w:r w:rsidR="009229A6">
              <w:rPr>
                <w:noProof/>
                <w:webHidden/>
              </w:rPr>
              <w:instrText xml:space="preserve"> PAGEREF _Toc71824673 \h </w:instrText>
            </w:r>
            <w:r w:rsidR="009229A6">
              <w:rPr>
                <w:noProof/>
                <w:webHidden/>
              </w:rPr>
            </w:r>
            <w:r w:rsidR="009229A6">
              <w:rPr>
                <w:noProof/>
                <w:webHidden/>
              </w:rPr>
              <w:fldChar w:fldCharType="separate"/>
            </w:r>
            <w:r w:rsidR="009229A6">
              <w:rPr>
                <w:noProof/>
                <w:webHidden/>
              </w:rPr>
              <w:t>10</w:t>
            </w:r>
            <w:r w:rsidR="009229A6">
              <w:rPr>
                <w:noProof/>
                <w:webHidden/>
              </w:rPr>
              <w:fldChar w:fldCharType="end"/>
            </w:r>
          </w:hyperlink>
        </w:p>
        <w:p w14:paraId="5AC7A891" w14:textId="4FF6F761"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674" w:history="1">
            <w:r w:rsidR="009229A6" w:rsidRPr="005905F8">
              <w:rPr>
                <w:rStyle w:val="Lienhypertexte"/>
                <w:noProof/>
              </w:rPr>
              <w:t>enabled</w:t>
            </w:r>
            <w:r w:rsidR="009229A6">
              <w:rPr>
                <w:noProof/>
                <w:webHidden/>
              </w:rPr>
              <w:tab/>
            </w:r>
            <w:r w:rsidR="009229A6">
              <w:rPr>
                <w:noProof/>
                <w:webHidden/>
              </w:rPr>
              <w:fldChar w:fldCharType="begin"/>
            </w:r>
            <w:r w:rsidR="009229A6">
              <w:rPr>
                <w:noProof/>
                <w:webHidden/>
              </w:rPr>
              <w:instrText xml:space="preserve"> PAGEREF _Toc71824674 \h </w:instrText>
            </w:r>
            <w:r w:rsidR="009229A6">
              <w:rPr>
                <w:noProof/>
                <w:webHidden/>
              </w:rPr>
            </w:r>
            <w:r w:rsidR="009229A6">
              <w:rPr>
                <w:noProof/>
                <w:webHidden/>
              </w:rPr>
              <w:fldChar w:fldCharType="separate"/>
            </w:r>
            <w:r w:rsidR="009229A6">
              <w:rPr>
                <w:noProof/>
                <w:webHidden/>
              </w:rPr>
              <w:t>11</w:t>
            </w:r>
            <w:r w:rsidR="009229A6">
              <w:rPr>
                <w:noProof/>
                <w:webHidden/>
              </w:rPr>
              <w:fldChar w:fldCharType="end"/>
            </w:r>
          </w:hyperlink>
        </w:p>
        <w:p w14:paraId="389A9BEB" w14:textId="29A0E154"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675" w:history="1">
            <w:r w:rsidR="009229A6" w:rsidRPr="005905F8">
              <w:rPr>
                <w:rStyle w:val="Lienhypertexte"/>
                <w:noProof/>
              </w:rPr>
              <w:t>consumed</w:t>
            </w:r>
            <w:r w:rsidR="009229A6">
              <w:rPr>
                <w:noProof/>
                <w:webHidden/>
              </w:rPr>
              <w:tab/>
            </w:r>
            <w:r w:rsidR="009229A6">
              <w:rPr>
                <w:noProof/>
                <w:webHidden/>
              </w:rPr>
              <w:fldChar w:fldCharType="begin"/>
            </w:r>
            <w:r w:rsidR="009229A6">
              <w:rPr>
                <w:noProof/>
                <w:webHidden/>
              </w:rPr>
              <w:instrText xml:space="preserve"> PAGEREF _Toc71824675 \h </w:instrText>
            </w:r>
            <w:r w:rsidR="009229A6">
              <w:rPr>
                <w:noProof/>
                <w:webHidden/>
              </w:rPr>
            </w:r>
            <w:r w:rsidR="009229A6">
              <w:rPr>
                <w:noProof/>
                <w:webHidden/>
              </w:rPr>
              <w:fldChar w:fldCharType="separate"/>
            </w:r>
            <w:r w:rsidR="009229A6">
              <w:rPr>
                <w:noProof/>
                <w:webHidden/>
              </w:rPr>
              <w:t>11</w:t>
            </w:r>
            <w:r w:rsidR="009229A6">
              <w:rPr>
                <w:noProof/>
                <w:webHidden/>
              </w:rPr>
              <w:fldChar w:fldCharType="end"/>
            </w:r>
          </w:hyperlink>
        </w:p>
        <w:p w14:paraId="1E5C46A9" w14:textId="3C503A4D"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676" w:history="1">
            <w:r w:rsidR="009229A6" w:rsidRPr="005905F8">
              <w:rPr>
                <w:rStyle w:val="Lienhypertexte"/>
                <w:noProof/>
              </w:rPr>
              <w:t>displayName</w:t>
            </w:r>
            <w:r w:rsidR="009229A6">
              <w:rPr>
                <w:noProof/>
                <w:webHidden/>
              </w:rPr>
              <w:tab/>
            </w:r>
            <w:r w:rsidR="009229A6">
              <w:rPr>
                <w:noProof/>
                <w:webHidden/>
              </w:rPr>
              <w:fldChar w:fldCharType="begin"/>
            </w:r>
            <w:r w:rsidR="009229A6">
              <w:rPr>
                <w:noProof/>
                <w:webHidden/>
              </w:rPr>
              <w:instrText xml:space="preserve"> PAGEREF _Toc71824676 \h </w:instrText>
            </w:r>
            <w:r w:rsidR="009229A6">
              <w:rPr>
                <w:noProof/>
                <w:webHidden/>
              </w:rPr>
            </w:r>
            <w:r w:rsidR="009229A6">
              <w:rPr>
                <w:noProof/>
                <w:webHidden/>
              </w:rPr>
              <w:fldChar w:fldCharType="separate"/>
            </w:r>
            <w:r w:rsidR="009229A6">
              <w:rPr>
                <w:noProof/>
                <w:webHidden/>
              </w:rPr>
              <w:t>11</w:t>
            </w:r>
            <w:r w:rsidR="009229A6">
              <w:rPr>
                <w:noProof/>
                <w:webHidden/>
              </w:rPr>
              <w:fldChar w:fldCharType="end"/>
            </w:r>
          </w:hyperlink>
        </w:p>
        <w:p w14:paraId="550F9563" w14:textId="15573EA4"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677" w:history="1">
            <w:r w:rsidR="009229A6" w:rsidRPr="005905F8">
              <w:rPr>
                <w:rStyle w:val="Lienhypertexte"/>
                <w:noProof/>
              </w:rPr>
              <w:t>description</w:t>
            </w:r>
            <w:r w:rsidR="009229A6">
              <w:rPr>
                <w:noProof/>
                <w:webHidden/>
              </w:rPr>
              <w:tab/>
            </w:r>
            <w:r w:rsidR="009229A6">
              <w:rPr>
                <w:noProof/>
                <w:webHidden/>
              </w:rPr>
              <w:fldChar w:fldCharType="begin"/>
            </w:r>
            <w:r w:rsidR="009229A6">
              <w:rPr>
                <w:noProof/>
                <w:webHidden/>
              </w:rPr>
              <w:instrText xml:space="preserve"> PAGEREF _Toc71824677 \h </w:instrText>
            </w:r>
            <w:r w:rsidR="009229A6">
              <w:rPr>
                <w:noProof/>
                <w:webHidden/>
              </w:rPr>
            </w:r>
            <w:r w:rsidR="009229A6">
              <w:rPr>
                <w:noProof/>
                <w:webHidden/>
              </w:rPr>
              <w:fldChar w:fldCharType="separate"/>
            </w:r>
            <w:r w:rsidR="009229A6">
              <w:rPr>
                <w:noProof/>
                <w:webHidden/>
              </w:rPr>
              <w:t>11</w:t>
            </w:r>
            <w:r w:rsidR="009229A6">
              <w:rPr>
                <w:noProof/>
                <w:webHidden/>
              </w:rPr>
              <w:fldChar w:fldCharType="end"/>
            </w:r>
          </w:hyperlink>
        </w:p>
        <w:p w14:paraId="51E2E88E" w14:textId="4ED68703"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678" w:history="1">
            <w:r w:rsidR="009229A6" w:rsidRPr="005905F8">
              <w:rPr>
                <w:rStyle w:val="Lienhypertexte"/>
                <w:noProof/>
              </w:rPr>
              <w:t>tags</w:t>
            </w:r>
            <w:r w:rsidR="009229A6">
              <w:rPr>
                <w:noProof/>
                <w:webHidden/>
              </w:rPr>
              <w:tab/>
            </w:r>
            <w:r w:rsidR="009229A6">
              <w:rPr>
                <w:noProof/>
                <w:webHidden/>
              </w:rPr>
              <w:fldChar w:fldCharType="begin"/>
            </w:r>
            <w:r w:rsidR="009229A6">
              <w:rPr>
                <w:noProof/>
                <w:webHidden/>
              </w:rPr>
              <w:instrText xml:space="preserve"> PAGEREF _Toc71824678 \h </w:instrText>
            </w:r>
            <w:r w:rsidR="009229A6">
              <w:rPr>
                <w:noProof/>
                <w:webHidden/>
              </w:rPr>
            </w:r>
            <w:r w:rsidR="009229A6">
              <w:rPr>
                <w:noProof/>
                <w:webHidden/>
              </w:rPr>
              <w:fldChar w:fldCharType="separate"/>
            </w:r>
            <w:r w:rsidR="009229A6">
              <w:rPr>
                <w:noProof/>
                <w:webHidden/>
              </w:rPr>
              <w:t>11</w:t>
            </w:r>
            <w:r w:rsidR="009229A6">
              <w:rPr>
                <w:noProof/>
                <w:webHidden/>
              </w:rPr>
              <w:fldChar w:fldCharType="end"/>
            </w:r>
          </w:hyperlink>
        </w:p>
        <w:p w14:paraId="09007784" w14:textId="3E320E9A"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679" w:history="1">
            <w:r w:rsidR="009229A6" w:rsidRPr="005905F8">
              <w:rPr>
                <w:rStyle w:val="Lienhypertexte"/>
                <w:noProof/>
              </w:rPr>
              <w:t>pre-imodifiers</w:t>
            </w:r>
            <w:r w:rsidR="009229A6">
              <w:rPr>
                <w:noProof/>
                <w:webHidden/>
              </w:rPr>
              <w:tab/>
            </w:r>
            <w:r w:rsidR="009229A6">
              <w:rPr>
                <w:noProof/>
                <w:webHidden/>
              </w:rPr>
              <w:fldChar w:fldCharType="begin"/>
            </w:r>
            <w:r w:rsidR="009229A6">
              <w:rPr>
                <w:noProof/>
                <w:webHidden/>
              </w:rPr>
              <w:instrText xml:space="preserve"> PAGEREF _Toc71824679 \h </w:instrText>
            </w:r>
            <w:r w:rsidR="009229A6">
              <w:rPr>
                <w:noProof/>
                <w:webHidden/>
              </w:rPr>
            </w:r>
            <w:r w:rsidR="009229A6">
              <w:rPr>
                <w:noProof/>
                <w:webHidden/>
              </w:rPr>
              <w:fldChar w:fldCharType="separate"/>
            </w:r>
            <w:r w:rsidR="009229A6">
              <w:rPr>
                <w:noProof/>
                <w:webHidden/>
              </w:rPr>
              <w:t>12</w:t>
            </w:r>
            <w:r w:rsidR="009229A6">
              <w:rPr>
                <w:noProof/>
                <w:webHidden/>
              </w:rPr>
              <w:fldChar w:fldCharType="end"/>
            </w:r>
          </w:hyperlink>
        </w:p>
        <w:p w14:paraId="71F5B3F4" w14:textId="485A4050"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680" w:history="1">
            <w:r w:rsidR="009229A6" w:rsidRPr="005905F8">
              <w:rPr>
                <w:rStyle w:val="Lienhypertexte"/>
                <w:noProof/>
              </w:rPr>
              <w:t>post-imodifiers</w:t>
            </w:r>
            <w:r w:rsidR="009229A6">
              <w:rPr>
                <w:noProof/>
                <w:webHidden/>
              </w:rPr>
              <w:tab/>
            </w:r>
            <w:r w:rsidR="009229A6">
              <w:rPr>
                <w:noProof/>
                <w:webHidden/>
              </w:rPr>
              <w:fldChar w:fldCharType="begin"/>
            </w:r>
            <w:r w:rsidR="009229A6">
              <w:rPr>
                <w:noProof/>
                <w:webHidden/>
              </w:rPr>
              <w:instrText xml:space="preserve"> PAGEREF _Toc71824680 \h </w:instrText>
            </w:r>
            <w:r w:rsidR="009229A6">
              <w:rPr>
                <w:noProof/>
                <w:webHidden/>
              </w:rPr>
            </w:r>
            <w:r w:rsidR="009229A6">
              <w:rPr>
                <w:noProof/>
                <w:webHidden/>
              </w:rPr>
              <w:fldChar w:fldCharType="separate"/>
            </w:r>
            <w:r w:rsidR="009229A6">
              <w:rPr>
                <w:noProof/>
                <w:webHidden/>
              </w:rPr>
              <w:t>12</w:t>
            </w:r>
            <w:r w:rsidR="009229A6">
              <w:rPr>
                <w:noProof/>
                <w:webHidden/>
              </w:rPr>
              <w:fldChar w:fldCharType="end"/>
            </w:r>
          </w:hyperlink>
        </w:p>
        <w:p w14:paraId="7A058FE6" w14:textId="6C2F0EF3" w:rsidR="009229A6" w:rsidRDefault="002214C3">
          <w:pPr>
            <w:pStyle w:val="TM1"/>
            <w:tabs>
              <w:tab w:val="right" w:leader="dot" w:pos="8296"/>
            </w:tabs>
            <w:rPr>
              <w:rFonts w:asciiTheme="minorHAnsi" w:eastAsiaTheme="minorEastAsia" w:hAnsiTheme="minorHAnsi" w:cstheme="minorBidi"/>
              <w:noProof/>
              <w:color w:val="auto"/>
              <w:sz w:val="22"/>
              <w:szCs w:val="22"/>
              <w:lang w:val="fr-FR"/>
            </w:rPr>
          </w:pPr>
          <w:hyperlink w:anchor="_Toc71824681" w:history="1">
            <w:r w:rsidR="009229A6" w:rsidRPr="005905F8">
              <w:rPr>
                <w:rStyle w:val="Lienhypertexte"/>
                <w:noProof/>
              </w:rPr>
              <w:t>Geofence</w:t>
            </w:r>
            <w:r w:rsidR="009229A6">
              <w:rPr>
                <w:noProof/>
                <w:webHidden/>
              </w:rPr>
              <w:tab/>
            </w:r>
            <w:r w:rsidR="009229A6">
              <w:rPr>
                <w:noProof/>
                <w:webHidden/>
              </w:rPr>
              <w:fldChar w:fldCharType="begin"/>
            </w:r>
            <w:r w:rsidR="009229A6">
              <w:rPr>
                <w:noProof/>
                <w:webHidden/>
              </w:rPr>
              <w:instrText xml:space="preserve"> PAGEREF _Toc71824681 \h </w:instrText>
            </w:r>
            <w:r w:rsidR="009229A6">
              <w:rPr>
                <w:noProof/>
                <w:webHidden/>
              </w:rPr>
            </w:r>
            <w:r w:rsidR="009229A6">
              <w:rPr>
                <w:noProof/>
                <w:webHidden/>
              </w:rPr>
              <w:fldChar w:fldCharType="separate"/>
            </w:r>
            <w:r w:rsidR="009229A6">
              <w:rPr>
                <w:noProof/>
                <w:webHidden/>
              </w:rPr>
              <w:t>12</w:t>
            </w:r>
            <w:r w:rsidR="009229A6">
              <w:rPr>
                <w:noProof/>
                <w:webHidden/>
              </w:rPr>
              <w:fldChar w:fldCharType="end"/>
            </w:r>
          </w:hyperlink>
        </w:p>
        <w:p w14:paraId="426E58ED" w14:textId="377CC63E"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682" w:history="1">
            <w:r w:rsidR="009229A6" w:rsidRPr="005905F8">
              <w:rPr>
                <w:rStyle w:val="Lienhypertexte"/>
                <w:noProof/>
              </w:rPr>
              <w:t>@type</w:t>
            </w:r>
            <w:r w:rsidR="009229A6">
              <w:rPr>
                <w:noProof/>
                <w:webHidden/>
              </w:rPr>
              <w:tab/>
            </w:r>
            <w:r w:rsidR="009229A6">
              <w:rPr>
                <w:noProof/>
                <w:webHidden/>
              </w:rPr>
              <w:fldChar w:fldCharType="begin"/>
            </w:r>
            <w:r w:rsidR="009229A6">
              <w:rPr>
                <w:noProof/>
                <w:webHidden/>
              </w:rPr>
              <w:instrText xml:space="preserve"> PAGEREF _Toc71824682 \h </w:instrText>
            </w:r>
            <w:r w:rsidR="009229A6">
              <w:rPr>
                <w:noProof/>
                <w:webHidden/>
              </w:rPr>
            </w:r>
            <w:r w:rsidR="009229A6">
              <w:rPr>
                <w:noProof/>
                <w:webHidden/>
              </w:rPr>
              <w:fldChar w:fldCharType="separate"/>
            </w:r>
            <w:r w:rsidR="009229A6">
              <w:rPr>
                <w:noProof/>
                <w:webHidden/>
              </w:rPr>
              <w:t>12</w:t>
            </w:r>
            <w:r w:rsidR="009229A6">
              <w:rPr>
                <w:noProof/>
                <w:webHidden/>
              </w:rPr>
              <w:fldChar w:fldCharType="end"/>
            </w:r>
          </w:hyperlink>
        </w:p>
        <w:p w14:paraId="1E564501" w14:textId="14CFCB53"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683" w:history="1">
            <w:r w:rsidR="009229A6" w:rsidRPr="005905F8">
              <w:rPr>
                <w:rStyle w:val="Lienhypertexte"/>
                <w:noProof/>
              </w:rPr>
              <w:t>@id</w:t>
            </w:r>
            <w:r w:rsidR="009229A6">
              <w:rPr>
                <w:noProof/>
                <w:webHidden/>
              </w:rPr>
              <w:tab/>
            </w:r>
            <w:r w:rsidR="009229A6">
              <w:rPr>
                <w:noProof/>
                <w:webHidden/>
              </w:rPr>
              <w:fldChar w:fldCharType="begin"/>
            </w:r>
            <w:r w:rsidR="009229A6">
              <w:rPr>
                <w:noProof/>
                <w:webHidden/>
              </w:rPr>
              <w:instrText xml:space="preserve"> PAGEREF _Toc71824683 \h </w:instrText>
            </w:r>
            <w:r w:rsidR="009229A6">
              <w:rPr>
                <w:noProof/>
                <w:webHidden/>
              </w:rPr>
            </w:r>
            <w:r w:rsidR="009229A6">
              <w:rPr>
                <w:noProof/>
                <w:webHidden/>
              </w:rPr>
              <w:fldChar w:fldCharType="separate"/>
            </w:r>
            <w:r w:rsidR="009229A6">
              <w:rPr>
                <w:noProof/>
                <w:webHidden/>
              </w:rPr>
              <w:t>12</w:t>
            </w:r>
            <w:r w:rsidR="009229A6">
              <w:rPr>
                <w:noProof/>
                <w:webHidden/>
              </w:rPr>
              <w:fldChar w:fldCharType="end"/>
            </w:r>
          </w:hyperlink>
        </w:p>
        <w:p w14:paraId="6EA20716" w14:textId="3C2DC945" w:rsidR="009229A6" w:rsidRDefault="002214C3">
          <w:pPr>
            <w:pStyle w:val="TM2"/>
            <w:tabs>
              <w:tab w:val="right" w:leader="dot" w:pos="8296"/>
            </w:tabs>
            <w:rPr>
              <w:rFonts w:asciiTheme="minorHAnsi" w:eastAsiaTheme="minorEastAsia" w:hAnsiTheme="minorHAnsi" w:cstheme="minorBidi"/>
              <w:noProof/>
              <w:color w:val="auto"/>
              <w:sz w:val="22"/>
              <w:szCs w:val="22"/>
              <w:lang w:val="fr-FR"/>
            </w:rPr>
          </w:pPr>
          <w:hyperlink w:anchor="_Toc71824684" w:history="1">
            <w:r w:rsidR="009229A6" w:rsidRPr="005905F8">
              <w:rPr>
                <w:rStyle w:val="Lienhypertexte"/>
                <w:noProof/>
              </w:rPr>
              <w:t>@context</w:t>
            </w:r>
            <w:r w:rsidR="009229A6">
              <w:rPr>
                <w:noProof/>
                <w:webHidden/>
              </w:rPr>
              <w:tab/>
            </w:r>
            <w:r w:rsidR="009229A6">
              <w:rPr>
                <w:noProof/>
                <w:webHidden/>
              </w:rPr>
              <w:fldChar w:fldCharType="begin"/>
            </w:r>
            <w:r w:rsidR="009229A6">
              <w:rPr>
                <w:noProof/>
                <w:webHidden/>
              </w:rPr>
              <w:instrText xml:space="preserve"> PAGEREF _Toc71824684 \h </w:instrText>
            </w:r>
            <w:r w:rsidR="009229A6">
              <w:rPr>
                <w:noProof/>
                <w:webHidden/>
              </w:rPr>
            </w:r>
            <w:r w:rsidR="009229A6">
              <w:rPr>
                <w:noProof/>
                <w:webHidden/>
              </w:rPr>
              <w:fldChar w:fldCharType="separate"/>
            </w:r>
            <w:r w:rsidR="009229A6">
              <w:rPr>
                <w:noProof/>
                <w:webHidden/>
              </w:rPr>
              <w:t>13</w:t>
            </w:r>
            <w:r w:rsidR="009229A6">
              <w:rPr>
                <w:noProof/>
                <w:webHidden/>
              </w:rPr>
              <w:fldChar w:fldCharType="end"/>
            </w:r>
          </w:hyperlink>
        </w:p>
        <w:p w14:paraId="58F6BB05" w14:textId="58AD4AE3" w:rsidR="009229A6" w:rsidRDefault="002214C3">
          <w:pPr>
            <w:pStyle w:val="TM2"/>
            <w:tabs>
              <w:tab w:val="right" w:leader="dot" w:pos="8296"/>
            </w:tabs>
            <w:rPr>
              <w:rFonts w:asciiTheme="minorHAnsi" w:eastAsiaTheme="minorEastAsia" w:hAnsiTheme="minorHAnsi" w:cstheme="minorBidi"/>
              <w:noProof/>
              <w:color w:val="auto"/>
              <w:sz w:val="22"/>
              <w:szCs w:val="22"/>
              <w:lang w:val="fr-FR"/>
            </w:rPr>
          </w:pPr>
          <w:hyperlink w:anchor="_Toc71824685" w:history="1">
            <w:r w:rsidR="009229A6" w:rsidRPr="005905F8">
              <w:rPr>
                <w:rStyle w:val="Lienhypertexte"/>
                <w:noProof/>
              </w:rPr>
              <w:t>comment</w:t>
            </w:r>
            <w:r w:rsidR="009229A6">
              <w:rPr>
                <w:noProof/>
                <w:webHidden/>
              </w:rPr>
              <w:tab/>
            </w:r>
            <w:r w:rsidR="009229A6">
              <w:rPr>
                <w:noProof/>
                <w:webHidden/>
              </w:rPr>
              <w:fldChar w:fldCharType="begin"/>
            </w:r>
            <w:r w:rsidR="009229A6">
              <w:rPr>
                <w:noProof/>
                <w:webHidden/>
              </w:rPr>
              <w:instrText xml:space="preserve"> PAGEREF _Toc71824685 \h </w:instrText>
            </w:r>
            <w:r w:rsidR="009229A6">
              <w:rPr>
                <w:noProof/>
                <w:webHidden/>
              </w:rPr>
            </w:r>
            <w:r w:rsidR="009229A6">
              <w:rPr>
                <w:noProof/>
                <w:webHidden/>
              </w:rPr>
              <w:fldChar w:fldCharType="separate"/>
            </w:r>
            <w:r w:rsidR="009229A6">
              <w:rPr>
                <w:noProof/>
                <w:webHidden/>
              </w:rPr>
              <w:t>13</w:t>
            </w:r>
            <w:r w:rsidR="009229A6">
              <w:rPr>
                <w:noProof/>
                <w:webHidden/>
              </w:rPr>
              <w:fldChar w:fldCharType="end"/>
            </w:r>
          </w:hyperlink>
        </w:p>
        <w:p w14:paraId="0C719B8A" w14:textId="11503F35" w:rsidR="009229A6" w:rsidRDefault="002214C3">
          <w:pPr>
            <w:pStyle w:val="TM2"/>
            <w:tabs>
              <w:tab w:val="right" w:leader="dot" w:pos="8296"/>
            </w:tabs>
            <w:rPr>
              <w:rFonts w:asciiTheme="minorHAnsi" w:eastAsiaTheme="minorEastAsia" w:hAnsiTheme="minorHAnsi" w:cstheme="minorBidi"/>
              <w:noProof/>
              <w:color w:val="auto"/>
              <w:sz w:val="22"/>
              <w:szCs w:val="22"/>
              <w:lang w:val="fr-FR"/>
            </w:rPr>
          </w:pPr>
          <w:hyperlink w:anchor="_Toc71824686" w:history="1">
            <w:r w:rsidR="009229A6" w:rsidRPr="005905F8">
              <w:rPr>
                <w:rStyle w:val="Lienhypertexte"/>
                <w:noProof/>
              </w:rPr>
              <w:t>shapes</w:t>
            </w:r>
            <w:r w:rsidR="009229A6">
              <w:rPr>
                <w:noProof/>
                <w:webHidden/>
              </w:rPr>
              <w:tab/>
            </w:r>
            <w:r w:rsidR="009229A6">
              <w:rPr>
                <w:noProof/>
                <w:webHidden/>
              </w:rPr>
              <w:fldChar w:fldCharType="begin"/>
            </w:r>
            <w:r w:rsidR="009229A6">
              <w:rPr>
                <w:noProof/>
                <w:webHidden/>
              </w:rPr>
              <w:instrText xml:space="preserve"> PAGEREF _Toc71824686 \h </w:instrText>
            </w:r>
            <w:r w:rsidR="009229A6">
              <w:rPr>
                <w:noProof/>
                <w:webHidden/>
              </w:rPr>
            </w:r>
            <w:r w:rsidR="009229A6">
              <w:rPr>
                <w:noProof/>
                <w:webHidden/>
              </w:rPr>
              <w:fldChar w:fldCharType="separate"/>
            </w:r>
            <w:r w:rsidR="009229A6">
              <w:rPr>
                <w:noProof/>
                <w:webHidden/>
              </w:rPr>
              <w:t>13</w:t>
            </w:r>
            <w:r w:rsidR="009229A6">
              <w:rPr>
                <w:noProof/>
                <w:webHidden/>
              </w:rPr>
              <w:fldChar w:fldCharType="end"/>
            </w:r>
          </w:hyperlink>
        </w:p>
        <w:p w14:paraId="7D68C61C" w14:textId="4C638BF9" w:rsidR="009229A6" w:rsidRDefault="002214C3">
          <w:pPr>
            <w:pStyle w:val="TM2"/>
            <w:tabs>
              <w:tab w:val="right" w:leader="dot" w:pos="8296"/>
            </w:tabs>
            <w:rPr>
              <w:rFonts w:asciiTheme="minorHAnsi" w:eastAsiaTheme="minorEastAsia" w:hAnsiTheme="minorHAnsi" w:cstheme="minorBidi"/>
              <w:noProof/>
              <w:color w:val="auto"/>
              <w:sz w:val="22"/>
              <w:szCs w:val="22"/>
              <w:lang w:val="fr-FR"/>
            </w:rPr>
          </w:pPr>
          <w:hyperlink w:anchor="_Toc71824687" w:history="1">
            <w:r w:rsidR="009229A6" w:rsidRPr="005905F8">
              <w:rPr>
                <w:rStyle w:val="Lienhypertexte"/>
                <w:noProof/>
              </w:rPr>
              <w:t>nodes</w:t>
            </w:r>
            <w:r w:rsidR="009229A6">
              <w:rPr>
                <w:noProof/>
                <w:webHidden/>
              </w:rPr>
              <w:tab/>
            </w:r>
            <w:r w:rsidR="009229A6">
              <w:rPr>
                <w:noProof/>
                <w:webHidden/>
              </w:rPr>
              <w:fldChar w:fldCharType="begin"/>
            </w:r>
            <w:r w:rsidR="009229A6">
              <w:rPr>
                <w:noProof/>
                <w:webHidden/>
              </w:rPr>
              <w:instrText xml:space="preserve"> PAGEREF _Toc71824687 \h </w:instrText>
            </w:r>
            <w:r w:rsidR="009229A6">
              <w:rPr>
                <w:noProof/>
                <w:webHidden/>
              </w:rPr>
            </w:r>
            <w:r w:rsidR="009229A6">
              <w:rPr>
                <w:noProof/>
                <w:webHidden/>
              </w:rPr>
              <w:fldChar w:fldCharType="separate"/>
            </w:r>
            <w:r w:rsidR="009229A6">
              <w:rPr>
                <w:noProof/>
                <w:webHidden/>
              </w:rPr>
              <w:t>13</w:t>
            </w:r>
            <w:r w:rsidR="009229A6">
              <w:rPr>
                <w:noProof/>
                <w:webHidden/>
              </w:rPr>
              <w:fldChar w:fldCharType="end"/>
            </w:r>
          </w:hyperlink>
        </w:p>
        <w:p w14:paraId="37851D3A" w14:textId="23857C72" w:rsidR="009229A6" w:rsidRDefault="002214C3">
          <w:pPr>
            <w:pStyle w:val="TM2"/>
            <w:tabs>
              <w:tab w:val="right" w:leader="dot" w:pos="8296"/>
            </w:tabs>
            <w:rPr>
              <w:rFonts w:asciiTheme="minorHAnsi" w:eastAsiaTheme="minorEastAsia" w:hAnsiTheme="minorHAnsi" w:cstheme="minorBidi"/>
              <w:noProof/>
              <w:color w:val="auto"/>
              <w:sz w:val="22"/>
              <w:szCs w:val="22"/>
              <w:lang w:val="fr-FR"/>
            </w:rPr>
          </w:pPr>
          <w:hyperlink w:anchor="_Toc71824688" w:history="1">
            <w:r w:rsidR="009229A6" w:rsidRPr="005905F8">
              <w:rPr>
                <w:rStyle w:val="Lienhypertexte"/>
                <w:noProof/>
              </w:rPr>
              <w:t>alerts</w:t>
            </w:r>
            <w:r w:rsidR="009229A6">
              <w:rPr>
                <w:noProof/>
                <w:webHidden/>
              </w:rPr>
              <w:tab/>
            </w:r>
            <w:r w:rsidR="009229A6">
              <w:rPr>
                <w:noProof/>
                <w:webHidden/>
              </w:rPr>
              <w:fldChar w:fldCharType="begin"/>
            </w:r>
            <w:r w:rsidR="009229A6">
              <w:rPr>
                <w:noProof/>
                <w:webHidden/>
              </w:rPr>
              <w:instrText xml:space="preserve"> PAGEREF _Toc71824688 \h </w:instrText>
            </w:r>
            <w:r w:rsidR="009229A6">
              <w:rPr>
                <w:noProof/>
                <w:webHidden/>
              </w:rPr>
            </w:r>
            <w:r w:rsidR="009229A6">
              <w:rPr>
                <w:noProof/>
                <w:webHidden/>
              </w:rPr>
              <w:fldChar w:fldCharType="separate"/>
            </w:r>
            <w:r w:rsidR="009229A6">
              <w:rPr>
                <w:noProof/>
                <w:webHidden/>
              </w:rPr>
              <w:t>13</w:t>
            </w:r>
            <w:r w:rsidR="009229A6">
              <w:rPr>
                <w:noProof/>
                <w:webHidden/>
              </w:rPr>
              <w:fldChar w:fldCharType="end"/>
            </w:r>
          </w:hyperlink>
        </w:p>
        <w:p w14:paraId="08BF1A0F" w14:textId="1456BD69" w:rsidR="009229A6" w:rsidRDefault="002214C3">
          <w:pPr>
            <w:pStyle w:val="TM2"/>
            <w:tabs>
              <w:tab w:val="right" w:leader="dot" w:pos="8296"/>
            </w:tabs>
            <w:rPr>
              <w:rFonts w:asciiTheme="minorHAnsi" w:eastAsiaTheme="minorEastAsia" w:hAnsiTheme="minorHAnsi" w:cstheme="minorBidi"/>
              <w:noProof/>
              <w:color w:val="auto"/>
              <w:sz w:val="22"/>
              <w:szCs w:val="22"/>
              <w:lang w:val="fr-FR"/>
            </w:rPr>
          </w:pPr>
          <w:hyperlink w:anchor="_Toc71824689" w:history="1">
            <w:r w:rsidR="009229A6" w:rsidRPr="005905F8">
              <w:rPr>
                <w:rStyle w:val="Lienhypertexte"/>
                <w:noProof/>
              </w:rPr>
              <w:t>modifiers</w:t>
            </w:r>
            <w:r w:rsidR="009229A6">
              <w:rPr>
                <w:noProof/>
                <w:webHidden/>
              </w:rPr>
              <w:tab/>
            </w:r>
            <w:r w:rsidR="009229A6">
              <w:rPr>
                <w:noProof/>
                <w:webHidden/>
              </w:rPr>
              <w:fldChar w:fldCharType="begin"/>
            </w:r>
            <w:r w:rsidR="009229A6">
              <w:rPr>
                <w:noProof/>
                <w:webHidden/>
              </w:rPr>
              <w:instrText xml:space="preserve"> PAGEREF _Toc71824689 \h </w:instrText>
            </w:r>
            <w:r w:rsidR="009229A6">
              <w:rPr>
                <w:noProof/>
                <w:webHidden/>
              </w:rPr>
            </w:r>
            <w:r w:rsidR="009229A6">
              <w:rPr>
                <w:noProof/>
                <w:webHidden/>
              </w:rPr>
              <w:fldChar w:fldCharType="separate"/>
            </w:r>
            <w:r w:rsidR="009229A6">
              <w:rPr>
                <w:noProof/>
                <w:webHidden/>
              </w:rPr>
              <w:t>13</w:t>
            </w:r>
            <w:r w:rsidR="009229A6">
              <w:rPr>
                <w:noProof/>
                <w:webHidden/>
              </w:rPr>
              <w:fldChar w:fldCharType="end"/>
            </w:r>
          </w:hyperlink>
        </w:p>
        <w:p w14:paraId="265758B7" w14:textId="66D235DF" w:rsidR="009229A6" w:rsidRDefault="002214C3">
          <w:pPr>
            <w:pStyle w:val="TM2"/>
            <w:tabs>
              <w:tab w:val="right" w:leader="dot" w:pos="8296"/>
            </w:tabs>
            <w:rPr>
              <w:rFonts w:asciiTheme="minorHAnsi" w:eastAsiaTheme="minorEastAsia" w:hAnsiTheme="minorHAnsi" w:cstheme="minorBidi"/>
              <w:noProof/>
              <w:color w:val="auto"/>
              <w:sz w:val="22"/>
              <w:szCs w:val="22"/>
              <w:lang w:val="fr-FR"/>
            </w:rPr>
          </w:pPr>
          <w:hyperlink w:anchor="_Toc71824690" w:history="1">
            <w:r w:rsidR="009229A6" w:rsidRPr="005905F8">
              <w:rPr>
                <w:rStyle w:val="Lienhypertexte"/>
                <w:noProof/>
              </w:rPr>
              <w:t>primitives</w:t>
            </w:r>
            <w:r w:rsidR="009229A6">
              <w:rPr>
                <w:noProof/>
                <w:webHidden/>
              </w:rPr>
              <w:tab/>
            </w:r>
            <w:r w:rsidR="009229A6">
              <w:rPr>
                <w:noProof/>
                <w:webHidden/>
              </w:rPr>
              <w:fldChar w:fldCharType="begin"/>
            </w:r>
            <w:r w:rsidR="009229A6">
              <w:rPr>
                <w:noProof/>
                <w:webHidden/>
              </w:rPr>
              <w:instrText xml:space="preserve"> PAGEREF _Toc71824690 \h </w:instrText>
            </w:r>
            <w:r w:rsidR="009229A6">
              <w:rPr>
                <w:noProof/>
                <w:webHidden/>
              </w:rPr>
            </w:r>
            <w:r w:rsidR="009229A6">
              <w:rPr>
                <w:noProof/>
                <w:webHidden/>
              </w:rPr>
              <w:fldChar w:fldCharType="separate"/>
            </w:r>
            <w:r w:rsidR="009229A6">
              <w:rPr>
                <w:noProof/>
                <w:webHidden/>
              </w:rPr>
              <w:t>13</w:t>
            </w:r>
            <w:r w:rsidR="009229A6">
              <w:rPr>
                <w:noProof/>
                <w:webHidden/>
              </w:rPr>
              <w:fldChar w:fldCharType="end"/>
            </w:r>
          </w:hyperlink>
        </w:p>
        <w:p w14:paraId="7FF31ED9" w14:textId="35E003A0" w:rsidR="009229A6" w:rsidRDefault="002214C3">
          <w:pPr>
            <w:pStyle w:val="TM2"/>
            <w:tabs>
              <w:tab w:val="right" w:leader="dot" w:pos="8296"/>
            </w:tabs>
            <w:rPr>
              <w:rFonts w:asciiTheme="minorHAnsi" w:eastAsiaTheme="minorEastAsia" w:hAnsiTheme="minorHAnsi" w:cstheme="minorBidi"/>
              <w:noProof/>
              <w:color w:val="auto"/>
              <w:sz w:val="22"/>
              <w:szCs w:val="22"/>
              <w:lang w:val="fr-FR"/>
            </w:rPr>
          </w:pPr>
          <w:hyperlink w:anchor="_Toc71824691" w:history="1">
            <w:r w:rsidR="009229A6" w:rsidRPr="005905F8">
              <w:rPr>
                <w:rStyle w:val="Lienhypertexte"/>
                <w:noProof/>
              </w:rPr>
              <w:t>iroots</w:t>
            </w:r>
            <w:r w:rsidR="009229A6">
              <w:rPr>
                <w:noProof/>
                <w:webHidden/>
              </w:rPr>
              <w:tab/>
            </w:r>
            <w:r w:rsidR="009229A6">
              <w:rPr>
                <w:noProof/>
                <w:webHidden/>
              </w:rPr>
              <w:fldChar w:fldCharType="begin"/>
            </w:r>
            <w:r w:rsidR="009229A6">
              <w:rPr>
                <w:noProof/>
                <w:webHidden/>
              </w:rPr>
              <w:instrText xml:space="preserve"> PAGEREF _Toc71824691 \h </w:instrText>
            </w:r>
            <w:r w:rsidR="009229A6">
              <w:rPr>
                <w:noProof/>
                <w:webHidden/>
              </w:rPr>
            </w:r>
            <w:r w:rsidR="009229A6">
              <w:rPr>
                <w:noProof/>
                <w:webHidden/>
              </w:rPr>
              <w:fldChar w:fldCharType="separate"/>
            </w:r>
            <w:r w:rsidR="009229A6">
              <w:rPr>
                <w:noProof/>
                <w:webHidden/>
              </w:rPr>
              <w:t>13</w:t>
            </w:r>
            <w:r w:rsidR="009229A6">
              <w:rPr>
                <w:noProof/>
                <w:webHidden/>
              </w:rPr>
              <w:fldChar w:fldCharType="end"/>
            </w:r>
          </w:hyperlink>
        </w:p>
        <w:p w14:paraId="2CF357C7" w14:textId="5087F8E9" w:rsidR="009229A6" w:rsidRDefault="002214C3">
          <w:pPr>
            <w:pStyle w:val="TM1"/>
            <w:tabs>
              <w:tab w:val="right" w:leader="dot" w:pos="8296"/>
            </w:tabs>
            <w:rPr>
              <w:rFonts w:asciiTheme="minorHAnsi" w:eastAsiaTheme="minorEastAsia" w:hAnsiTheme="minorHAnsi" w:cstheme="minorBidi"/>
              <w:noProof/>
              <w:color w:val="auto"/>
              <w:sz w:val="22"/>
              <w:szCs w:val="22"/>
              <w:lang w:val="fr-FR"/>
            </w:rPr>
          </w:pPr>
          <w:hyperlink w:anchor="_Toc71824692" w:history="1">
            <w:r w:rsidR="009229A6" w:rsidRPr="005905F8">
              <w:rPr>
                <w:rStyle w:val="Lienhypertexte"/>
                <w:noProof/>
              </w:rPr>
              <w:t>Shape</w:t>
            </w:r>
            <w:r w:rsidR="009229A6">
              <w:rPr>
                <w:noProof/>
                <w:webHidden/>
              </w:rPr>
              <w:tab/>
            </w:r>
            <w:r w:rsidR="009229A6">
              <w:rPr>
                <w:noProof/>
                <w:webHidden/>
              </w:rPr>
              <w:fldChar w:fldCharType="begin"/>
            </w:r>
            <w:r w:rsidR="009229A6">
              <w:rPr>
                <w:noProof/>
                <w:webHidden/>
              </w:rPr>
              <w:instrText xml:space="preserve"> PAGEREF _Toc71824692 \h </w:instrText>
            </w:r>
            <w:r w:rsidR="009229A6">
              <w:rPr>
                <w:noProof/>
                <w:webHidden/>
              </w:rPr>
            </w:r>
            <w:r w:rsidR="009229A6">
              <w:rPr>
                <w:noProof/>
                <w:webHidden/>
              </w:rPr>
              <w:fldChar w:fldCharType="separate"/>
            </w:r>
            <w:r w:rsidR="009229A6">
              <w:rPr>
                <w:noProof/>
                <w:webHidden/>
              </w:rPr>
              <w:t>14</w:t>
            </w:r>
            <w:r w:rsidR="009229A6">
              <w:rPr>
                <w:noProof/>
                <w:webHidden/>
              </w:rPr>
              <w:fldChar w:fldCharType="end"/>
            </w:r>
          </w:hyperlink>
        </w:p>
        <w:p w14:paraId="0E7B4B55" w14:textId="1387382C" w:rsidR="009229A6" w:rsidRDefault="002214C3">
          <w:pPr>
            <w:pStyle w:val="TM2"/>
            <w:tabs>
              <w:tab w:val="right" w:leader="dot" w:pos="8296"/>
            </w:tabs>
            <w:rPr>
              <w:rFonts w:asciiTheme="minorHAnsi" w:eastAsiaTheme="minorEastAsia" w:hAnsiTheme="minorHAnsi" w:cstheme="minorBidi"/>
              <w:noProof/>
              <w:color w:val="auto"/>
              <w:sz w:val="22"/>
              <w:szCs w:val="22"/>
              <w:lang w:val="fr-FR"/>
            </w:rPr>
          </w:pPr>
          <w:hyperlink w:anchor="_Toc71824693" w:history="1">
            <w:r w:rsidR="009229A6" w:rsidRPr="005905F8">
              <w:rPr>
                <w:rStyle w:val="Lienhypertexte"/>
                <w:noProof/>
              </w:rPr>
              <w:t>Properties</w:t>
            </w:r>
            <w:r w:rsidR="009229A6">
              <w:rPr>
                <w:noProof/>
                <w:webHidden/>
              </w:rPr>
              <w:tab/>
            </w:r>
            <w:r w:rsidR="009229A6">
              <w:rPr>
                <w:noProof/>
                <w:webHidden/>
              </w:rPr>
              <w:fldChar w:fldCharType="begin"/>
            </w:r>
            <w:r w:rsidR="009229A6">
              <w:rPr>
                <w:noProof/>
                <w:webHidden/>
              </w:rPr>
              <w:instrText xml:space="preserve"> PAGEREF _Toc71824693 \h </w:instrText>
            </w:r>
            <w:r w:rsidR="009229A6">
              <w:rPr>
                <w:noProof/>
                <w:webHidden/>
              </w:rPr>
            </w:r>
            <w:r w:rsidR="009229A6">
              <w:rPr>
                <w:noProof/>
                <w:webHidden/>
              </w:rPr>
              <w:fldChar w:fldCharType="separate"/>
            </w:r>
            <w:r w:rsidR="009229A6">
              <w:rPr>
                <w:noProof/>
                <w:webHidden/>
              </w:rPr>
              <w:t>14</w:t>
            </w:r>
            <w:r w:rsidR="009229A6">
              <w:rPr>
                <w:noProof/>
                <w:webHidden/>
              </w:rPr>
              <w:fldChar w:fldCharType="end"/>
            </w:r>
          </w:hyperlink>
        </w:p>
        <w:p w14:paraId="2B05ADC8" w14:textId="44039983"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694" w:history="1">
            <w:r w:rsidR="009229A6" w:rsidRPr="005905F8">
              <w:rPr>
                <w:rStyle w:val="Lienhypertexte"/>
                <w:noProof/>
              </w:rPr>
              <w:t>type</w:t>
            </w:r>
            <w:r w:rsidR="009229A6">
              <w:rPr>
                <w:noProof/>
                <w:webHidden/>
              </w:rPr>
              <w:tab/>
            </w:r>
            <w:r w:rsidR="009229A6">
              <w:rPr>
                <w:noProof/>
                <w:webHidden/>
              </w:rPr>
              <w:fldChar w:fldCharType="begin"/>
            </w:r>
            <w:r w:rsidR="009229A6">
              <w:rPr>
                <w:noProof/>
                <w:webHidden/>
              </w:rPr>
              <w:instrText xml:space="preserve"> PAGEREF _Toc71824694 \h </w:instrText>
            </w:r>
            <w:r w:rsidR="009229A6">
              <w:rPr>
                <w:noProof/>
                <w:webHidden/>
              </w:rPr>
            </w:r>
            <w:r w:rsidR="009229A6">
              <w:rPr>
                <w:noProof/>
                <w:webHidden/>
              </w:rPr>
              <w:fldChar w:fldCharType="separate"/>
            </w:r>
            <w:r w:rsidR="009229A6">
              <w:rPr>
                <w:noProof/>
                <w:webHidden/>
              </w:rPr>
              <w:t>14</w:t>
            </w:r>
            <w:r w:rsidR="009229A6">
              <w:rPr>
                <w:noProof/>
                <w:webHidden/>
              </w:rPr>
              <w:fldChar w:fldCharType="end"/>
            </w:r>
          </w:hyperlink>
        </w:p>
        <w:p w14:paraId="13E8AA73" w14:textId="23F76732"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695" w:history="1">
            <w:r w:rsidR="009229A6" w:rsidRPr="005905F8">
              <w:rPr>
                <w:rStyle w:val="Lienhypertexte"/>
                <w:noProof/>
              </w:rPr>
              <w:t>radius</w:t>
            </w:r>
            <w:r w:rsidR="009229A6">
              <w:rPr>
                <w:noProof/>
                <w:webHidden/>
              </w:rPr>
              <w:tab/>
            </w:r>
            <w:r w:rsidR="009229A6">
              <w:rPr>
                <w:noProof/>
                <w:webHidden/>
              </w:rPr>
              <w:fldChar w:fldCharType="begin"/>
            </w:r>
            <w:r w:rsidR="009229A6">
              <w:rPr>
                <w:noProof/>
                <w:webHidden/>
              </w:rPr>
              <w:instrText xml:space="preserve"> PAGEREF _Toc71824695 \h </w:instrText>
            </w:r>
            <w:r w:rsidR="009229A6">
              <w:rPr>
                <w:noProof/>
                <w:webHidden/>
              </w:rPr>
            </w:r>
            <w:r w:rsidR="009229A6">
              <w:rPr>
                <w:noProof/>
                <w:webHidden/>
              </w:rPr>
              <w:fldChar w:fldCharType="separate"/>
            </w:r>
            <w:r w:rsidR="009229A6">
              <w:rPr>
                <w:noProof/>
                <w:webHidden/>
              </w:rPr>
              <w:t>14</w:t>
            </w:r>
            <w:r w:rsidR="009229A6">
              <w:rPr>
                <w:noProof/>
                <w:webHidden/>
              </w:rPr>
              <w:fldChar w:fldCharType="end"/>
            </w:r>
          </w:hyperlink>
        </w:p>
        <w:p w14:paraId="5FDFBA9E" w14:textId="2D1B324E"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696" w:history="1">
            <w:r w:rsidR="009229A6" w:rsidRPr="005905F8">
              <w:rPr>
                <w:rStyle w:val="Lienhypertexte"/>
                <w:noProof/>
              </w:rPr>
              <w:t>elevation</w:t>
            </w:r>
            <w:r w:rsidR="009229A6">
              <w:rPr>
                <w:noProof/>
                <w:webHidden/>
              </w:rPr>
              <w:tab/>
            </w:r>
            <w:r w:rsidR="009229A6">
              <w:rPr>
                <w:noProof/>
                <w:webHidden/>
              </w:rPr>
              <w:fldChar w:fldCharType="begin"/>
            </w:r>
            <w:r w:rsidR="009229A6">
              <w:rPr>
                <w:noProof/>
                <w:webHidden/>
              </w:rPr>
              <w:instrText xml:space="preserve"> PAGEREF _Toc71824696 \h </w:instrText>
            </w:r>
            <w:r w:rsidR="009229A6">
              <w:rPr>
                <w:noProof/>
                <w:webHidden/>
              </w:rPr>
            </w:r>
            <w:r w:rsidR="009229A6">
              <w:rPr>
                <w:noProof/>
                <w:webHidden/>
              </w:rPr>
              <w:fldChar w:fldCharType="separate"/>
            </w:r>
            <w:r w:rsidR="009229A6">
              <w:rPr>
                <w:noProof/>
                <w:webHidden/>
              </w:rPr>
              <w:t>14</w:t>
            </w:r>
            <w:r w:rsidR="009229A6">
              <w:rPr>
                <w:noProof/>
                <w:webHidden/>
              </w:rPr>
              <w:fldChar w:fldCharType="end"/>
            </w:r>
          </w:hyperlink>
        </w:p>
        <w:p w14:paraId="25072C1F" w14:textId="27B218BF"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697" w:history="1">
            <w:r w:rsidR="009229A6" w:rsidRPr="005905F8">
              <w:rPr>
                <w:rStyle w:val="Lienhypertexte"/>
                <w:noProof/>
              </w:rPr>
              <w:t>priority</w:t>
            </w:r>
            <w:r w:rsidR="009229A6">
              <w:rPr>
                <w:noProof/>
                <w:webHidden/>
              </w:rPr>
              <w:tab/>
            </w:r>
            <w:r w:rsidR="009229A6">
              <w:rPr>
                <w:noProof/>
                <w:webHidden/>
              </w:rPr>
              <w:fldChar w:fldCharType="begin"/>
            </w:r>
            <w:r w:rsidR="009229A6">
              <w:rPr>
                <w:noProof/>
                <w:webHidden/>
              </w:rPr>
              <w:instrText xml:space="preserve"> PAGEREF _Toc71824697 \h </w:instrText>
            </w:r>
            <w:r w:rsidR="009229A6">
              <w:rPr>
                <w:noProof/>
                <w:webHidden/>
              </w:rPr>
            </w:r>
            <w:r w:rsidR="009229A6">
              <w:rPr>
                <w:noProof/>
                <w:webHidden/>
              </w:rPr>
              <w:fldChar w:fldCharType="separate"/>
            </w:r>
            <w:r w:rsidR="009229A6">
              <w:rPr>
                <w:noProof/>
                <w:webHidden/>
              </w:rPr>
              <w:t>15</w:t>
            </w:r>
            <w:r w:rsidR="009229A6">
              <w:rPr>
                <w:noProof/>
                <w:webHidden/>
              </w:rPr>
              <w:fldChar w:fldCharType="end"/>
            </w:r>
          </w:hyperlink>
        </w:p>
        <w:p w14:paraId="1F346A3F" w14:textId="327BE144" w:rsidR="009229A6" w:rsidRDefault="002214C3">
          <w:pPr>
            <w:pStyle w:val="TM1"/>
            <w:tabs>
              <w:tab w:val="right" w:leader="dot" w:pos="8296"/>
            </w:tabs>
            <w:rPr>
              <w:rFonts w:asciiTheme="minorHAnsi" w:eastAsiaTheme="minorEastAsia" w:hAnsiTheme="minorHAnsi" w:cstheme="minorBidi"/>
              <w:noProof/>
              <w:color w:val="auto"/>
              <w:sz w:val="22"/>
              <w:szCs w:val="22"/>
              <w:lang w:val="fr-FR"/>
            </w:rPr>
          </w:pPr>
          <w:hyperlink w:anchor="_Toc71824698" w:history="1">
            <w:r w:rsidR="009229A6" w:rsidRPr="005905F8">
              <w:rPr>
                <w:rStyle w:val="Lienhypertexte"/>
                <w:noProof/>
              </w:rPr>
              <w:t>Nodes</w:t>
            </w:r>
            <w:r w:rsidR="009229A6">
              <w:rPr>
                <w:noProof/>
                <w:webHidden/>
              </w:rPr>
              <w:tab/>
            </w:r>
            <w:r w:rsidR="009229A6">
              <w:rPr>
                <w:noProof/>
                <w:webHidden/>
              </w:rPr>
              <w:fldChar w:fldCharType="begin"/>
            </w:r>
            <w:r w:rsidR="009229A6">
              <w:rPr>
                <w:noProof/>
                <w:webHidden/>
              </w:rPr>
              <w:instrText xml:space="preserve"> PAGEREF _Toc71824698 \h </w:instrText>
            </w:r>
            <w:r w:rsidR="009229A6">
              <w:rPr>
                <w:noProof/>
                <w:webHidden/>
              </w:rPr>
            </w:r>
            <w:r w:rsidR="009229A6">
              <w:rPr>
                <w:noProof/>
                <w:webHidden/>
              </w:rPr>
              <w:fldChar w:fldCharType="separate"/>
            </w:r>
            <w:r w:rsidR="009229A6">
              <w:rPr>
                <w:noProof/>
                <w:webHidden/>
              </w:rPr>
              <w:t>15</w:t>
            </w:r>
            <w:r w:rsidR="009229A6">
              <w:rPr>
                <w:noProof/>
                <w:webHidden/>
              </w:rPr>
              <w:fldChar w:fldCharType="end"/>
            </w:r>
          </w:hyperlink>
        </w:p>
        <w:p w14:paraId="38DCA337" w14:textId="085198DA" w:rsidR="009229A6" w:rsidRDefault="002214C3">
          <w:pPr>
            <w:pStyle w:val="TM2"/>
            <w:tabs>
              <w:tab w:val="right" w:leader="dot" w:pos="8296"/>
            </w:tabs>
            <w:rPr>
              <w:rFonts w:asciiTheme="minorHAnsi" w:eastAsiaTheme="minorEastAsia" w:hAnsiTheme="minorHAnsi" w:cstheme="minorBidi"/>
              <w:noProof/>
              <w:color w:val="auto"/>
              <w:sz w:val="22"/>
              <w:szCs w:val="22"/>
              <w:lang w:val="fr-FR"/>
            </w:rPr>
          </w:pPr>
          <w:hyperlink w:anchor="_Toc71824699" w:history="1">
            <w:r w:rsidR="009229A6" w:rsidRPr="005905F8">
              <w:rPr>
                <w:rStyle w:val="Lienhypertexte"/>
                <w:noProof/>
              </w:rPr>
              <w:t>Properties</w:t>
            </w:r>
            <w:r w:rsidR="009229A6">
              <w:rPr>
                <w:noProof/>
                <w:webHidden/>
              </w:rPr>
              <w:tab/>
            </w:r>
            <w:r w:rsidR="009229A6">
              <w:rPr>
                <w:noProof/>
                <w:webHidden/>
              </w:rPr>
              <w:fldChar w:fldCharType="begin"/>
            </w:r>
            <w:r w:rsidR="009229A6">
              <w:rPr>
                <w:noProof/>
                <w:webHidden/>
              </w:rPr>
              <w:instrText xml:space="preserve"> PAGEREF _Toc71824699 \h </w:instrText>
            </w:r>
            <w:r w:rsidR="009229A6">
              <w:rPr>
                <w:noProof/>
                <w:webHidden/>
              </w:rPr>
            </w:r>
            <w:r w:rsidR="009229A6">
              <w:rPr>
                <w:noProof/>
                <w:webHidden/>
              </w:rPr>
              <w:fldChar w:fldCharType="separate"/>
            </w:r>
            <w:r w:rsidR="009229A6">
              <w:rPr>
                <w:noProof/>
                <w:webHidden/>
              </w:rPr>
              <w:t>16</w:t>
            </w:r>
            <w:r w:rsidR="009229A6">
              <w:rPr>
                <w:noProof/>
                <w:webHidden/>
              </w:rPr>
              <w:fldChar w:fldCharType="end"/>
            </w:r>
          </w:hyperlink>
        </w:p>
        <w:p w14:paraId="036E54E5" w14:textId="67847966"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700" w:history="1">
            <w:r w:rsidR="009229A6" w:rsidRPr="005905F8">
              <w:rPr>
                <w:rStyle w:val="Lienhypertexte"/>
                <w:noProof/>
              </w:rPr>
              <w:t>@id</w:t>
            </w:r>
            <w:r w:rsidR="009229A6">
              <w:rPr>
                <w:noProof/>
                <w:webHidden/>
              </w:rPr>
              <w:tab/>
            </w:r>
            <w:r w:rsidR="009229A6">
              <w:rPr>
                <w:noProof/>
                <w:webHidden/>
              </w:rPr>
              <w:fldChar w:fldCharType="begin"/>
            </w:r>
            <w:r w:rsidR="009229A6">
              <w:rPr>
                <w:noProof/>
                <w:webHidden/>
              </w:rPr>
              <w:instrText xml:space="preserve"> PAGEREF _Toc71824700 \h </w:instrText>
            </w:r>
            <w:r w:rsidR="009229A6">
              <w:rPr>
                <w:noProof/>
                <w:webHidden/>
              </w:rPr>
            </w:r>
            <w:r w:rsidR="009229A6">
              <w:rPr>
                <w:noProof/>
                <w:webHidden/>
              </w:rPr>
              <w:fldChar w:fldCharType="separate"/>
            </w:r>
            <w:r w:rsidR="009229A6">
              <w:rPr>
                <w:noProof/>
                <w:webHidden/>
              </w:rPr>
              <w:t>16</w:t>
            </w:r>
            <w:r w:rsidR="009229A6">
              <w:rPr>
                <w:noProof/>
                <w:webHidden/>
              </w:rPr>
              <w:fldChar w:fldCharType="end"/>
            </w:r>
          </w:hyperlink>
        </w:p>
        <w:p w14:paraId="3ABB757C" w14:textId="2DA6DFB6"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701" w:history="1">
            <w:r w:rsidR="009229A6" w:rsidRPr="005905F8">
              <w:rPr>
                <w:rStyle w:val="Lienhypertexte"/>
                <w:noProof/>
              </w:rPr>
              <w:t>iprimitive</w:t>
            </w:r>
            <w:r w:rsidR="009229A6">
              <w:rPr>
                <w:noProof/>
                <w:webHidden/>
              </w:rPr>
              <w:tab/>
            </w:r>
            <w:r w:rsidR="009229A6">
              <w:rPr>
                <w:noProof/>
                <w:webHidden/>
              </w:rPr>
              <w:fldChar w:fldCharType="begin"/>
            </w:r>
            <w:r w:rsidR="009229A6">
              <w:rPr>
                <w:noProof/>
                <w:webHidden/>
              </w:rPr>
              <w:instrText xml:space="preserve"> PAGEREF _Toc71824701 \h </w:instrText>
            </w:r>
            <w:r w:rsidR="009229A6">
              <w:rPr>
                <w:noProof/>
                <w:webHidden/>
              </w:rPr>
            </w:r>
            <w:r w:rsidR="009229A6">
              <w:rPr>
                <w:noProof/>
                <w:webHidden/>
              </w:rPr>
              <w:fldChar w:fldCharType="separate"/>
            </w:r>
            <w:r w:rsidR="009229A6">
              <w:rPr>
                <w:noProof/>
                <w:webHidden/>
              </w:rPr>
              <w:t>16</w:t>
            </w:r>
            <w:r w:rsidR="009229A6">
              <w:rPr>
                <w:noProof/>
                <w:webHidden/>
              </w:rPr>
              <w:fldChar w:fldCharType="end"/>
            </w:r>
          </w:hyperlink>
        </w:p>
        <w:p w14:paraId="4496FAE7" w14:textId="145124BB"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702" w:history="1">
            <w:r w:rsidR="009229A6" w:rsidRPr="005905F8">
              <w:rPr>
                <w:rStyle w:val="Lienhypertexte"/>
                <w:noProof/>
              </w:rPr>
              <w:t>ishape</w:t>
            </w:r>
            <w:r w:rsidR="009229A6">
              <w:rPr>
                <w:noProof/>
                <w:webHidden/>
              </w:rPr>
              <w:tab/>
            </w:r>
            <w:r w:rsidR="009229A6">
              <w:rPr>
                <w:noProof/>
                <w:webHidden/>
              </w:rPr>
              <w:fldChar w:fldCharType="begin"/>
            </w:r>
            <w:r w:rsidR="009229A6">
              <w:rPr>
                <w:noProof/>
                <w:webHidden/>
              </w:rPr>
              <w:instrText xml:space="preserve"> PAGEREF _Toc71824702 \h </w:instrText>
            </w:r>
            <w:r w:rsidR="009229A6">
              <w:rPr>
                <w:noProof/>
                <w:webHidden/>
              </w:rPr>
            </w:r>
            <w:r w:rsidR="009229A6">
              <w:rPr>
                <w:noProof/>
                <w:webHidden/>
              </w:rPr>
              <w:fldChar w:fldCharType="separate"/>
            </w:r>
            <w:r w:rsidR="009229A6">
              <w:rPr>
                <w:noProof/>
                <w:webHidden/>
              </w:rPr>
              <w:t>16</w:t>
            </w:r>
            <w:r w:rsidR="009229A6">
              <w:rPr>
                <w:noProof/>
                <w:webHidden/>
              </w:rPr>
              <w:fldChar w:fldCharType="end"/>
            </w:r>
          </w:hyperlink>
        </w:p>
        <w:p w14:paraId="6F243620" w14:textId="74505899"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703" w:history="1">
            <w:r w:rsidR="009229A6" w:rsidRPr="005905F8">
              <w:rPr>
                <w:rStyle w:val="Lienhypertexte"/>
                <w:noProof/>
              </w:rPr>
              <w:t>translation</w:t>
            </w:r>
            <w:r w:rsidR="009229A6">
              <w:rPr>
                <w:noProof/>
                <w:webHidden/>
              </w:rPr>
              <w:tab/>
            </w:r>
            <w:r w:rsidR="009229A6">
              <w:rPr>
                <w:noProof/>
                <w:webHidden/>
              </w:rPr>
              <w:fldChar w:fldCharType="begin"/>
            </w:r>
            <w:r w:rsidR="009229A6">
              <w:rPr>
                <w:noProof/>
                <w:webHidden/>
              </w:rPr>
              <w:instrText xml:space="preserve"> PAGEREF _Toc71824703 \h </w:instrText>
            </w:r>
            <w:r w:rsidR="009229A6">
              <w:rPr>
                <w:noProof/>
                <w:webHidden/>
              </w:rPr>
            </w:r>
            <w:r w:rsidR="009229A6">
              <w:rPr>
                <w:noProof/>
                <w:webHidden/>
              </w:rPr>
              <w:fldChar w:fldCharType="separate"/>
            </w:r>
            <w:r w:rsidR="009229A6">
              <w:rPr>
                <w:noProof/>
                <w:webHidden/>
              </w:rPr>
              <w:t>16</w:t>
            </w:r>
            <w:r w:rsidR="009229A6">
              <w:rPr>
                <w:noProof/>
                <w:webHidden/>
              </w:rPr>
              <w:fldChar w:fldCharType="end"/>
            </w:r>
          </w:hyperlink>
        </w:p>
        <w:p w14:paraId="5B3D4B08" w14:textId="1F508CFB"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704" w:history="1">
            <w:r w:rsidR="009229A6" w:rsidRPr="005905F8">
              <w:rPr>
                <w:rStyle w:val="Lienhypertexte"/>
                <w:noProof/>
              </w:rPr>
              <w:t>rotation</w:t>
            </w:r>
            <w:r w:rsidR="009229A6">
              <w:rPr>
                <w:noProof/>
                <w:webHidden/>
              </w:rPr>
              <w:tab/>
            </w:r>
            <w:r w:rsidR="009229A6">
              <w:rPr>
                <w:noProof/>
                <w:webHidden/>
              </w:rPr>
              <w:fldChar w:fldCharType="begin"/>
            </w:r>
            <w:r w:rsidR="009229A6">
              <w:rPr>
                <w:noProof/>
                <w:webHidden/>
              </w:rPr>
              <w:instrText xml:space="preserve"> PAGEREF _Toc71824704 \h </w:instrText>
            </w:r>
            <w:r w:rsidR="009229A6">
              <w:rPr>
                <w:noProof/>
                <w:webHidden/>
              </w:rPr>
            </w:r>
            <w:r w:rsidR="009229A6">
              <w:rPr>
                <w:noProof/>
                <w:webHidden/>
              </w:rPr>
              <w:fldChar w:fldCharType="separate"/>
            </w:r>
            <w:r w:rsidR="009229A6">
              <w:rPr>
                <w:noProof/>
                <w:webHidden/>
              </w:rPr>
              <w:t>16</w:t>
            </w:r>
            <w:r w:rsidR="009229A6">
              <w:rPr>
                <w:noProof/>
                <w:webHidden/>
              </w:rPr>
              <w:fldChar w:fldCharType="end"/>
            </w:r>
          </w:hyperlink>
        </w:p>
        <w:p w14:paraId="597450D7" w14:textId="588119F7"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705" w:history="1">
            <w:r w:rsidR="009229A6" w:rsidRPr="005905F8">
              <w:rPr>
                <w:rStyle w:val="Lienhypertexte"/>
                <w:noProof/>
              </w:rPr>
              <w:t>scale</w:t>
            </w:r>
            <w:r w:rsidR="009229A6">
              <w:rPr>
                <w:noProof/>
                <w:webHidden/>
              </w:rPr>
              <w:tab/>
            </w:r>
            <w:r w:rsidR="009229A6">
              <w:rPr>
                <w:noProof/>
                <w:webHidden/>
              </w:rPr>
              <w:fldChar w:fldCharType="begin"/>
            </w:r>
            <w:r w:rsidR="009229A6">
              <w:rPr>
                <w:noProof/>
                <w:webHidden/>
              </w:rPr>
              <w:instrText xml:space="preserve"> PAGEREF _Toc71824705 \h </w:instrText>
            </w:r>
            <w:r w:rsidR="009229A6">
              <w:rPr>
                <w:noProof/>
                <w:webHidden/>
              </w:rPr>
            </w:r>
            <w:r w:rsidR="009229A6">
              <w:rPr>
                <w:noProof/>
                <w:webHidden/>
              </w:rPr>
              <w:fldChar w:fldCharType="separate"/>
            </w:r>
            <w:r w:rsidR="009229A6">
              <w:rPr>
                <w:noProof/>
                <w:webHidden/>
              </w:rPr>
              <w:t>16</w:t>
            </w:r>
            <w:r w:rsidR="009229A6">
              <w:rPr>
                <w:noProof/>
                <w:webHidden/>
              </w:rPr>
              <w:fldChar w:fldCharType="end"/>
            </w:r>
          </w:hyperlink>
        </w:p>
        <w:p w14:paraId="5E4E2743" w14:textId="757AF321" w:rsidR="009229A6" w:rsidRDefault="002214C3">
          <w:pPr>
            <w:pStyle w:val="TM1"/>
            <w:tabs>
              <w:tab w:val="right" w:leader="dot" w:pos="8296"/>
            </w:tabs>
            <w:rPr>
              <w:rFonts w:asciiTheme="minorHAnsi" w:eastAsiaTheme="minorEastAsia" w:hAnsiTheme="minorHAnsi" w:cstheme="minorBidi"/>
              <w:noProof/>
              <w:color w:val="auto"/>
              <w:sz w:val="22"/>
              <w:szCs w:val="22"/>
              <w:lang w:val="fr-FR"/>
            </w:rPr>
          </w:pPr>
          <w:hyperlink w:anchor="_Toc71824706" w:history="1">
            <w:r w:rsidR="009229A6" w:rsidRPr="005905F8">
              <w:rPr>
                <w:rStyle w:val="Lienhypertexte"/>
                <w:noProof/>
              </w:rPr>
              <w:t>Alerts</w:t>
            </w:r>
            <w:r w:rsidR="009229A6">
              <w:rPr>
                <w:noProof/>
                <w:webHidden/>
              </w:rPr>
              <w:tab/>
            </w:r>
            <w:r w:rsidR="009229A6">
              <w:rPr>
                <w:noProof/>
                <w:webHidden/>
              </w:rPr>
              <w:fldChar w:fldCharType="begin"/>
            </w:r>
            <w:r w:rsidR="009229A6">
              <w:rPr>
                <w:noProof/>
                <w:webHidden/>
              </w:rPr>
              <w:instrText xml:space="preserve"> PAGEREF _Toc71824706 \h </w:instrText>
            </w:r>
            <w:r w:rsidR="009229A6">
              <w:rPr>
                <w:noProof/>
                <w:webHidden/>
              </w:rPr>
            </w:r>
            <w:r w:rsidR="009229A6">
              <w:rPr>
                <w:noProof/>
                <w:webHidden/>
              </w:rPr>
              <w:fldChar w:fldCharType="separate"/>
            </w:r>
            <w:r w:rsidR="009229A6">
              <w:rPr>
                <w:noProof/>
                <w:webHidden/>
              </w:rPr>
              <w:t>17</w:t>
            </w:r>
            <w:r w:rsidR="009229A6">
              <w:rPr>
                <w:noProof/>
                <w:webHidden/>
              </w:rPr>
              <w:fldChar w:fldCharType="end"/>
            </w:r>
          </w:hyperlink>
        </w:p>
        <w:p w14:paraId="77452967" w14:textId="35728906" w:rsidR="009229A6" w:rsidRDefault="002214C3">
          <w:pPr>
            <w:pStyle w:val="TM2"/>
            <w:tabs>
              <w:tab w:val="right" w:leader="dot" w:pos="8296"/>
            </w:tabs>
            <w:rPr>
              <w:rFonts w:asciiTheme="minorHAnsi" w:eastAsiaTheme="minorEastAsia" w:hAnsiTheme="minorHAnsi" w:cstheme="minorBidi"/>
              <w:noProof/>
              <w:color w:val="auto"/>
              <w:sz w:val="22"/>
              <w:szCs w:val="22"/>
              <w:lang w:val="fr-FR"/>
            </w:rPr>
          </w:pPr>
          <w:hyperlink w:anchor="_Toc71824707" w:history="1">
            <w:r w:rsidR="009229A6" w:rsidRPr="005905F8">
              <w:rPr>
                <w:rStyle w:val="Lienhypertexte"/>
                <w:noProof/>
              </w:rPr>
              <w:t>Scope of these definitions</w:t>
            </w:r>
            <w:r w:rsidR="009229A6">
              <w:rPr>
                <w:noProof/>
                <w:webHidden/>
              </w:rPr>
              <w:tab/>
            </w:r>
            <w:r w:rsidR="009229A6">
              <w:rPr>
                <w:noProof/>
                <w:webHidden/>
              </w:rPr>
              <w:fldChar w:fldCharType="begin"/>
            </w:r>
            <w:r w:rsidR="009229A6">
              <w:rPr>
                <w:noProof/>
                <w:webHidden/>
              </w:rPr>
              <w:instrText xml:space="preserve"> PAGEREF _Toc71824707 \h </w:instrText>
            </w:r>
            <w:r w:rsidR="009229A6">
              <w:rPr>
                <w:noProof/>
                <w:webHidden/>
              </w:rPr>
            </w:r>
            <w:r w:rsidR="009229A6">
              <w:rPr>
                <w:noProof/>
                <w:webHidden/>
              </w:rPr>
              <w:fldChar w:fldCharType="separate"/>
            </w:r>
            <w:r w:rsidR="009229A6">
              <w:rPr>
                <w:noProof/>
                <w:webHidden/>
              </w:rPr>
              <w:t>17</w:t>
            </w:r>
            <w:r w:rsidR="009229A6">
              <w:rPr>
                <w:noProof/>
                <w:webHidden/>
              </w:rPr>
              <w:fldChar w:fldCharType="end"/>
            </w:r>
          </w:hyperlink>
        </w:p>
        <w:p w14:paraId="33523C1F" w14:textId="5CE0D1DB" w:rsidR="009229A6" w:rsidRDefault="002214C3">
          <w:pPr>
            <w:pStyle w:val="TM2"/>
            <w:tabs>
              <w:tab w:val="right" w:leader="dot" w:pos="8296"/>
            </w:tabs>
            <w:rPr>
              <w:rFonts w:asciiTheme="minorHAnsi" w:eastAsiaTheme="minorEastAsia" w:hAnsiTheme="minorHAnsi" w:cstheme="minorBidi"/>
              <w:noProof/>
              <w:color w:val="auto"/>
              <w:sz w:val="22"/>
              <w:szCs w:val="22"/>
              <w:lang w:val="fr-FR"/>
            </w:rPr>
          </w:pPr>
          <w:hyperlink w:anchor="_Toc71824708" w:history="1">
            <w:r w:rsidR="009229A6" w:rsidRPr="005905F8">
              <w:rPr>
                <w:rStyle w:val="Lienhypertexte"/>
                <w:noProof/>
              </w:rPr>
              <w:t>Properties</w:t>
            </w:r>
            <w:r w:rsidR="009229A6">
              <w:rPr>
                <w:noProof/>
                <w:webHidden/>
              </w:rPr>
              <w:tab/>
            </w:r>
            <w:r w:rsidR="009229A6">
              <w:rPr>
                <w:noProof/>
                <w:webHidden/>
              </w:rPr>
              <w:fldChar w:fldCharType="begin"/>
            </w:r>
            <w:r w:rsidR="009229A6">
              <w:rPr>
                <w:noProof/>
                <w:webHidden/>
              </w:rPr>
              <w:instrText xml:space="preserve"> PAGEREF _Toc71824708 \h </w:instrText>
            </w:r>
            <w:r w:rsidR="009229A6">
              <w:rPr>
                <w:noProof/>
                <w:webHidden/>
              </w:rPr>
            </w:r>
            <w:r w:rsidR="009229A6">
              <w:rPr>
                <w:noProof/>
                <w:webHidden/>
              </w:rPr>
              <w:fldChar w:fldCharType="separate"/>
            </w:r>
            <w:r w:rsidR="009229A6">
              <w:rPr>
                <w:noProof/>
                <w:webHidden/>
              </w:rPr>
              <w:t>17</w:t>
            </w:r>
            <w:r w:rsidR="009229A6">
              <w:rPr>
                <w:noProof/>
                <w:webHidden/>
              </w:rPr>
              <w:fldChar w:fldCharType="end"/>
            </w:r>
          </w:hyperlink>
        </w:p>
        <w:p w14:paraId="74D933B8" w14:textId="16580683"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709" w:history="1">
            <w:r w:rsidR="009229A6" w:rsidRPr="005905F8">
              <w:rPr>
                <w:rStyle w:val="Lienhypertexte"/>
                <w:noProof/>
              </w:rPr>
              <w:t>relativeTo</w:t>
            </w:r>
            <w:r w:rsidR="009229A6">
              <w:rPr>
                <w:noProof/>
                <w:webHidden/>
              </w:rPr>
              <w:tab/>
            </w:r>
            <w:r w:rsidR="009229A6">
              <w:rPr>
                <w:noProof/>
                <w:webHidden/>
              </w:rPr>
              <w:fldChar w:fldCharType="begin"/>
            </w:r>
            <w:r w:rsidR="009229A6">
              <w:rPr>
                <w:noProof/>
                <w:webHidden/>
              </w:rPr>
              <w:instrText xml:space="preserve"> PAGEREF _Toc71824709 \h </w:instrText>
            </w:r>
            <w:r w:rsidR="009229A6">
              <w:rPr>
                <w:noProof/>
                <w:webHidden/>
              </w:rPr>
            </w:r>
            <w:r w:rsidR="009229A6">
              <w:rPr>
                <w:noProof/>
                <w:webHidden/>
              </w:rPr>
              <w:fldChar w:fldCharType="separate"/>
            </w:r>
            <w:r w:rsidR="009229A6">
              <w:rPr>
                <w:noProof/>
                <w:webHidden/>
              </w:rPr>
              <w:t>17</w:t>
            </w:r>
            <w:r w:rsidR="009229A6">
              <w:rPr>
                <w:noProof/>
                <w:webHidden/>
              </w:rPr>
              <w:fldChar w:fldCharType="end"/>
            </w:r>
          </w:hyperlink>
        </w:p>
        <w:p w14:paraId="4BA21E77" w14:textId="44A8036A"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710" w:history="1">
            <w:r w:rsidR="009229A6" w:rsidRPr="005905F8">
              <w:rPr>
                <w:rStyle w:val="Lienhypertexte"/>
                <w:noProof/>
              </w:rPr>
              <w:t>category</w:t>
            </w:r>
            <w:r w:rsidR="009229A6">
              <w:rPr>
                <w:noProof/>
                <w:webHidden/>
              </w:rPr>
              <w:tab/>
            </w:r>
            <w:r w:rsidR="009229A6">
              <w:rPr>
                <w:noProof/>
                <w:webHidden/>
              </w:rPr>
              <w:fldChar w:fldCharType="begin"/>
            </w:r>
            <w:r w:rsidR="009229A6">
              <w:rPr>
                <w:noProof/>
                <w:webHidden/>
              </w:rPr>
              <w:instrText xml:space="preserve"> PAGEREF _Toc71824710 \h </w:instrText>
            </w:r>
            <w:r w:rsidR="009229A6">
              <w:rPr>
                <w:noProof/>
                <w:webHidden/>
              </w:rPr>
            </w:r>
            <w:r w:rsidR="009229A6">
              <w:rPr>
                <w:noProof/>
                <w:webHidden/>
              </w:rPr>
              <w:fldChar w:fldCharType="separate"/>
            </w:r>
            <w:r w:rsidR="009229A6">
              <w:rPr>
                <w:noProof/>
                <w:webHidden/>
              </w:rPr>
              <w:t>17</w:t>
            </w:r>
            <w:r w:rsidR="009229A6">
              <w:rPr>
                <w:noProof/>
                <w:webHidden/>
              </w:rPr>
              <w:fldChar w:fldCharType="end"/>
            </w:r>
          </w:hyperlink>
        </w:p>
        <w:p w14:paraId="2577A88E" w14:textId="000F6105"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711" w:history="1">
            <w:r w:rsidR="009229A6" w:rsidRPr="005905F8">
              <w:rPr>
                <w:rStyle w:val="Lienhypertexte"/>
                <w:noProof/>
              </w:rPr>
              <w:t>severity</w:t>
            </w:r>
            <w:r w:rsidR="009229A6">
              <w:rPr>
                <w:noProof/>
                <w:webHidden/>
              </w:rPr>
              <w:tab/>
            </w:r>
            <w:r w:rsidR="009229A6">
              <w:rPr>
                <w:noProof/>
                <w:webHidden/>
              </w:rPr>
              <w:fldChar w:fldCharType="begin"/>
            </w:r>
            <w:r w:rsidR="009229A6">
              <w:rPr>
                <w:noProof/>
                <w:webHidden/>
              </w:rPr>
              <w:instrText xml:space="preserve"> PAGEREF _Toc71824711 \h </w:instrText>
            </w:r>
            <w:r w:rsidR="009229A6">
              <w:rPr>
                <w:noProof/>
                <w:webHidden/>
              </w:rPr>
            </w:r>
            <w:r w:rsidR="009229A6">
              <w:rPr>
                <w:noProof/>
                <w:webHidden/>
              </w:rPr>
              <w:fldChar w:fldCharType="separate"/>
            </w:r>
            <w:r w:rsidR="009229A6">
              <w:rPr>
                <w:noProof/>
                <w:webHidden/>
              </w:rPr>
              <w:t>18</w:t>
            </w:r>
            <w:r w:rsidR="009229A6">
              <w:rPr>
                <w:noProof/>
                <w:webHidden/>
              </w:rPr>
              <w:fldChar w:fldCharType="end"/>
            </w:r>
          </w:hyperlink>
        </w:p>
        <w:p w14:paraId="7A8A0395" w14:textId="4B368C24"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712" w:history="1">
            <w:r w:rsidR="009229A6" w:rsidRPr="005905F8">
              <w:rPr>
                <w:rStyle w:val="Lienhypertexte"/>
                <w:noProof/>
              </w:rPr>
              <w:t>message</w:t>
            </w:r>
            <w:r w:rsidR="009229A6">
              <w:rPr>
                <w:noProof/>
                <w:webHidden/>
              </w:rPr>
              <w:tab/>
            </w:r>
            <w:r w:rsidR="009229A6">
              <w:rPr>
                <w:noProof/>
                <w:webHidden/>
              </w:rPr>
              <w:fldChar w:fldCharType="begin"/>
            </w:r>
            <w:r w:rsidR="009229A6">
              <w:rPr>
                <w:noProof/>
                <w:webHidden/>
              </w:rPr>
              <w:instrText xml:space="preserve"> PAGEREF _Toc71824712 \h </w:instrText>
            </w:r>
            <w:r w:rsidR="009229A6">
              <w:rPr>
                <w:noProof/>
                <w:webHidden/>
              </w:rPr>
            </w:r>
            <w:r w:rsidR="009229A6">
              <w:rPr>
                <w:noProof/>
                <w:webHidden/>
              </w:rPr>
              <w:fldChar w:fldCharType="separate"/>
            </w:r>
            <w:r w:rsidR="009229A6">
              <w:rPr>
                <w:noProof/>
                <w:webHidden/>
              </w:rPr>
              <w:t>18</w:t>
            </w:r>
            <w:r w:rsidR="009229A6">
              <w:rPr>
                <w:noProof/>
                <w:webHidden/>
              </w:rPr>
              <w:fldChar w:fldCharType="end"/>
            </w:r>
          </w:hyperlink>
        </w:p>
        <w:p w14:paraId="1BB86D95" w14:textId="3B9B0EAA" w:rsidR="009229A6" w:rsidRDefault="002214C3">
          <w:pPr>
            <w:pStyle w:val="TM1"/>
            <w:tabs>
              <w:tab w:val="right" w:leader="dot" w:pos="8296"/>
            </w:tabs>
            <w:rPr>
              <w:rFonts w:asciiTheme="minorHAnsi" w:eastAsiaTheme="minorEastAsia" w:hAnsiTheme="minorHAnsi" w:cstheme="minorBidi"/>
              <w:noProof/>
              <w:color w:val="auto"/>
              <w:sz w:val="22"/>
              <w:szCs w:val="22"/>
              <w:lang w:val="fr-FR"/>
            </w:rPr>
          </w:pPr>
          <w:hyperlink w:anchor="_Toc71824713" w:history="1">
            <w:r w:rsidR="009229A6" w:rsidRPr="005905F8">
              <w:rPr>
                <w:rStyle w:val="Lienhypertexte"/>
                <w:noProof/>
              </w:rPr>
              <w:t>Modifier</w:t>
            </w:r>
            <w:r w:rsidR="009229A6">
              <w:rPr>
                <w:noProof/>
                <w:webHidden/>
              </w:rPr>
              <w:tab/>
            </w:r>
            <w:r w:rsidR="009229A6">
              <w:rPr>
                <w:noProof/>
                <w:webHidden/>
              </w:rPr>
              <w:fldChar w:fldCharType="begin"/>
            </w:r>
            <w:r w:rsidR="009229A6">
              <w:rPr>
                <w:noProof/>
                <w:webHidden/>
              </w:rPr>
              <w:instrText xml:space="preserve"> PAGEREF _Toc71824713 \h </w:instrText>
            </w:r>
            <w:r w:rsidR="009229A6">
              <w:rPr>
                <w:noProof/>
                <w:webHidden/>
              </w:rPr>
            </w:r>
            <w:r w:rsidR="009229A6">
              <w:rPr>
                <w:noProof/>
                <w:webHidden/>
              </w:rPr>
              <w:fldChar w:fldCharType="separate"/>
            </w:r>
            <w:r w:rsidR="009229A6">
              <w:rPr>
                <w:noProof/>
                <w:webHidden/>
              </w:rPr>
              <w:t>19</w:t>
            </w:r>
            <w:r w:rsidR="009229A6">
              <w:rPr>
                <w:noProof/>
                <w:webHidden/>
              </w:rPr>
              <w:fldChar w:fldCharType="end"/>
            </w:r>
          </w:hyperlink>
        </w:p>
        <w:p w14:paraId="0D50A9C0" w14:textId="13BBCE90" w:rsidR="009229A6" w:rsidRDefault="002214C3">
          <w:pPr>
            <w:pStyle w:val="TM2"/>
            <w:tabs>
              <w:tab w:val="right" w:leader="dot" w:pos="8296"/>
            </w:tabs>
            <w:rPr>
              <w:rFonts w:asciiTheme="minorHAnsi" w:eastAsiaTheme="minorEastAsia" w:hAnsiTheme="minorHAnsi" w:cstheme="minorBidi"/>
              <w:noProof/>
              <w:color w:val="auto"/>
              <w:sz w:val="22"/>
              <w:szCs w:val="22"/>
              <w:lang w:val="fr-FR"/>
            </w:rPr>
          </w:pPr>
          <w:hyperlink w:anchor="_Toc71824714" w:history="1">
            <w:r w:rsidR="009229A6" w:rsidRPr="005905F8">
              <w:rPr>
                <w:rStyle w:val="Lienhypertexte"/>
                <w:noProof/>
              </w:rPr>
              <w:t>Commons Properties</w:t>
            </w:r>
            <w:r w:rsidR="009229A6">
              <w:rPr>
                <w:noProof/>
                <w:webHidden/>
              </w:rPr>
              <w:tab/>
            </w:r>
            <w:r w:rsidR="009229A6">
              <w:rPr>
                <w:noProof/>
                <w:webHidden/>
              </w:rPr>
              <w:fldChar w:fldCharType="begin"/>
            </w:r>
            <w:r w:rsidR="009229A6">
              <w:rPr>
                <w:noProof/>
                <w:webHidden/>
              </w:rPr>
              <w:instrText xml:space="preserve"> PAGEREF _Toc71824714 \h </w:instrText>
            </w:r>
            <w:r w:rsidR="009229A6">
              <w:rPr>
                <w:noProof/>
                <w:webHidden/>
              </w:rPr>
            </w:r>
            <w:r w:rsidR="009229A6">
              <w:rPr>
                <w:noProof/>
                <w:webHidden/>
              </w:rPr>
              <w:fldChar w:fldCharType="separate"/>
            </w:r>
            <w:r w:rsidR="009229A6">
              <w:rPr>
                <w:noProof/>
                <w:webHidden/>
              </w:rPr>
              <w:t>19</w:t>
            </w:r>
            <w:r w:rsidR="009229A6">
              <w:rPr>
                <w:noProof/>
                <w:webHidden/>
              </w:rPr>
              <w:fldChar w:fldCharType="end"/>
            </w:r>
          </w:hyperlink>
        </w:p>
        <w:p w14:paraId="6A8CDC33" w14:textId="1C8C2030"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715" w:history="1">
            <w:r w:rsidR="009229A6" w:rsidRPr="005905F8">
              <w:rPr>
                <w:rStyle w:val="Lienhypertexte"/>
                <w:noProof/>
              </w:rPr>
              <w:t>scope</w:t>
            </w:r>
            <w:r w:rsidR="009229A6">
              <w:rPr>
                <w:noProof/>
                <w:webHidden/>
              </w:rPr>
              <w:tab/>
            </w:r>
            <w:r w:rsidR="009229A6">
              <w:rPr>
                <w:noProof/>
                <w:webHidden/>
              </w:rPr>
              <w:fldChar w:fldCharType="begin"/>
            </w:r>
            <w:r w:rsidR="009229A6">
              <w:rPr>
                <w:noProof/>
                <w:webHidden/>
              </w:rPr>
              <w:instrText xml:space="preserve"> PAGEREF _Toc71824715 \h </w:instrText>
            </w:r>
            <w:r w:rsidR="009229A6">
              <w:rPr>
                <w:noProof/>
                <w:webHidden/>
              </w:rPr>
            </w:r>
            <w:r w:rsidR="009229A6">
              <w:rPr>
                <w:noProof/>
                <w:webHidden/>
              </w:rPr>
              <w:fldChar w:fldCharType="separate"/>
            </w:r>
            <w:r w:rsidR="009229A6">
              <w:rPr>
                <w:noProof/>
                <w:webHidden/>
              </w:rPr>
              <w:t>19</w:t>
            </w:r>
            <w:r w:rsidR="009229A6">
              <w:rPr>
                <w:noProof/>
                <w:webHidden/>
              </w:rPr>
              <w:fldChar w:fldCharType="end"/>
            </w:r>
          </w:hyperlink>
        </w:p>
        <w:p w14:paraId="38E88C3C" w14:textId="6CBD463E"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716" w:history="1">
            <w:r w:rsidR="009229A6" w:rsidRPr="005905F8">
              <w:rPr>
                <w:rStyle w:val="Lienhypertexte"/>
                <w:noProof/>
              </w:rPr>
              <w:t>category</w:t>
            </w:r>
            <w:r w:rsidR="009229A6">
              <w:rPr>
                <w:noProof/>
                <w:webHidden/>
              </w:rPr>
              <w:tab/>
            </w:r>
            <w:r w:rsidR="009229A6">
              <w:rPr>
                <w:noProof/>
                <w:webHidden/>
              </w:rPr>
              <w:fldChar w:fldCharType="begin"/>
            </w:r>
            <w:r w:rsidR="009229A6">
              <w:rPr>
                <w:noProof/>
                <w:webHidden/>
              </w:rPr>
              <w:instrText xml:space="preserve"> PAGEREF _Toc71824716 \h </w:instrText>
            </w:r>
            <w:r w:rsidR="009229A6">
              <w:rPr>
                <w:noProof/>
                <w:webHidden/>
              </w:rPr>
            </w:r>
            <w:r w:rsidR="009229A6">
              <w:rPr>
                <w:noProof/>
                <w:webHidden/>
              </w:rPr>
              <w:fldChar w:fldCharType="separate"/>
            </w:r>
            <w:r w:rsidR="009229A6">
              <w:rPr>
                <w:noProof/>
                <w:webHidden/>
              </w:rPr>
              <w:t>19</w:t>
            </w:r>
            <w:r w:rsidR="009229A6">
              <w:rPr>
                <w:noProof/>
                <w:webHidden/>
              </w:rPr>
              <w:fldChar w:fldCharType="end"/>
            </w:r>
          </w:hyperlink>
        </w:p>
        <w:p w14:paraId="4C58AF5D" w14:textId="15CCF92E"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717" w:history="1">
            <w:r w:rsidR="009229A6" w:rsidRPr="005905F8">
              <w:rPr>
                <w:rStyle w:val="Lienhypertexte"/>
                <w:noProof/>
              </w:rPr>
              <w:t>priority</w:t>
            </w:r>
            <w:r w:rsidR="009229A6">
              <w:rPr>
                <w:noProof/>
                <w:webHidden/>
              </w:rPr>
              <w:tab/>
            </w:r>
            <w:r w:rsidR="009229A6">
              <w:rPr>
                <w:noProof/>
                <w:webHidden/>
              </w:rPr>
              <w:fldChar w:fldCharType="begin"/>
            </w:r>
            <w:r w:rsidR="009229A6">
              <w:rPr>
                <w:noProof/>
                <w:webHidden/>
              </w:rPr>
              <w:instrText xml:space="preserve"> PAGEREF _Toc71824717 \h </w:instrText>
            </w:r>
            <w:r w:rsidR="009229A6">
              <w:rPr>
                <w:noProof/>
                <w:webHidden/>
              </w:rPr>
            </w:r>
            <w:r w:rsidR="009229A6">
              <w:rPr>
                <w:noProof/>
                <w:webHidden/>
              </w:rPr>
              <w:fldChar w:fldCharType="separate"/>
            </w:r>
            <w:r w:rsidR="009229A6">
              <w:rPr>
                <w:noProof/>
                <w:webHidden/>
              </w:rPr>
              <w:t>19</w:t>
            </w:r>
            <w:r w:rsidR="009229A6">
              <w:rPr>
                <w:noProof/>
                <w:webHidden/>
              </w:rPr>
              <w:fldChar w:fldCharType="end"/>
            </w:r>
          </w:hyperlink>
        </w:p>
        <w:p w14:paraId="014C6D43" w14:textId="4D91D4F4" w:rsidR="009229A6" w:rsidRDefault="002214C3">
          <w:pPr>
            <w:pStyle w:val="TM2"/>
            <w:tabs>
              <w:tab w:val="right" w:leader="dot" w:pos="8296"/>
            </w:tabs>
            <w:rPr>
              <w:rFonts w:asciiTheme="minorHAnsi" w:eastAsiaTheme="minorEastAsia" w:hAnsiTheme="minorHAnsi" w:cstheme="minorBidi"/>
              <w:noProof/>
              <w:color w:val="auto"/>
              <w:sz w:val="22"/>
              <w:szCs w:val="22"/>
              <w:lang w:val="fr-FR"/>
            </w:rPr>
          </w:pPr>
          <w:hyperlink w:anchor="_Toc71824718" w:history="1">
            <w:r w:rsidR="009229A6" w:rsidRPr="005905F8">
              <w:rPr>
                <w:rStyle w:val="Lienhypertexte"/>
                <w:noProof/>
              </w:rPr>
              <w:t>Modifier objects</w:t>
            </w:r>
            <w:r w:rsidR="009229A6">
              <w:rPr>
                <w:noProof/>
                <w:webHidden/>
              </w:rPr>
              <w:tab/>
            </w:r>
            <w:r w:rsidR="009229A6">
              <w:rPr>
                <w:noProof/>
                <w:webHidden/>
              </w:rPr>
              <w:fldChar w:fldCharType="begin"/>
            </w:r>
            <w:r w:rsidR="009229A6">
              <w:rPr>
                <w:noProof/>
                <w:webHidden/>
              </w:rPr>
              <w:instrText xml:space="preserve"> PAGEREF _Toc71824718 \h </w:instrText>
            </w:r>
            <w:r w:rsidR="009229A6">
              <w:rPr>
                <w:noProof/>
                <w:webHidden/>
              </w:rPr>
            </w:r>
            <w:r w:rsidR="009229A6">
              <w:rPr>
                <w:noProof/>
                <w:webHidden/>
              </w:rPr>
              <w:fldChar w:fldCharType="separate"/>
            </w:r>
            <w:r w:rsidR="009229A6">
              <w:rPr>
                <w:noProof/>
                <w:webHidden/>
              </w:rPr>
              <w:t>20</w:t>
            </w:r>
            <w:r w:rsidR="009229A6">
              <w:rPr>
                <w:noProof/>
                <w:webHidden/>
              </w:rPr>
              <w:fldChar w:fldCharType="end"/>
            </w:r>
          </w:hyperlink>
        </w:p>
        <w:p w14:paraId="6C085B16" w14:textId="0BB8B209"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719" w:history="1">
            <w:r w:rsidR="009229A6" w:rsidRPr="005905F8">
              <w:rPr>
                <w:rStyle w:val="Lienhypertexte"/>
                <w:noProof/>
              </w:rPr>
              <w:t>Calendar</w:t>
            </w:r>
            <w:r w:rsidR="009229A6">
              <w:rPr>
                <w:noProof/>
                <w:webHidden/>
              </w:rPr>
              <w:tab/>
            </w:r>
            <w:r w:rsidR="009229A6">
              <w:rPr>
                <w:noProof/>
                <w:webHidden/>
              </w:rPr>
              <w:fldChar w:fldCharType="begin"/>
            </w:r>
            <w:r w:rsidR="009229A6">
              <w:rPr>
                <w:noProof/>
                <w:webHidden/>
              </w:rPr>
              <w:instrText xml:space="preserve"> PAGEREF _Toc71824719 \h </w:instrText>
            </w:r>
            <w:r w:rsidR="009229A6">
              <w:rPr>
                <w:noProof/>
                <w:webHidden/>
              </w:rPr>
            </w:r>
            <w:r w:rsidR="009229A6">
              <w:rPr>
                <w:noProof/>
                <w:webHidden/>
              </w:rPr>
              <w:fldChar w:fldCharType="separate"/>
            </w:r>
            <w:r w:rsidR="009229A6">
              <w:rPr>
                <w:noProof/>
                <w:webHidden/>
              </w:rPr>
              <w:t>20</w:t>
            </w:r>
            <w:r w:rsidR="009229A6">
              <w:rPr>
                <w:noProof/>
                <w:webHidden/>
              </w:rPr>
              <w:fldChar w:fldCharType="end"/>
            </w:r>
          </w:hyperlink>
        </w:p>
        <w:p w14:paraId="179B3A3B" w14:textId="0B4BB2A1"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720" w:history="1">
            <w:r w:rsidR="009229A6" w:rsidRPr="005905F8">
              <w:rPr>
                <w:rStyle w:val="Lienhypertexte"/>
                <w:noProof/>
              </w:rPr>
              <w:t>Predicate</w:t>
            </w:r>
            <w:r w:rsidR="009229A6">
              <w:rPr>
                <w:noProof/>
                <w:webHidden/>
              </w:rPr>
              <w:tab/>
            </w:r>
            <w:r w:rsidR="009229A6">
              <w:rPr>
                <w:noProof/>
                <w:webHidden/>
              </w:rPr>
              <w:fldChar w:fldCharType="begin"/>
            </w:r>
            <w:r w:rsidR="009229A6">
              <w:rPr>
                <w:noProof/>
                <w:webHidden/>
              </w:rPr>
              <w:instrText xml:space="preserve"> PAGEREF _Toc71824720 \h </w:instrText>
            </w:r>
            <w:r w:rsidR="009229A6">
              <w:rPr>
                <w:noProof/>
                <w:webHidden/>
              </w:rPr>
            </w:r>
            <w:r w:rsidR="009229A6">
              <w:rPr>
                <w:noProof/>
                <w:webHidden/>
              </w:rPr>
              <w:fldChar w:fldCharType="separate"/>
            </w:r>
            <w:r w:rsidR="009229A6">
              <w:rPr>
                <w:noProof/>
                <w:webHidden/>
              </w:rPr>
              <w:t>21</w:t>
            </w:r>
            <w:r w:rsidR="009229A6">
              <w:rPr>
                <w:noProof/>
                <w:webHidden/>
              </w:rPr>
              <w:fldChar w:fldCharType="end"/>
            </w:r>
          </w:hyperlink>
        </w:p>
        <w:p w14:paraId="3915A35B" w14:textId="1CD866A0"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721" w:history="1">
            <w:r w:rsidR="009229A6" w:rsidRPr="005905F8">
              <w:rPr>
                <w:rStyle w:val="Lienhypertexte"/>
                <w:noProof/>
              </w:rPr>
              <w:t>Zone</w:t>
            </w:r>
            <w:r w:rsidR="009229A6">
              <w:rPr>
                <w:noProof/>
                <w:webHidden/>
              </w:rPr>
              <w:tab/>
            </w:r>
            <w:r w:rsidR="009229A6">
              <w:rPr>
                <w:noProof/>
                <w:webHidden/>
              </w:rPr>
              <w:fldChar w:fldCharType="begin"/>
            </w:r>
            <w:r w:rsidR="009229A6">
              <w:rPr>
                <w:noProof/>
                <w:webHidden/>
              </w:rPr>
              <w:instrText xml:space="preserve"> PAGEREF _Toc71824721 \h </w:instrText>
            </w:r>
            <w:r w:rsidR="009229A6">
              <w:rPr>
                <w:noProof/>
                <w:webHidden/>
              </w:rPr>
            </w:r>
            <w:r w:rsidR="009229A6">
              <w:rPr>
                <w:noProof/>
                <w:webHidden/>
              </w:rPr>
              <w:fldChar w:fldCharType="separate"/>
            </w:r>
            <w:r w:rsidR="009229A6">
              <w:rPr>
                <w:noProof/>
                <w:webHidden/>
              </w:rPr>
              <w:t>21</w:t>
            </w:r>
            <w:r w:rsidR="009229A6">
              <w:rPr>
                <w:noProof/>
                <w:webHidden/>
              </w:rPr>
              <w:fldChar w:fldCharType="end"/>
            </w:r>
          </w:hyperlink>
        </w:p>
        <w:p w14:paraId="0E289D33" w14:textId="50DE7EA5" w:rsidR="009229A6" w:rsidRDefault="002214C3">
          <w:pPr>
            <w:pStyle w:val="TM1"/>
            <w:tabs>
              <w:tab w:val="right" w:leader="dot" w:pos="8296"/>
            </w:tabs>
            <w:rPr>
              <w:rFonts w:asciiTheme="minorHAnsi" w:eastAsiaTheme="minorEastAsia" w:hAnsiTheme="minorHAnsi" w:cstheme="minorBidi"/>
              <w:noProof/>
              <w:color w:val="auto"/>
              <w:sz w:val="22"/>
              <w:szCs w:val="22"/>
              <w:lang w:val="fr-FR"/>
            </w:rPr>
          </w:pPr>
          <w:hyperlink w:anchor="_Toc71824722" w:history="1">
            <w:r w:rsidR="009229A6" w:rsidRPr="005905F8">
              <w:rPr>
                <w:rStyle w:val="Lienhypertexte"/>
                <w:noProof/>
              </w:rPr>
              <w:t>Primitives</w:t>
            </w:r>
            <w:r w:rsidR="009229A6">
              <w:rPr>
                <w:noProof/>
                <w:webHidden/>
              </w:rPr>
              <w:tab/>
            </w:r>
            <w:r w:rsidR="009229A6">
              <w:rPr>
                <w:noProof/>
                <w:webHidden/>
              </w:rPr>
              <w:fldChar w:fldCharType="begin"/>
            </w:r>
            <w:r w:rsidR="009229A6">
              <w:rPr>
                <w:noProof/>
                <w:webHidden/>
              </w:rPr>
              <w:instrText xml:space="preserve"> PAGEREF _Toc71824722 \h </w:instrText>
            </w:r>
            <w:r w:rsidR="009229A6">
              <w:rPr>
                <w:noProof/>
                <w:webHidden/>
              </w:rPr>
            </w:r>
            <w:r w:rsidR="009229A6">
              <w:rPr>
                <w:noProof/>
                <w:webHidden/>
              </w:rPr>
              <w:fldChar w:fldCharType="separate"/>
            </w:r>
            <w:r w:rsidR="009229A6">
              <w:rPr>
                <w:noProof/>
                <w:webHidden/>
              </w:rPr>
              <w:t>22</w:t>
            </w:r>
            <w:r w:rsidR="009229A6">
              <w:rPr>
                <w:noProof/>
                <w:webHidden/>
              </w:rPr>
              <w:fldChar w:fldCharType="end"/>
            </w:r>
          </w:hyperlink>
        </w:p>
        <w:p w14:paraId="4723576A" w14:textId="781D66A2" w:rsidR="009229A6" w:rsidRDefault="002214C3">
          <w:pPr>
            <w:pStyle w:val="TM2"/>
            <w:tabs>
              <w:tab w:val="right" w:leader="dot" w:pos="8296"/>
            </w:tabs>
            <w:rPr>
              <w:rFonts w:asciiTheme="minorHAnsi" w:eastAsiaTheme="minorEastAsia" w:hAnsiTheme="minorHAnsi" w:cstheme="minorBidi"/>
              <w:noProof/>
              <w:color w:val="auto"/>
              <w:sz w:val="22"/>
              <w:szCs w:val="22"/>
              <w:lang w:val="fr-FR"/>
            </w:rPr>
          </w:pPr>
          <w:hyperlink w:anchor="_Toc71824723" w:history="1">
            <w:r w:rsidR="009229A6" w:rsidRPr="005905F8">
              <w:rPr>
                <w:rStyle w:val="Lienhypertexte"/>
                <w:noProof/>
              </w:rPr>
              <w:t>Area triggers</w:t>
            </w:r>
            <w:r w:rsidR="009229A6">
              <w:rPr>
                <w:noProof/>
                <w:webHidden/>
              </w:rPr>
              <w:tab/>
            </w:r>
            <w:r w:rsidR="009229A6">
              <w:rPr>
                <w:noProof/>
                <w:webHidden/>
              </w:rPr>
              <w:fldChar w:fldCharType="begin"/>
            </w:r>
            <w:r w:rsidR="009229A6">
              <w:rPr>
                <w:noProof/>
                <w:webHidden/>
              </w:rPr>
              <w:instrText xml:space="preserve"> PAGEREF _Toc71824723 \h </w:instrText>
            </w:r>
            <w:r w:rsidR="009229A6">
              <w:rPr>
                <w:noProof/>
                <w:webHidden/>
              </w:rPr>
            </w:r>
            <w:r w:rsidR="009229A6">
              <w:rPr>
                <w:noProof/>
                <w:webHidden/>
              </w:rPr>
              <w:fldChar w:fldCharType="separate"/>
            </w:r>
            <w:r w:rsidR="009229A6">
              <w:rPr>
                <w:noProof/>
                <w:webHidden/>
              </w:rPr>
              <w:t>22</w:t>
            </w:r>
            <w:r w:rsidR="009229A6">
              <w:rPr>
                <w:noProof/>
                <w:webHidden/>
              </w:rPr>
              <w:fldChar w:fldCharType="end"/>
            </w:r>
          </w:hyperlink>
        </w:p>
        <w:p w14:paraId="31DD4597" w14:textId="3B644A65" w:rsidR="009229A6" w:rsidRDefault="002214C3">
          <w:pPr>
            <w:pStyle w:val="TM2"/>
            <w:tabs>
              <w:tab w:val="right" w:leader="dot" w:pos="8296"/>
            </w:tabs>
            <w:rPr>
              <w:rFonts w:asciiTheme="minorHAnsi" w:eastAsiaTheme="minorEastAsia" w:hAnsiTheme="minorHAnsi" w:cstheme="minorBidi"/>
              <w:noProof/>
              <w:color w:val="auto"/>
              <w:sz w:val="22"/>
              <w:szCs w:val="22"/>
              <w:lang w:val="fr-FR"/>
            </w:rPr>
          </w:pPr>
          <w:hyperlink w:anchor="_Toc71824724" w:history="1">
            <w:r w:rsidR="009229A6" w:rsidRPr="005905F8">
              <w:rPr>
                <w:rStyle w:val="Lienhypertexte"/>
                <w:noProof/>
              </w:rPr>
              <w:t>Fence triggers</w:t>
            </w:r>
            <w:r w:rsidR="009229A6">
              <w:rPr>
                <w:noProof/>
                <w:webHidden/>
              </w:rPr>
              <w:tab/>
            </w:r>
            <w:r w:rsidR="009229A6">
              <w:rPr>
                <w:noProof/>
                <w:webHidden/>
              </w:rPr>
              <w:fldChar w:fldCharType="begin"/>
            </w:r>
            <w:r w:rsidR="009229A6">
              <w:rPr>
                <w:noProof/>
                <w:webHidden/>
              </w:rPr>
              <w:instrText xml:space="preserve"> PAGEREF _Toc71824724 \h </w:instrText>
            </w:r>
            <w:r w:rsidR="009229A6">
              <w:rPr>
                <w:noProof/>
                <w:webHidden/>
              </w:rPr>
            </w:r>
            <w:r w:rsidR="009229A6">
              <w:rPr>
                <w:noProof/>
                <w:webHidden/>
              </w:rPr>
              <w:fldChar w:fldCharType="separate"/>
            </w:r>
            <w:r w:rsidR="009229A6">
              <w:rPr>
                <w:noProof/>
                <w:webHidden/>
              </w:rPr>
              <w:t>23</w:t>
            </w:r>
            <w:r w:rsidR="009229A6">
              <w:rPr>
                <w:noProof/>
                <w:webHidden/>
              </w:rPr>
              <w:fldChar w:fldCharType="end"/>
            </w:r>
          </w:hyperlink>
        </w:p>
        <w:p w14:paraId="10C381A8" w14:textId="2C822EA4" w:rsidR="009229A6" w:rsidRDefault="002214C3">
          <w:pPr>
            <w:pStyle w:val="TM2"/>
            <w:tabs>
              <w:tab w:val="right" w:leader="dot" w:pos="8296"/>
            </w:tabs>
            <w:rPr>
              <w:rFonts w:asciiTheme="minorHAnsi" w:eastAsiaTheme="minorEastAsia" w:hAnsiTheme="minorHAnsi" w:cstheme="minorBidi"/>
              <w:noProof/>
              <w:color w:val="auto"/>
              <w:sz w:val="22"/>
              <w:szCs w:val="22"/>
              <w:lang w:val="fr-FR"/>
            </w:rPr>
          </w:pPr>
          <w:hyperlink w:anchor="_Toc71824725" w:history="1">
            <w:r w:rsidR="009229A6" w:rsidRPr="005905F8">
              <w:rPr>
                <w:rStyle w:val="Lienhypertexte"/>
                <w:noProof/>
              </w:rPr>
              <w:t>Path triggers</w:t>
            </w:r>
            <w:r w:rsidR="009229A6">
              <w:rPr>
                <w:noProof/>
                <w:webHidden/>
              </w:rPr>
              <w:tab/>
            </w:r>
            <w:r w:rsidR="009229A6">
              <w:rPr>
                <w:noProof/>
                <w:webHidden/>
              </w:rPr>
              <w:fldChar w:fldCharType="begin"/>
            </w:r>
            <w:r w:rsidR="009229A6">
              <w:rPr>
                <w:noProof/>
                <w:webHidden/>
              </w:rPr>
              <w:instrText xml:space="preserve"> PAGEREF _Toc71824725 \h </w:instrText>
            </w:r>
            <w:r w:rsidR="009229A6">
              <w:rPr>
                <w:noProof/>
                <w:webHidden/>
              </w:rPr>
            </w:r>
            <w:r w:rsidR="009229A6">
              <w:rPr>
                <w:noProof/>
                <w:webHidden/>
              </w:rPr>
              <w:fldChar w:fldCharType="separate"/>
            </w:r>
            <w:r w:rsidR="009229A6">
              <w:rPr>
                <w:noProof/>
                <w:webHidden/>
              </w:rPr>
              <w:t>24</w:t>
            </w:r>
            <w:r w:rsidR="009229A6">
              <w:rPr>
                <w:noProof/>
                <w:webHidden/>
              </w:rPr>
              <w:fldChar w:fldCharType="end"/>
            </w:r>
          </w:hyperlink>
        </w:p>
        <w:p w14:paraId="3751CEAB" w14:textId="7366494D" w:rsidR="009229A6" w:rsidRDefault="002214C3">
          <w:pPr>
            <w:pStyle w:val="TM2"/>
            <w:tabs>
              <w:tab w:val="right" w:leader="dot" w:pos="8296"/>
            </w:tabs>
            <w:rPr>
              <w:rFonts w:asciiTheme="minorHAnsi" w:eastAsiaTheme="minorEastAsia" w:hAnsiTheme="minorHAnsi" w:cstheme="minorBidi"/>
              <w:noProof/>
              <w:color w:val="auto"/>
              <w:sz w:val="22"/>
              <w:szCs w:val="22"/>
              <w:lang w:val="fr-FR"/>
            </w:rPr>
          </w:pPr>
          <w:hyperlink w:anchor="_Toc71824726" w:history="1">
            <w:r w:rsidR="009229A6" w:rsidRPr="005905F8">
              <w:rPr>
                <w:rStyle w:val="Lienhypertexte"/>
                <w:noProof/>
              </w:rPr>
              <w:t>Control Point triggers</w:t>
            </w:r>
            <w:r w:rsidR="009229A6">
              <w:rPr>
                <w:noProof/>
                <w:webHidden/>
              </w:rPr>
              <w:tab/>
            </w:r>
            <w:r w:rsidR="009229A6">
              <w:rPr>
                <w:noProof/>
                <w:webHidden/>
              </w:rPr>
              <w:fldChar w:fldCharType="begin"/>
            </w:r>
            <w:r w:rsidR="009229A6">
              <w:rPr>
                <w:noProof/>
                <w:webHidden/>
              </w:rPr>
              <w:instrText xml:space="preserve"> PAGEREF _Toc71824726 \h </w:instrText>
            </w:r>
            <w:r w:rsidR="009229A6">
              <w:rPr>
                <w:noProof/>
                <w:webHidden/>
              </w:rPr>
            </w:r>
            <w:r w:rsidR="009229A6">
              <w:rPr>
                <w:noProof/>
                <w:webHidden/>
              </w:rPr>
              <w:fldChar w:fldCharType="separate"/>
            </w:r>
            <w:r w:rsidR="009229A6">
              <w:rPr>
                <w:noProof/>
                <w:webHidden/>
              </w:rPr>
              <w:t>25</w:t>
            </w:r>
            <w:r w:rsidR="009229A6">
              <w:rPr>
                <w:noProof/>
                <w:webHidden/>
              </w:rPr>
              <w:fldChar w:fldCharType="end"/>
            </w:r>
          </w:hyperlink>
        </w:p>
        <w:p w14:paraId="58723848" w14:textId="4646A571" w:rsidR="009229A6" w:rsidRDefault="002214C3">
          <w:pPr>
            <w:pStyle w:val="TM2"/>
            <w:tabs>
              <w:tab w:val="right" w:leader="dot" w:pos="8296"/>
            </w:tabs>
            <w:rPr>
              <w:rFonts w:asciiTheme="minorHAnsi" w:eastAsiaTheme="minorEastAsia" w:hAnsiTheme="minorHAnsi" w:cstheme="minorBidi"/>
              <w:noProof/>
              <w:color w:val="auto"/>
              <w:sz w:val="22"/>
              <w:szCs w:val="22"/>
              <w:lang w:val="fr-FR"/>
            </w:rPr>
          </w:pPr>
          <w:hyperlink w:anchor="_Toc71824727" w:history="1">
            <w:r w:rsidR="009229A6" w:rsidRPr="005905F8">
              <w:rPr>
                <w:rStyle w:val="Lienhypertexte"/>
                <w:noProof/>
              </w:rPr>
              <w:t>Properties</w:t>
            </w:r>
            <w:r w:rsidR="009229A6">
              <w:rPr>
                <w:noProof/>
                <w:webHidden/>
              </w:rPr>
              <w:tab/>
            </w:r>
            <w:r w:rsidR="009229A6">
              <w:rPr>
                <w:noProof/>
                <w:webHidden/>
              </w:rPr>
              <w:fldChar w:fldCharType="begin"/>
            </w:r>
            <w:r w:rsidR="009229A6">
              <w:rPr>
                <w:noProof/>
                <w:webHidden/>
              </w:rPr>
              <w:instrText xml:space="preserve"> PAGEREF _Toc71824727 \h </w:instrText>
            </w:r>
            <w:r w:rsidR="009229A6">
              <w:rPr>
                <w:noProof/>
                <w:webHidden/>
              </w:rPr>
            </w:r>
            <w:r w:rsidR="009229A6">
              <w:rPr>
                <w:noProof/>
                <w:webHidden/>
              </w:rPr>
              <w:fldChar w:fldCharType="separate"/>
            </w:r>
            <w:r w:rsidR="009229A6">
              <w:rPr>
                <w:noProof/>
                <w:webHidden/>
              </w:rPr>
              <w:t>25</w:t>
            </w:r>
            <w:r w:rsidR="009229A6">
              <w:rPr>
                <w:noProof/>
                <w:webHidden/>
              </w:rPr>
              <w:fldChar w:fldCharType="end"/>
            </w:r>
          </w:hyperlink>
        </w:p>
        <w:p w14:paraId="30E60AE8" w14:textId="715278D5"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728" w:history="1">
            <w:r w:rsidR="009229A6" w:rsidRPr="005905F8">
              <w:rPr>
                <w:rStyle w:val="Lienhypertexte"/>
                <w:noProof/>
              </w:rPr>
              <w:t>evalThreshold</w:t>
            </w:r>
            <w:r w:rsidR="009229A6">
              <w:rPr>
                <w:noProof/>
                <w:webHidden/>
              </w:rPr>
              <w:tab/>
            </w:r>
            <w:r w:rsidR="009229A6">
              <w:rPr>
                <w:noProof/>
                <w:webHidden/>
              </w:rPr>
              <w:fldChar w:fldCharType="begin"/>
            </w:r>
            <w:r w:rsidR="009229A6">
              <w:rPr>
                <w:noProof/>
                <w:webHidden/>
              </w:rPr>
              <w:instrText xml:space="preserve"> PAGEREF _Toc71824728 \h </w:instrText>
            </w:r>
            <w:r w:rsidR="009229A6">
              <w:rPr>
                <w:noProof/>
                <w:webHidden/>
              </w:rPr>
            </w:r>
            <w:r w:rsidR="009229A6">
              <w:rPr>
                <w:noProof/>
                <w:webHidden/>
              </w:rPr>
              <w:fldChar w:fldCharType="separate"/>
            </w:r>
            <w:r w:rsidR="009229A6">
              <w:rPr>
                <w:noProof/>
                <w:webHidden/>
              </w:rPr>
              <w:t>25</w:t>
            </w:r>
            <w:r w:rsidR="009229A6">
              <w:rPr>
                <w:noProof/>
                <w:webHidden/>
              </w:rPr>
              <w:fldChar w:fldCharType="end"/>
            </w:r>
          </w:hyperlink>
        </w:p>
        <w:p w14:paraId="043D3D94" w14:textId="500D3158"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729" w:history="1">
            <w:r w:rsidR="009229A6" w:rsidRPr="005905F8">
              <w:rPr>
                <w:rStyle w:val="Lienhypertexte"/>
                <w:noProof/>
              </w:rPr>
              <w:t>inodes</w:t>
            </w:r>
            <w:r w:rsidR="009229A6">
              <w:rPr>
                <w:noProof/>
                <w:webHidden/>
              </w:rPr>
              <w:tab/>
            </w:r>
            <w:r w:rsidR="009229A6">
              <w:rPr>
                <w:noProof/>
                <w:webHidden/>
              </w:rPr>
              <w:fldChar w:fldCharType="begin"/>
            </w:r>
            <w:r w:rsidR="009229A6">
              <w:rPr>
                <w:noProof/>
                <w:webHidden/>
              </w:rPr>
              <w:instrText xml:space="preserve"> PAGEREF _Toc71824729 \h </w:instrText>
            </w:r>
            <w:r w:rsidR="009229A6">
              <w:rPr>
                <w:noProof/>
                <w:webHidden/>
              </w:rPr>
            </w:r>
            <w:r w:rsidR="009229A6">
              <w:rPr>
                <w:noProof/>
                <w:webHidden/>
              </w:rPr>
              <w:fldChar w:fldCharType="separate"/>
            </w:r>
            <w:r w:rsidR="009229A6">
              <w:rPr>
                <w:noProof/>
                <w:webHidden/>
              </w:rPr>
              <w:t>25</w:t>
            </w:r>
            <w:r w:rsidR="009229A6">
              <w:rPr>
                <w:noProof/>
                <w:webHidden/>
              </w:rPr>
              <w:fldChar w:fldCharType="end"/>
            </w:r>
          </w:hyperlink>
        </w:p>
        <w:p w14:paraId="3C6FFB55" w14:textId="7D32076B"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730" w:history="1">
            <w:r w:rsidR="009229A6" w:rsidRPr="005905F8">
              <w:rPr>
                <w:rStyle w:val="Lienhypertexte"/>
                <w:noProof/>
              </w:rPr>
              <w:t>ialerts</w:t>
            </w:r>
            <w:r w:rsidR="009229A6">
              <w:rPr>
                <w:noProof/>
                <w:webHidden/>
              </w:rPr>
              <w:tab/>
            </w:r>
            <w:r w:rsidR="009229A6">
              <w:rPr>
                <w:noProof/>
                <w:webHidden/>
              </w:rPr>
              <w:fldChar w:fldCharType="begin"/>
            </w:r>
            <w:r w:rsidR="009229A6">
              <w:rPr>
                <w:noProof/>
                <w:webHidden/>
              </w:rPr>
              <w:instrText xml:space="preserve"> PAGEREF _Toc71824730 \h </w:instrText>
            </w:r>
            <w:r w:rsidR="009229A6">
              <w:rPr>
                <w:noProof/>
                <w:webHidden/>
              </w:rPr>
            </w:r>
            <w:r w:rsidR="009229A6">
              <w:rPr>
                <w:noProof/>
                <w:webHidden/>
              </w:rPr>
              <w:fldChar w:fldCharType="separate"/>
            </w:r>
            <w:r w:rsidR="009229A6">
              <w:rPr>
                <w:noProof/>
                <w:webHidden/>
              </w:rPr>
              <w:t>26</w:t>
            </w:r>
            <w:r w:rsidR="009229A6">
              <w:rPr>
                <w:noProof/>
                <w:webHidden/>
              </w:rPr>
              <w:fldChar w:fldCharType="end"/>
            </w:r>
          </w:hyperlink>
        </w:p>
        <w:p w14:paraId="2F09B7EF" w14:textId="0F27D3D1" w:rsidR="009229A6" w:rsidRDefault="002214C3">
          <w:pPr>
            <w:pStyle w:val="TM3"/>
            <w:tabs>
              <w:tab w:val="right" w:leader="dot" w:pos="8296"/>
            </w:tabs>
            <w:rPr>
              <w:rFonts w:asciiTheme="minorHAnsi" w:eastAsiaTheme="minorEastAsia" w:hAnsiTheme="minorHAnsi" w:cstheme="minorBidi"/>
              <w:noProof/>
              <w:color w:val="auto"/>
              <w:sz w:val="22"/>
              <w:szCs w:val="22"/>
              <w:lang w:val="fr-FR"/>
            </w:rPr>
          </w:pPr>
          <w:hyperlink w:anchor="_Toc71824731" w:history="1">
            <w:r w:rsidR="009229A6" w:rsidRPr="005905F8">
              <w:rPr>
                <w:rStyle w:val="Lienhypertexte"/>
                <w:noProof/>
              </w:rPr>
              <w:t>distance</w:t>
            </w:r>
            <w:r w:rsidR="009229A6">
              <w:rPr>
                <w:noProof/>
                <w:webHidden/>
              </w:rPr>
              <w:tab/>
            </w:r>
            <w:r w:rsidR="009229A6">
              <w:rPr>
                <w:noProof/>
                <w:webHidden/>
              </w:rPr>
              <w:fldChar w:fldCharType="begin"/>
            </w:r>
            <w:r w:rsidR="009229A6">
              <w:rPr>
                <w:noProof/>
                <w:webHidden/>
              </w:rPr>
              <w:instrText xml:space="preserve"> PAGEREF _Toc71824731 \h </w:instrText>
            </w:r>
            <w:r w:rsidR="009229A6">
              <w:rPr>
                <w:noProof/>
                <w:webHidden/>
              </w:rPr>
            </w:r>
            <w:r w:rsidR="009229A6">
              <w:rPr>
                <w:noProof/>
                <w:webHidden/>
              </w:rPr>
              <w:fldChar w:fldCharType="separate"/>
            </w:r>
            <w:r w:rsidR="009229A6">
              <w:rPr>
                <w:noProof/>
                <w:webHidden/>
              </w:rPr>
              <w:t>26</w:t>
            </w:r>
            <w:r w:rsidR="009229A6">
              <w:rPr>
                <w:noProof/>
                <w:webHidden/>
              </w:rPr>
              <w:fldChar w:fldCharType="end"/>
            </w:r>
          </w:hyperlink>
        </w:p>
        <w:p w14:paraId="2A381550" w14:textId="22E20D50" w:rsidR="00076FE7" w:rsidRDefault="00076FE7" w:rsidP="00C64CD9">
          <w:r>
            <w:fldChar w:fldCharType="end"/>
          </w:r>
        </w:p>
      </w:sdtContent>
    </w:sdt>
    <w:p w14:paraId="510AEA3A" w14:textId="77777777" w:rsidR="00F808B3" w:rsidRPr="00F808B3" w:rsidRDefault="00F808B3" w:rsidP="00C64CD9"/>
    <w:p w14:paraId="5CDE1F42" w14:textId="77777777" w:rsidR="001210FE" w:rsidRDefault="001210FE" w:rsidP="00C64CD9">
      <w:pPr>
        <w:rPr>
          <w:rFonts w:asciiTheme="majorHAnsi" w:eastAsiaTheme="majorEastAsia" w:hAnsiTheme="majorHAnsi" w:cstheme="majorBidi"/>
          <w:color w:val="007789" w:themeColor="accent1" w:themeShade="BF"/>
          <w:sz w:val="32"/>
        </w:rPr>
      </w:pPr>
      <w:r>
        <w:br w:type="page"/>
      </w:r>
    </w:p>
    <w:p w14:paraId="586B2659" w14:textId="69B4EC67" w:rsidR="00F808B3" w:rsidRDefault="00F808B3" w:rsidP="00C64CD9">
      <w:pPr>
        <w:pStyle w:val="Titre1"/>
      </w:pPr>
      <w:bookmarkStart w:id="3" w:name="_Toc71824662"/>
      <w:r>
        <w:lastRenderedPageBreak/>
        <w:t>Introduction</w:t>
      </w:r>
      <w:bookmarkEnd w:id="3"/>
    </w:p>
    <w:p w14:paraId="6B5C4174" w14:textId="1A6631D2" w:rsidR="00F808B3" w:rsidRPr="00F808B3" w:rsidRDefault="00F808B3" w:rsidP="00C64CD9">
      <w:pPr>
        <w:pStyle w:val="Titre2"/>
      </w:pPr>
      <w:bookmarkStart w:id="4" w:name="_Toc71824663"/>
      <w:r w:rsidRPr="00F808B3">
        <w:t>Notational convention</w:t>
      </w:r>
      <w:bookmarkEnd w:id="4"/>
    </w:p>
    <w:p w14:paraId="0CDB396D" w14:textId="2AF44902" w:rsidR="00F808B3" w:rsidRPr="00F808B3" w:rsidRDefault="00F808B3" w:rsidP="00C64CD9">
      <w:r w:rsidRPr="00F808B3">
        <w:t>The key words "MUST", "MUST NOT", "REQUIRED", "SHALL", "SHALL NOT", "SHOULD", "SHOULD NOT", "</w:t>
      </w:r>
      <w:r w:rsidRPr="003F6CD7">
        <w:t>RECOMMENDED</w:t>
      </w:r>
      <w:r w:rsidRPr="00F808B3">
        <w:t>", "MAY", and "OPTIONAL" in this document are to be interpreted as described in </w:t>
      </w:r>
      <w:hyperlink r:id="rId9" w:history="1">
        <w:r w:rsidRPr="00F808B3">
          <w:rPr>
            <w:color w:val="0000FF"/>
            <w:u w:val="single"/>
          </w:rPr>
          <w:t>[</w:t>
        </w:r>
        <w:r w:rsidR="00993277">
          <w:rPr>
            <w:color w:val="0000FF"/>
            <w:u w:val="single"/>
          </w:rPr>
          <w:t>rfc</w:t>
        </w:r>
        <w:r w:rsidRPr="00F808B3">
          <w:rPr>
            <w:color w:val="0000FF"/>
            <w:u w:val="single"/>
          </w:rPr>
          <w:t>2119]</w:t>
        </w:r>
      </w:hyperlink>
      <w:r w:rsidRPr="00F808B3">
        <w:t>.</w:t>
      </w:r>
    </w:p>
    <w:p w14:paraId="5136C078" w14:textId="7D9FCE5E" w:rsidR="00F808B3" w:rsidRPr="00E80BBA" w:rsidRDefault="00F808B3" w:rsidP="00C64CD9">
      <w:r w:rsidRPr="00E80BBA">
        <w:t xml:space="preserve">The underlying format used for this specification is JSON. Consequently, the terms "object" and "array" as well as the four primitive types (strings, numbers, </w:t>
      </w:r>
      <w:proofErr w:type="spellStart"/>
      <w:r w:rsidRPr="00E80BBA">
        <w:t>booleans</w:t>
      </w:r>
      <w:proofErr w:type="spellEnd"/>
      <w:r w:rsidRPr="00E80BBA">
        <w:t>, and null) are to be interpreted as described in Section 1 of</w:t>
      </w:r>
      <w:hyperlink r:id="rId10" w:history="1">
        <w:r w:rsidRPr="00E80BBA">
          <w:t>[</w:t>
        </w:r>
        <w:r w:rsidR="00993277" w:rsidRPr="00E80BBA">
          <w:t>rfc</w:t>
        </w:r>
        <w:r w:rsidRPr="00E80BBA">
          <w:t>8259]</w:t>
        </w:r>
      </w:hyperlink>
      <w:r w:rsidRPr="00E80BBA">
        <w:t>.</w:t>
      </w:r>
    </w:p>
    <w:p w14:paraId="3C82AC70" w14:textId="765CF072" w:rsidR="00F808B3" w:rsidRDefault="00F808B3" w:rsidP="00C64CD9">
      <w:r w:rsidRPr="00F808B3">
        <w:t>Some examples in this document contain "partial" JSON documents used for illustrative purposes. In these examples, three periods "..." are used to indicate a portion of the document that has been removed for compactness.</w:t>
      </w:r>
    </w:p>
    <w:p w14:paraId="66812CA0" w14:textId="444FD945" w:rsidR="00993277" w:rsidRDefault="00993277" w:rsidP="00C64CD9">
      <w:pPr>
        <w:pStyle w:val="Titre2"/>
      </w:pPr>
      <w:bookmarkStart w:id="5" w:name="_Toc71824664"/>
      <w:r>
        <w:t xml:space="preserve">Relation to </w:t>
      </w:r>
      <w:proofErr w:type="spellStart"/>
      <w:r>
        <w:t>GeoJSON</w:t>
      </w:r>
      <w:bookmarkEnd w:id="5"/>
      <w:proofErr w:type="spellEnd"/>
    </w:p>
    <w:p w14:paraId="51DDD5E3" w14:textId="77777777" w:rsidR="00CD69C4" w:rsidRDefault="00993277" w:rsidP="00C64CD9">
      <w:proofErr w:type="spellStart"/>
      <w:r w:rsidRPr="00993277">
        <w:t>GeoJ</w:t>
      </w:r>
      <w:r>
        <w:t>SON</w:t>
      </w:r>
      <w:proofErr w:type="spellEnd"/>
      <w:r>
        <w:t xml:space="preserve"> [</w:t>
      </w:r>
      <w:hyperlink r:id="rId11" w:history="1">
        <w:r w:rsidRPr="00993277">
          <w:rPr>
            <w:rFonts w:ascii="Segoe UI" w:hAnsi="Segoe UI" w:cs="Segoe UI"/>
            <w:color w:val="0000FF"/>
            <w:u w:val="single"/>
            <w:shd w:val="clear" w:color="auto" w:fill="FFFFFF"/>
          </w:rPr>
          <w:t>rfc7946</w:t>
        </w:r>
      </w:hyperlink>
      <w:r>
        <w:t>]</w:t>
      </w:r>
      <w:r w:rsidRPr="00993277">
        <w:t xml:space="preserve"> is an open standard format designed for representing simple geographical features, along with their non-spatial attributes. It is based on the JSON format. </w:t>
      </w:r>
    </w:p>
    <w:p w14:paraId="6154BB4B" w14:textId="68B06349" w:rsidR="00993277" w:rsidRPr="00CD69C4" w:rsidRDefault="00993277" w:rsidP="00C64CD9">
      <w:pPr>
        <w:rPr>
          <w:color w:val="171717"/>
          <w:shd w:val="clear" w:color="auto" w:fill="FFFFFF"/>
        </w:rPr>
      </w:pPr>
      <w:r w:rsidRPr="00993277">
        <w:t xml:space="preserve">The data for geofence or set of geofences is represented by Feature Object and </w:t>
      </w:r>
      <w:proofErr w:type="spellStart"/>
      <w:r w:rsidRPr="00993277">
        <w:t>FeatureCollection</w:t>
      </w:r>
      <w:proofErr w:type="spellEnd"/>
      <w:r w:rsidRPr="00993277">
        <w:t xml:space="preserve"> Object in </w:t>
      </w:r>
      <w:r>
        <w:t xml:space="preserve">the </w:t>
      </w:r>
      <w:proofErr w:type="spellStart"/>
      <w:r w:rsidRPr="00993277">
        <w:t>GeoJ</w:t>
      </w:r>
      <w:r>
        <w:t>SON</w:t>
      </w:r>
      <w:proofErr w:type="spellEnd"/>
      <w:r w:rsidRPr="00993277">
        <w:t xml:space="preserve"> format</w:t>
      </w:r>
      <w:r>
        <w:t>.</w:t>
      </w:r>
      <w:r w:rsidRPr="00993277">
        <w:rPr>
          <w:rFonts w:ascii="Segoe UI" w:hAnsi="Segoe UI" w:cs="Segoe UI"/>
          <w:color w:val="171717"/>
          <w:shd w:val="clear" w:color="auto" w:fill="FFFFFF"/>
        </w:rPr>
        <w:t xml:space="preserve"> </w:t>
      </w:r>
      <w:r w:rsidRPr="00CD69C4">
        <w:rPr>
          <w:color w:val="171717"/>
          <w:shd w:val="clear" w:color="auto" w:fill="FFFFFF"/>
        </w:rPr>
        <w:t>In Addition to it:</w:t>
      </w:r>
    </w:p>
    <w:p w14:paraId="1A99E8E0" w14:textId="77777777" w:rsidR="008A445F" w:rsidRDefault="00993277" w:rsidP="00C64CD9">
      <w:pPr>
        <w:pStyle w:val="Paragraphedeliste"/>
        <w:numPr>
          <w:ilvl w:val="0"/>
          <w:numId w:val="16"/>
        </w:numPr>
      </w:pPr>
      <w:r>
        <w:t xml:space="preserve">The Geometry Object type can be a Point, MultiPoint, </w:t>
      </w:r>
      <w:proofErr w:type="spellStart"/>
      <w:r>
        <w:t>LineString</w:t>
      </w:r>
      <w:proofErr w:type="spellEnd"/>
      <w:r>
        <w:t xml:space="preserve">, </w:t>
      </w:r>
      <w:proofErr w:type="spellStart"/>
      <w:r>
        <w:t>MultiLineString</w:t>
      </w:r>
      <w:proofErr w:type="spellEnd"/>
      <w:r>
        <w:t xml:space="preserve">, Polygon, </w:t>
      </w:r>
      <w:proofErr w:type="spellStart"/>
      <w:r>
        <w:t>MultiPolygon</w:t>
      </w:r>
      <w:proofErr w:type="spellEnd"/>
      <w:r>
        <w:t xml:space="preserve">, and </w:t>
      </w:r>
      <w:proofErr w:type="spellStart"/>
      <w:r>
        <w:t>GeometryCollection</w:t>
      </w:r>
      <w:proofErr w:type="spellEnd"/>
      <w:r>
        <w:t>.</w:t>
      </w:r>
    </w:p>
    <w:p w14:paraId="0B0A7693" w14:textId="40D1B210" w:rsidR="008A445F" w:rsidRDefault="00E80BBA" w:rsidP="00C64CD9">
      <w:pPr>
        <w:pStyle w:val="Paragraphedeliste"/>
        <w:numPr>
          <w:ilvl w:val="0"/>
          <w:numId w:val="16"/>
        </w:numPr>
      </w:pPr>
      <w:r>
        <w:t>Every</w:t>
      </w:r>
      <w:r w:rsidR="00993277" w:rsidRPr="008A445F">
        <w:t xml:space="preserve"> feature properties </w:t>
      </w:r>
      <w:r>
        <w:t>MUST</w:t>
      </w:r>
      <w:r w:rsidR="00993277" w:rsidRPr="008A445F">
        <w:t xml:space="preserve"> contain </w:t>
      </w:r>
      <w:r>
        <w:t>one, and only one,</w:t>
      </w:r>
      <w:r w:rsidR="00993277" w:rsidRPr="008A445F">
        <w:t> </w:t>
      </w:r>
      <w:r w:rsidR="00993277" w:rsidRPr="00174849">
        <w:rPr>
          <w:rFonts w:ascii="Consolas" w:hAnsi="Consolas" w:cs="Courier New"/>
          <w:shd w:val="clear" w:color="auto" w:fill="D9D9D9" w:themeFill="background1" w:themeFillShade="D9"/>
        </w:rPr>
        <w:t>geofenc</w:t>
      </w:r>
      <w:r w:rsidR="00CD69C4">
        <w:rPr>
          <w:rFonts w:ascii="Consolas" w:hAnsi="Consolas" w:cs="Courier New"/>
          <w:shd w:val="clear" w:color="auto" w:fill="D9D9D9" w:themeFill="background1" w:themeFillShade="D9"/>
        </w:rPr>
        <w:t>e</w:t>
      </w:r>
      <w:r w:rsidR="00174849">
        <w:t xml:space="preserve"> attribute,</w:t>
      </w:r>
      <w:r w:rsidR="00993277" w:rsidRPr="008A445F">
        <w:t xml:space="preserve"> which is used for </w:t>
      </w:r>
      <w:r w:rsidR="008A445F" w:rsidRPr="008A445F">
        <w:t xml:space="preserve">carrying </w:t>
      </w:r>
      <w:r w:rsidR="00993277" w:rsidRPr="008A445F">
        <w:t>the geofence</w:t>
      </w:r>
      <w:r w:rsidR="008A445F" w:rsidRPr="008A445F">
        <w:t xml:space="preserve"> </w:t>
      </w:r>
      <w:proofErr w:type="spellStart"/>
      <w:r w:rsidR="008A445F" w:rsidRPr="008A445F">
        <w:t>informations</w:t>
      </w:r>
      <w:proofErr w:type="spellEnd"/>
      <w:r w:rsidR="008A445F">
        <w:t>.</w:t>
      </w:r>
    </w:p>
    <w:p w14:paraId="7C5CEAB3" w14:textId="0B075800" w:rsidR="00350221" w:rsidRDefault="001560BE" w:rsidP="00C64CD9">
      <w:pPr>
        <w:pStyle w:val="Paragraphedeliste"/>
        <w:numPr>
          <w:ilvl w:val="0"/>
          <w:numId w:val="16"/>
        </w:numPr>
      </w:pPr>
      <w:r>
        <w:t xml:space="preserve">Styling is </w:t>
      </w:r>
      <w:r w:rsidRPr="001560BE">
        <w:rPr>
          <w:b/>
          <w:bCs/>
        </w:rPr>
        <w:t>NOT</w:t>
      </w:r>
      <w:r>
        <w:t xml:space="preserve"> part of this specification and MAY be carry by another property of the </w:t>
      </w:r>
      <w:proofErr w:type="spellStart"/>
      <w:r>
        <w:t>geoJSON</w:t>
      </w:r>
      <w:proofErr w:type="spellEnd"/>
      <w:r>
        <w:t xml:space="preserve">. </w:t>
      </w:r>
      <w:r w:rsidR="005E5DD8">
        <w:t>Some tools already process such style within the propert</w:t>
      </w:r>
      <w:r w:rsidR="003F6CD7">
        <w:t>ies</w:t>
      </w:r>
      <w:r w:rsidR="005E5DD8">
        <w:t xml:space="preserve"> attribute. For example, </w:t>
      </w:r>
      <w:r w:rsidR="00174849">
        <w:t>[</w:t>
      </w:r>
      <w:hyperlink r:id="rId12" w:anchor="geojson" w:history="1">
        <w:r w:rsidR="00174849" w:rsidRPr="005E5DD8">
          <w:rPr>
            <w:rStyle w:val="Lienhypertexte"/>
            <w:rFonts w:ascii="Segoe UI" w:eastAsia="Times New Roman" w:hAnsi="Segoe UI" w:cs="Segoe UI"/>
          </w:rPr>
          <w:t>leaflet</w:t>
        </w:r>
      </w:hyperlink>
      <w:r w:rsidR="00174849">
        <w:t xml:space="preserve">] </w:t>
      </w:r>
      <w:r w:rsidR="005E5DD8">
        <w:t>use this approach and we MAY relay on few properties :</w:t>
      </w:r>
    </w:p>
    <w:p w14:paraId="49CCD903" w14:textId="77777777" w:rsidR="00350221" w:rsidRPr="00350221" w:rsidRDefault="005E5DD8" w:rsidP="00C64CD9">
      <w:pPr>
        <w:pStyle w:val="Paragraphedeliste"/>
        <w:numPr>
          <w:ilvl w:val="1"/>
          <w:numId w:val="16"/>
        </w:numPr>
        <w:rPr>
          <w:rFonts w:ascii="Segoe UI" w:hAnsi="Segoe UI" w:cs="Segoe UI"/>
          <w:color w:val="171717"/>
        </w:rPr>
      </w:pPr>
      <w:proofErr w:type="spellStart"/>
      <w:r w:rsidRPr="00350221">
        <w:rPr>
          <w:bdr w:val="none" w:sz="0" w:space="0" w:color="auto" w:frame="1"/>
          <w:lang w:val="fr-FR"/>
        </w:rPr>
        <w:t>Width</w:t>
      </w:r>
      <w:proofErr w:type="spellEnd"/>
    </w:p>
    <w:p w14:paraId="2F9A2121" w14:textId="5B380071" w:rsidR="00350221" w:rsidRPr="00350221" w:rsidRDefault="00350221" w:rsidP="00C64CD9">
      <w:pPr>
        <w:pStyle w:val="Paragraphedeliste"/>
        <w:numPr>
          <w:ilvl w:val="1"/>
          <w:numId w:val="16"/>
        </w:numPr>
        <w:rPr>
          <w:rFonts w:ascii="Segoe UI" w:hAnsi="Segoe UI" w:cs="Segoe UI"/>
          <w:color w:val="171717"/>
        </w:rPr>
      </w:pPr>
      <w:proofErr w:type="spellStart"/>
      <w:r w:rsidRPr="00350221">
        <w:rPr>
          <w:bdr w:val="none" w:sz="0" w:space="0" w:color="auto" w:frame="1"/>
          <w:lang w:val="fr-FR"/>
        </w:rPr>
        <w:t>L</w:t>
      </w:r>
      <w:r w:rsidR="005E5DD8" w:rsidRPr="00350221">
        <w:rPr>
          <w:bdr w:val="none" w:sz="0" w:space="0" w:color="auto" w:frame="1"/>
          <w:lang w:val="fr-FR"/>
        </w:rPr>
        <w:t>ineColor</w:t>
      </w:r>
      <w:proofErr w:type="spellEnd"/>
    </w:p>
    <w:p w14:paraId="2863CC1C" w14:textId="0FDE2E30" w:rsidR="00350221" w:rsidRPr="00350221" w:rsidRDefault="00350221" w:rsidP="00C64CD9">
      <w:pPr>
        <w:pStyle w:val="Paragraphedeliste"/>
        <w:numPr>
          <w:ilvl w:val="1"/>
          <w:numId w:val="16"/>
        </w:numPr>
        <w:rPr>
          <w:rFonts w:ascii="Segoe UI" w:hAnsi="Segoe UI" w:cs="Segoe UI"/>
          <w:color w:val="171717"/>
        </w:rPr>
      </w:pPr>
      <w:proofErr w:type="spellStart"/>
      <w:r w:rsidRPr="00350221">
        <w:rPr>
          <w:bdr w:val="none" w:sz="0" w:space="0" w:color="auto" w:frame="1"/>
          <w:lang w:val="fr-FR"/>
        </w:rPr>
        <w:t>L</w:t>
      </w:r>
      <w:r w:rsidR="005E5DD8" w:rsidRPr="00350221">
        <w:rPr>
          <w:bdr w:val="none" w:sz="0" w:space="0" w:color="auto" w:frame="1"/>
          <w:lang w:val="fr-FR"/>
        </w:rPr>
        <w:t>ineAlpha</w:t>
      </w:r>
      <w:proofErr w:type="spellEnd"/>
    </w:p>
    <w:p w14:paraId="292B56E9" w14:textId="0BBD5BC0" w:rsidR="00350221" w:rsidRPr="00350221" w:rsidRDefault="00350221" w:rsidP="00C64CD9">
      <w:pPr>
        <w:pStyle w:val="Paragraphedeliste"/>
        <w:numPr>
          <w:ilvl w:val="1"/>
          <w:numId w:val="16"/>
        </w:numPr>
        <w:rPr>
          <w:rFonts w:ascii="Segoe UI" w:hAnsi="Segoe UI" w:cs="Segoe UI"/>
          <w:color w:val="171717"/>
        </w:rPr>
      </w:pPr>
      <w:proofErr w:type="spellStart"/>
      <w:r w:rsidRPr="00350221">
        <w:rPr>
          <w:bdr w:val="none" w:sz="0" w:space="0" w:color="auto" w:frame="1"/>
          <w:lang w:val="fr-FR"/>
        </w:rPr>
        <w:t>F</w:t>
      </w:r>
      <w:r w:rsidR="005E5DD8" w:rsidRPr="00350221">
        <w:rPr>
          <w:bdr w:val="none" w:sz="0" w:space="0" w:color="auto" w:frame="1"/>
          <w:lang w:val="fr-FR"/>
        </w:rPr>
        <w:t>illColor</w:t>
      </w:r>
      <w:proofErr w:type="spellEnd"/>
    </w:p>
    <w:p w14:paraId="610DA3CE" w14:textId="5E133B97" w:rsidR="00350221" w:rsidRPr="00350221" w:rsidRDefault="00350221" w:rsidP="00C64CD9">
      <w:pPr>
        <w:pStyle w:val="Paragraphedeliste"/>
        <w:numPr>
          <w:ilvl w:val="1"/>
          <w:numId w:val="16"/>
        </w:numPr>
        <w:rPr>
          <w:rFonts w:ascii="Segoe UI" w:hAnsi="Segoe UI" w:cs="Segoe UI"/>
          <w:color w:val="171717"/>
        </w:rPr>
      </w:pPr>
      <w:proofErr w:type="spellStart"/>
      <w:r w:rsidRPr="00350221">
        <w:rPr>
          <w:bdr w:val="none" w:sz="0" w:space="0" w:color="auto" w:frame="1"/>
          <w:lang w:val="fr-FR"/>
        </w:rPr>
        <w:t>F</w:t>
      </w:r>
      <w:r w:rsidR="005E5DD8" w:rsidRPr="00350221">
        <w:rPr>
          <w:bdr w:val="none" w:sz="0" w:space="0" w:color="auto" w:frame="1"/>
          <w:lang w:val="fr-FR"/>
        </w:rPr>
        <w:t>illAlpha</w:t>
      </w:r>
      <w:proofErr w:type="spellEnd"/>
    </w:p>
    <w:p w14:paraId="22E1B7E3" w14:textId="0E4F0ADA" w:rsidR="00350221" w:rsidRDefault="00350221" w:rsidP="00C64CD9">
      <w:pPr>
        <w:rPr>
          <w:bdr w:val="none" w:sz="0" w:space="0" w:color="auto" w:frame="1"/>
        </w:rPr>
      </w:pPr>
      <w:r w:rsidRPr="00350221">
        <w:rPr>
          <w:bdr w:val="none" w:sz="0" w:space="0" w:color="auto" w:frame="1"/>
        </w:rPr>
        <w:t xml:space="preserve">Because these extensions are part of the </w:t>
      </w:r>
      <w:proofErr w:type="spellStart"/>
      <w:r w:rsidRPr="00350221">
        <w:rPr>
          <w:bdr w:val="none" w:sz="0" w:space="0" w:color="auto" w:frame="1"/>
        </w:rPr>
        <w:t>GeoJSON</w:t>
      </w:r>
      <w:proofErr w:type="spellEnd"/>
      <w:r w:rsidRPr="00350221">
        <w:rPr>
          <w:bdr w:val="none" w:sz="0" w:space="0" w:color="auto" w:frame="1"/>
        </w:rPr>
        <w:t xml:space="preserve"> specification, back end implementation </w:t>
      </w:r>
      <w:r w:rsidRPr="00350221">
        <w:rPr>
          <w:b/>
          <w:bCs/>
          <w:bdr w:val="none" w:sz="0" w:space="0" w:color="auto" w:frame="1"/>
        </w:rPr>
        <w:t>SHOULD</w:t>
      </w:r>
      <w:r w:rsidRPr="00350221">
        <w:rPr>
          <w:bdr w:val="none" w:sz="0" w:space="0" w:color="auto" w:frame="1"/>
        </w:rPr>
        <w:t xml:space="preserve"> simply ignore it.</w:t>
      </w:r>
      <w:r w:rsidR="00226838">
        <w:rPr>
          <w:bdr w:val="none" w:sz="0" w:space="0" w:color="auto" w:frame="1"/>
        </w:rPr>
        <w:t xml:space="preserve"> </w:t>
      </w:r>
    </w:p>
    <w:p w14:paraId="095FFF2D" w14:textId="215EE789" w:rsidR="003F6CD7" w:rsidRDefault="003F6CD7" w:rsidP="00C64CD9">
      <w:pPr>
        <w:rPr>
          <w:bdr w:val="none" w:sz="0" w:space="0" w:color="auto" w:frame="1"/>
        </w:rPr>
      </w:pPr>
      <w:r>
        <w:rPr>
          <w:bdr w:val="none" w:sz="0" w:space="0" w:color="auto" w:frame="1"/>
        </w:rPr>
        <w:t xml:space="preserve">For example, application </w:t>
      </w:r>
      <w:r w:rsidRPr="003F6CD7">
        <w:rPr>
          <w:b/>
          <w:bCs/>
          <w:bdr w:val="none" w:sz="0" w:space="0" w:color="auto" w:frame="1"/>
        </w:rPr>
        <w:t>MAY</w:t>
      </w:r>
      <w:r>
        <w:rPr>
          <w:bdr w:val="none" w:sz="0" w:space="0" w:color="auto" w:frame="1"/>
        </w:rPr>
        <w:t xml:space="preserve"> add a specific tag to the </w:t>
      </w:r>
      <w:proofErr w:type="spellStart"/>
      <w:r>
        <w:rPr>
          <w:bdr w:val="none" w:sz="0" w:space="0" w:color="auto" w:frame="1"/>
        </w:rPr>
        <w:t>GeoJson</w:t>
      </w:r>
      <w:proofErr w:type="spellEnd"/>
      <w:r>
        <w:rPr>
          <w:bdr w:val="none" w:sz="0" w:space="0" w:color="auto" w:frame="1"/>
        </w:rPr>
        <w:t xml:space="preserve"> properties such</w:t>
      </w:r>
    </w:p>
    <w:p w14:paraId="7BF1D1A2" w14:textId="77777777" w:rsidR="003F6CD7" w:rsidRPr="003F6CD7" w:rsidRDefault="003F6CD7" w:rsidP="00C64CD9">
      <w:pPr>
        <w:pStyle w:val="JSON"/>
      </w:pPr>
      <w:r w:rsidRPr="003F6CD7">
        <w:t xml:space="preserve">         "properties": {</w:t>
      </w:r>
    </w:p>
    <w:p w14:paraId="0704284B" w14:textId="77777777" w:rsidR="003F6CD7" w:rsidRPr="003F6CD7" w:rsidRDefault="003F6CD7" w:rsidP="00C64CD9">
      <w:pPr>
        <w:pStyle w:val="JSON"/>
      </w:pPr>
      <w:r w:rsidRPr="003F6CD7">
        <w:t xml:space="preserve">            "style": {</w:t>
      </w:r>
    </w:p>
    <w:p w14:paraId="458A8336" w14:textId="0352A2A1" w:rsidR="003F6CD7" w:rsidRPr="003F6CD7" w:rsidRDefault="003F6CD7" w:rsidP="00C64CD9">
      <w:pPr>
        <w:pStyle w:val="JSON"/>
      </w:pPr>
      <w:r w:rsidRPr="003F6CD7">
        <w:t xml:space="preserve">              "</w:t>
      </w:r>
      <w:proofErr w:type="spellStart"/>
      <w:r w:rsidR="00CD69C4">
        <w:t>line</w:t>
      </w:r>
      <w:r w:rsidRPr="003F6CD7">
        <w:t>color</w:t>
      </w:r>
      <w:proofErr w:type="spellEnd"/>
      <w:r w:rsidRPr="003F6CD7">
        <w:t>": "#02B8FA",</w:t>
      </w:r>
    </w:p>
    <w:p w14:paraId="6DD890C5" w14:textId="77777777" w:rsidR="003F6CD7" w:rsidRPr="003F6CD7" w:rsidRDefault="003F6CD7" w:rsidP="00C64CD9">
      <w:pPr>
        <w:pStyle w:val="JSON"/>
      </w:pPr>
      <w:r w:rsidRPr="003F6CD7">
        <w:lastRenderedPageBreak/>
        <w:t xml:space="preserve">              "width": 3</w:t>
      </w:r>
    </w:p>
    <w:p w14:paraId="2836D3D3" w14:textId="5FB3B89D" w:rsidR="003F6CD7" w:rsidRDefault="003F6CD7" w:rsidP="00C64CD9">
      <w:pPr>
        <w:pStyle w:val="JSON"/>
        <w:rPr>
          <w:lang w:val="fr-FR"/>
        </w:rPr>
      </w:pPr>
      <w:r w:rsidRPr="003F6CD7">
        <w:t xml:space="preserve">            </w:t>
      </w:r>
      <w:r w:rsidRPr="003F6CD7">
        <w:rPr>
          <w:lang w:val="fr-FR"/>
        </w:rPr>
        <w:t>}</w:t>
      </w:r>
      <w:r>
        <w:rPr>
          <w:lang w:val="fr-FR"/>
        </w:rPr>
        <w:t>,</w:t>
      </w:r>
    </w:p>
    <w:p w14:paraId="0CBE4BE9" w14:textId="2D2FE487" w:rsidR="003F6CD7" w:rsidRDefault="003F6CD7" w:rsidP="00C64CD9">
      <w:pPr>
        <w:pStyle w:val="JSON"/>
        <w:rPr>
          <w:lang w:val="fr-FR"/>
        </w:rPr>
      </w:pPr>
      <w:r>
        <w:rPr>
          <w:lang w:val="fr-FR"/>
        </w:rPr>
        <w:t xml:space="preserve">            …</w:t>
      </w:r>
    </w:p>
    <w:p w14:paraId="6FF4FAA5" w14:textId="3A0CEA3C" w:rsidR="003F6CD7" w:rsidRPr="003F6CD7" w:rsidRDefault="003F6CD7" w:rsidP="00C64CD9">
      <w:pPr>
        <w:pStyle w:val="JSON"/>
        <w:rPr>
          <w:lang w:val="fr-FR"/>
        </w:rPr>
      </w:pPr>
      <w:r>
        <w:rPr>
          <w:lang w:val="fr-FR"/>
        </w:rPr>
        <w:t xml:space="preserve">          }</w:t>
      </w:r>
    </w:p>
    <w:p w14:paraId="6E12113D" w14:textId="6772D47A" w:rsidR="00C64CD9" w:rsidRDefault="00C64CD9" w:rsidP="00C64CD9">
      <w:pPr>
        <w:pStyle w:val="Paragraphedeliste"/>
        <w:numPr>
          <w:ilvl w:val="0"/>
          <w:numId w:val="16"/>
        </w:numPr>
      </w:pPr>
      <w:r w:rsidRPr="00C64CD9">
        <w:t xml:space="preserve">Most of the serialization sample code sets </w:t>
      </w:r>
      <w:r>
        <w:t>the layout t</w:t>
      </w:r>
      <w:r w:rsidRPr="00C64CD9">
        <w:t>o "pretty-print" the JSON (with indentation and whitespace for human readability). For production use, you would typically accept the default value of false for this setting, since adding unnecessary whitespace may incur a noticeable, negative impact on performance and bandwidth usage</w:t>
      </w:r>
      <w:r>
        <w:t>.</w:t>
      </w:r>
    </w:p>
    <w:p w14:paraId="44FB5D75" w14:textId="7D3ED22D" w:rsidR="008A445F" w:rsidRPr="00E80BBA" w:rsidRDefault="008A445F" w:rsidP="00C64CD9">
      <w:pPr>
        <w:pStyle w:val="Paragraphedeliste"/>
        <w:numPr>
          <w:ilvl w:val="0"/>
          <w:numId w:val="16"/>
        </w:numPr>
      </w:pPr>
      <w:r w:rsidRPr="00E80BBA">
        <w:t xml:space="preserve">All coordinate values are represented as [longitude, latitude, elevation?] defined in </w:t>
      </w:r>
      <w:r w:rsidRPr="00E80BBA">
        <w:rPr>
          <w:b/>
          <w:bCs/>
        </w:rPr>
        <w:t>WGS84</w:t>
      </w:r>
      <w:r w:rsidRPr="00E80BBA">
        <w:t>. Optional elevation is expressed as meter above Sea Level.</w:t>
      </w:r>
    </w:p>
    <w:p w14:paraId="5653BA60" w14:textId="038F27E5" w:rsidR="001560BE" w:rsidRDefault="001560BE" w:rsidP="00C64CD9">
      <w:pPr>
        <w:pStyle w:val="Paragraphedeliste"/>
        <w:numPr>
          <w:ilvl w:val="0"/>
          <w:numId w:val="16"/>
        </w:numPr>
      </w:pPr>
      <w:proofErr w:type="spellStart"/>
      <w:r>
        <w:t>GeoJSON</w:t>
      </w:r>
      <w:proofErr w:type="spellEnd"/>
      <w:r>
        <w:t xml:space="preserve"> is 2D by design. The Geofence MAY represent also 3D volumes such Cylinder, Box</w:t>
      </w:r>
      <w:r w:rsidR="00D75E96">
        <w:t>,</w:t>
      </w:r>
      <w:r>
        <w:t xml:space="preserve"> or even Mesh. In this last case, 3D format may </w:t>
      </w:r>
      <w:r w:rsidR="00D75E96">
        <w:t>rely</w:t>
      </w:r>
      <w:r>
        <w:t xml:space="preserve"> on standard mesh format such </w:t>
      </w:r>
      <w:r w:rsidR="005E5DD8">
        <w:t>Obj or even GLTF2.0</w:t>
      </w:r>
    </w:p>
    <w:p w14:paraId="60D9901A" w14:textId="17287DD0" w:rsidR="00A76180" w:rsidRDefault="00A76180" w:rsidP="00C64CD9">
      <w:r w:rsidRPr="00A76180">
        <w:t xml:space="preserve">Following is a sample </w:t>
      </w:r>
      <w:r w:rsidR="00D75E96">
        <w:t>description</w:t>
      </w:r>
      <w:r w:rsidRPr="00A76180">
        <w:t xml:space="preserve"> body for a geofence represented as a circle geofence geometry in </w:t>
      </w:r>
      <w:proofErr w:type="spellStart"/>
      <w:r w:rsidRPr="00A76180">
        <w:t>GeoJSON</w:t>
      </w:r>
      <w:proofErr w:type="spellEnd"/>
      <w:r w:rsidRPr="00A76180">
        <w:t xml:space="preserve"> using a center point and a radius</w:t>
      </w:r>
    </w:p>
    <w:p w14:paraId="0126F3AD" w14:textId="77777777" w:rsidR="00F72C12" w:rsidRPr="00F72C12" w:rsidRDefault="00F72C12" w:rsidP="00F72C12">
      <w:pPr>
        <w:pStyle w:val="JSON"/>
      </w:pPr>
      <w:r w:rsidRPr="00F72C12">
        <w:t>{</w:t>
      </w:r>
    </w:p>
    <w:p w14:paraId="4E5EE9A5" w14:textId="77777777" w:rsidR="00F72C12" w:rsidRPr="00F72C12" w:rsidRDefault="00F72C12" w:rsidP="00F72C12">
      <w:pPr>
        <w:pStyle w:val="JSON"/>
      </w:pPr>
      <w:r w:rsidRPr="00F72C12">
        <w:t xml:space="preserve"> "type": "Feature",</w:t>
      </w:r>
    </w:p>
    <w:p w14:paraId="2A3648D1" w14:textId="77777777" w:rsidR="00F72C12" w:rsidRPr="00F72C12" w:rsidRDefault="00F72C12" w:rsidP="00F72C12">
      <w:pPr>
        <w:pStyle w:val="JSON"/>
      </w:pPr>
      <w:r w:rsidRPr="00F72C12">
        <w:t xml:space="preserve"> "geometry": {</w:t>
      </w:r>
    </w:p>
    <w:p w14:paraId="7F94521D" w14:textId="77777777" w:rsidR="00F72C12" w:rsidRPr="00F72C12" w:rsidRDefault="00F72C12" w:rsidP="00F72C12">
      <w:pPr>
        <w:pStyle w:val="JSON"/>
      </w:pPr>
      <w:r w:rsidRPr="00F72C12">
        <w:t xml:space="preserve">  "type": "Point",</w:t>
      </w:r>
    </w:p>
    <w:p w14:paraId="781F1AB8" w14:textId="77777777" w:rsidR="00F72C12" w:rsidRPr="00F72C12" w:rsidRDefault="00F72C12" w:rsidP="00F72C12">
      <w:pPr>
        <w:pStyle w:val="JSON"/>
      </w:pPr>
      <w:r w:rsidRPr="00F72C12">
        <w:t xml:space="preserve">  "coordinates": [ [ 0, 0 ] ]</w:t>
      </w:r>
    </w:p>
    <w:p w14:paraId="5C50EC2B" w14:textId="77777777" w:rsidR="00F72C12" w:rsidRPr="00F72C12" w:rsidRDefault="00F72C12" w:rsidP="00F72C12">
      <w:pPr>
        <w:pStyle w:val="JSON"/>
      </w:pPr>
      <w:r w:rsidRPr="00F72C12">
        <w:t xml:space="preserve"> },</w:t>
      </w:r>
    </w:p>
    <w:p w14:paraId="27811A0B" w14:textId="77777777" w:rsidR="00F72C12" w:rsidRPr="00F72C12" w:rsidRDefault="00F72C12" w:rsidP="00F72C12">
      <w:pPr>
        <w:pStyle w:val="JSON"/>
      </w:pPr>
      <w:r w:rsidRPr="00F72C12">
        <w:t xml:space="preserve"> "properties": {</w:t>
      </w:r>
    </w:p>
    <w:p w14:paraId="1ED0EB78" w14:textId="77777777" w:rsidR="00F72C12" w:rsidRPr="00F72C12" w:rsidRDefault="00F72C12" w:rsidP="00F72C12">
      <w:pPr>
        <w:pStyle w:val="JSON"/>
      </w:pPr>
      <w:r w:rsidRPr="00F72C12">
        <w:t xml:space="preserve">  "geofence": {</w:t>
      </w:r>
    </w:p>
    <w:p w14:paraId="4FE61B68" w14:textId="77777777" w:rsidR="00F72C12" w:rsidRPr="00F72C12" w:rsidRDefault="00F72C12" w:rsidP="00F72C12">
      <w:pPr>
        <w:pStyle w:val="JSON"/>
      </w:pPr>
      <w:r w:rsidRPr="00F72C12">
        <w:t xml:space="preserve">   "@id": "d42d7ff3-7012-4fbb-9fea-39fa2265b9a2",</w:t>
      </w:r>
    </w:p>
    <w:p w14:paraId="49B64331" w14:textId="77777777" w:rsidR="00F72C12" w:rsidRPr="00F72C12" w:rsidRDefault="00F72C12" w:rsidP="00F72C12">
      <w:pPr>
        <w:pStyle w:val="JSON"/>
      </w:pPr>
      <w:r w:rsidRPr="00F72C12">
        <w:t xml:space="preserve">   "@type": "bf:geofence:1",</w:t>
      </w:r>
    </w:p>
    <w:p w14:paraId="703C838B" w14:textId="77777777" w:rsidR="00F72C12" w:rsidRPr="00F72C12" w:rsidRDefault="00F72C12" w:rsidP="00F72C12">
      <w:pPr>
        <w:pStyle w:val="JSON"/>
      </w:pPr>
      <w:r w:rsidRPr="00F72C12">
        <w:t xml:space="preserve">   "@context": "./context",</w:t>
      </w:r>
    </w:p>
    <w:p w14:paraId="5C8F560B" w14:textId="77777777" w:rsidR="00F72C12" w:rsidRPr="00F72C12" w:rsidRDefault="00F72C12" w:rsidP="00F72C12">
      <w:pPr>
        <w:pStyle w:val="JSON"/>
      </w:pPr>
      <w:r w:rsidRPr="00F72C12">
        <w:t xml:space="preserve">   "</w:t>
      </w:r>
      <w:proofErr w:type="spellStart"/>
      <w:r w:rsidRPr="00F72C12">
        <w:t>displayName</w:t>
      </w:r>
      <w:proofErr w:type="spellEnd"/>
      <w:r w:rsidRPr="00F72C12">
        <w:t>": "DotVision Safe Zones",</w:t>
      </w:r>
    </w:p>
    <w:p w14:paraId="01E4C93A" w14:textId="1C9D0CEE" w:rsidR="00F72C12" w:rsidRPr="00F72C12" w:rsidRDefault="00F72C12" w:rsidP="00F72C12">
      <w:pPr>
        <w:pStyle w:val="JSON"/>
      </w:pPr>
      <w:r w:rsidRPr="00F72C12">
        <w:t xml:space="preserve">   "description": "Set a nightly safe zone against 'bad guys' and some monsters, around and above DotVision locations.",</w:t>
      </w:r>
    </w:p>
    <w:p w14:paraId="410878C2" w14:textId="77777777" w:rsidR="00F72C12" w:rsidRPr="00F72C12" w:rsidRDefault="00F72C12" w:rsidP="00F72C12">
      <w:pPr>
        <w:pStyle w:val="JSON"/>
      </w:pPr>
      <w:r w:rsidRPr="00F72C12">
        <w:t xml:space="preserve">   "shapes": [</w:t>
      </w:r>
    </w:p>
    <w:p w14:paraId="7D0D7747" w14:textId="77777777" w:rsidR="00F72C12" w:rsidRPr="00F72C12" w:rsidRDefault="00F72C12" w:rsidP="00F72C12">
      <w:pPr>
        <w:pStyle w:val="JSON"/>
      </w:pPr>
      <w:r w:rsidRPr="00F72C12">
        <w:t xml:space="preserve">    {</w:t>
      </w:r>
    </w:p>
    <w:p w14:paraId="08A5D69B" w14:textId="77777777" w:rsidR="00F72C12" w:rsidRPr="00F72C12" w:rsidRDefault="00F72C12" w:rsidP="00F72C12">
      <w:pPr>
        <w:pStyle w:val="JSON"/>
      </w:pPr>
      <w:r w:rsidRPr="00F72C12">
        <w:t xml:space="preserve">     "type": "Circle",</w:t>
      </w:r>
    </w:p>
    <w:p w14:paraId="5D26BCDE" w14:textId="77777777" w:rsidR="00F72C12" w:rsidRPr="00F72C12" w:rsidRDefault="00F72C12" w:rsidP="00F72C12">
      <w:pPr>
        <w:pStyle w:val="JSON"/>
      </w:pPr>
      <w:r w:rsidRPr="00F72C12">
        <w:t xml:space="preserve">     "</w:t>
      </w:r>
      <w:proofErr w:type="spellStart"/>
      <w:r w:rsidRPr="00F72C12">
        <w:t>igeometry</w:t>
      </w:r>
      <w:proofErr w:type="spellEnd"/>
      <w:r w:rsidRPr="00F72C12">
        <w:t>": 0,</w:t>
      </w:r>
    </w:p>
    <w:p w14:paraId="32287235" w14:textId="77777777" w:rsidR="00F72C12" w:rsidRPr="00F72C12" w:rsidRDefault="00F72C12" w:rsidP="00F72C12">
      <w:pPr>
        <w:pStyle w:val="JSON"/>
      </w:pPr>
      <w:r w:rsidRPr="00F72C12">
        <w:t xml:space="preserve">     "radius": 500,</w:t>
      </w:r>
    </w:p>
    <w:p w14:paraId="54B221C3" w14:textId="5F645F3E" w:rsidR="00F72C12" w:rsidRPr="00F72C12" w:rsidRDefault="00F72C12" w:rsidP="00F72C12">
      <w:pPr>
        <w:pStyle w:val="JSON"/>
      </w:pPr>
      <w:r w:rsidRPr="00F72C12">
        <w:t xml:space="preserve">     "</w:t>
      </w:r>
      <w:r w:rsidR="004C3694">
        <w:t>e</w:t>
      </w:r>
      <w:r w:rsidRPr="00F72C12">
        <w:t>levation": { "max": 1000 }</w:t>
      </w:r>
    </w:p>
    <w:p w14:paraId="50C60CC2" w14:textId="77777777" w:rsidR="00F72C12" w:rsidRPr="00F72C12" w:rsidRDefault="00F72C12" w:rsidP="00F72C12">
      <w:pPr>
        <w:pStyle w:val="JSON"/>
      </w:pPr>
      <w:r w:rsidRPr="00F72C12">
        <w:t xml:space="preserve">    }</w:t>
      </w:r>
    </w:p>
    <w:p w14:paraId="58E43CED" w14:textId="77777777" w:rsidR="00F72C12" w:rsidRPr="00F72C12" w:rsidRDefault="00F72C12" w:rsidP="00F72C12">
      <w:pPr>
        <w:pStyle w:val="JSON"/>
      </w:pPr>
      <w:r w:rsidRPr="00F72C12">
        <w:t xml:space="preserve">   ],</w:t>
      </w:r>
    </w:p>
    <w:p w14:paraId="470230C1" w14:textId="77777777" w:rsidR="00F72C12" w:rsidRPr="00F72C12" w:rsidRDefault="00F72C12" w:rsidP="00F72C12">
      <w:pPr>
        <w:pStyle w:val="JSON"/>
      </w:pPr>
      <w:r w:rsidRPr="00F72C12">
        <w:t xml:space="preserve">   "nodes": [</w:t>
      </w:r>
    </w:p>
    <w:p w14:paraId="3A154217" w14:textId="77777777" w:rsidR="00F72C12" w:rsidRPr="00F72C12" w:rsidRDefault="00F72C12" w:rsidP="00F72C12">
      <w:pPr>
        <w:pStyle w:val="JSON"/>
      </w:pPr>
      <w:r w:rsidRPr="00F72C12">
        <w:t xml:space="preserve">    {</w:t>
      </w:r>
    </w:p>
    <w:p w14:paraId="5C954E5C" w14:textId="06480309" w:rsidR="00F72C12" w:rsidRPr="00F72C12" w:rsidRDefault="00F72C12" w:rsidP="00F72C12">
      <w:pPr>
        <w:pStyle w:val="JSON"/>
      </w:pPr>
      <w:r w:rsidRPr="00F72C12">
        <w:t xml:space="preserve">     "</w:t>
      </w:r>
      <w:proofErr w:type="spellStart"/>
      <w:r w:rsidRPr="00F72C12">
        <w:t>displayName</w:t>
      </w:r>
      <w:proofErr w:type="spellEnd"/>
      <w:r w:rsidRPr="00F72C12">
        <w:t>": "Head</w:t>
      </w:r>
      <w:r>
        <w:t>q</w:t>
      </w:r>
      <w:r w:rsidRPr="00F72C12">
        <w:t>uarter.",</w:t>
      </w:r>
    </w:p>
    <w:p w14:paraId="66EC0FBD" w14:textId="77777777" w:rsidR="00F72C12" w:rsidRPr="00F72C12" w:rsidRDefault="00F72C12" w:rsidP="00F72C12">
      <w:pPr>
        <w:pStyle w:val="JSON"/>
      </w:pPr>
      <w:r w:rsidRPr="00F72C12">
        <w:t xml:space="preserve">     "translation": [ 2.5741880846574667, 48.639946000000016 ],</w:t>
      </w:r>
    </w:p>
    <w:p w14:paraId="0924AA38" w14:textId="77777777" w:rsidR="00F72C12" w:rsidRPr="00F72C12" w:rsidRDefault="00F72C12" w:rsidP="00F72C12">
      <w:pPr>
        <w:pStyle w:val="JSON"/>
      </w:pPr>
      <w:r w:rsidRPr="00F72C12">
        <w:t xml:space="preserve">     "</w:t>
      </w:r>
      <w:proofErr w:type="spellStart"/>
      <w:r w:rsidRPr="00F72C12">
        <w:t>ishape</w:t>
      </w:r>
      <w:proofErr w:type="spellEnd"/>
      <w:r w:rsidRPr="00F72C12">
        <w:t>": 0</w:t>
      </w:r>
    </w:p>
    <w:p w14:paraId="5EA2D0AD" w14:textId="77777777" w:rsidR="00F72C12" w:rsidRPr="00F72C12" w:rsidRDefault="00F72C12" w:rsidP="00F72C12">
      <w:pPr>
        <w:pStyle w:val="JSON"/>
      </w:pPr>
      <w:r w:rsidRPr="00F72C12">
        <w:t xml:space="preserve">    },</w:t>
      </w:r>
    </w:p>
    <w:p w14:paraId="272C6EBE" w14:textId="77777777" w:rsidR="00F72C12" w:rsidRPr="00F72C12" w:rsidRDefault="00F72C12" w:rsidP="00F72C12">
      <w:pPr>
        <w:pStyle w:val="JSON"/>
      </w:pPr>
      <w:r w:rsidRPr="00F72C12">
        <w:t xml:space="preserve">    {</w:t>
      </w:r>
    </w:p>
    <w:p w14:paraId="6EA12618" w14:textId="77777777" w:rsidR="00F72C12" w:rsidRPr="00F72C12" w:rsidRDefault="00F72C12" w:rsidP="00F72C12">
      <w:pPr>
        <w:pStyle w:val="JSON"/>
      </w:pPr>
      <w:r w:rsidRPr="00F72C12">
        <w:t xml:space="preserve">     "</w:t>
      </w:r>
      <w:proofErr w:type="spellStart"/>
      <w:r w:rsidRPr="00F72C12">
        <w:t>displayName</w:t>
      </w:r>
      <w:proofErr w:type="spellEnd"/>
      <w:r w:rsidRPr="00F72C12">
        <w:t>": "Hawaii.",</w:t>
      </w:r>
    </w:p>
    <w:p w14:paraId="373F53F7" w14:textId="77777777" w:rsidR="00F72C12" w:rsidRPr="00F72C12" w:rsidRDefault="00F72C12" w:rsidP="00F72C12">
      <w:pPr>
        <w:pStyle w:val="JSON"/>
      </w:pPr>
      <w:r w:rsidRPr="00F72C12">
        <w:t xml:space="preserve">     "translation": [ -157.86073811843235, 21.310663208579705 ],</w:t>
      </w:r>
    </w:p>
    <w:p w14:paraId="1384FE47" w14:textId="77777777" w:rsidR="00F72C12" w:rsidRPr="00F72C12" w:rsidRDefault="00F72C12" w:rsidP="00F72C12">
      <w:pPr>
        <w:pStyle w:val="JSON"/>
      </w:pPr>
      <w:r w:rsidRPr="00F72C12">
        <w:t xml:space="preserve">     "</w:t>
      </w:r>
      <w:proofErr w:type="spellStart"/>
      <w:r w:rsidRPr="00F72C12">
        <w:t>ishape</w:t>
      </w:r>
      <w:proofErr w:type="spellEnd"/>
      <w:r w:rsidRPr="00F72C12">
        <w:t>": 0</w:t>
      </w:r>
    </w:p>
    <w:p w14:paraId="701BB192" w14:textId="77777777" w:rsidR="00F72C12" w:rsidRPr="00F72C12" w:rsidRDefault="00F72C12" w:rsidP="00F72C12">
      <w:pPr>
        <w:pStyle w:val="JSON"/>
      </w:pPr>
      <w:r w:rsidRPr="00F72C12">
        <w:t xml:space="preserve">    }</w:t>
      </w:r>
    </w:p>
    <w:p w14:paraId="71782EB0" w14:textId="77777777" w:rsidR="00F72C12" w:rsidRPr="00F72C12" w:rsidRDefault="00F72C12" w:rsidP="00F72C12">
      <w:pPr>
        <w:pStyle w:val="JSON"/>
      </w:pPr>
      <w:r w:rsidRPr="00F72C12">
        <w:t xml:space="preserve">   ],</w:t>
      </w:r>
    </w:p>
    <w:p w14:paraId="2AA4117F" w14:textId="77777777" w:rsidR="00F72C12" w:rsidRPr="00F72C12" w:rsidRDefault="00F72C12" w:rsidP="00F72C12">
      <w:pPr>
        <w:pStyle w:val="JSON"/>
      </w:pPr>
      <w:r w:rsidRPr="00F72C12">
        <w:t xml:space="preserve">   "alerts": [</w:t>
      </w:r>
    </w:p>
    <w:p w14:paraId="733FFCD7" w14:textId="77777777" w:rsidR="00F72C12" w:rsidRPr="00F72C12" w:rsidRDefault="00F72C12" w:rsidP="00F72C12">
      <w:pPr>
        <w:pStyle w:val="JSON"/>
      </w:pPr>
      <w:r w:rsidRPr="00F72C12">
        <w:lastRenderedPageBreak/>
        <w:t xml:space="preserve">    {</w:t>
      </w:r>
    </w:p>
    <w:p w14:paraId="78D3BDC9" w14:textId="77777777" w:rsidR="00F72C12" w:rsidRPr="00F72C12" w:rsidRDefault="00F72C12" w:rsidP="00F72C12">
      <w:pPr>
        <w:pStyle w:val="JSON"/>
      </w:pPr>
      <w:r w:rsidRPr="00F72C12">
        <w:t xml:space="preserve">     "</w:t>
      </w:r>
      <w:proofErr w:type="spellStart"/>
      <w:r w:rsidRPr="00F72C12">
        <w:t>displayName</w:t>
      </w:r>
      <w:proofErr w:type="spellEnd"/>
      <w:r w:rsidRPr="00F72C12">
        <w:t>": "Bad guy's alerts",</w:t>
      </w:r>
    </w:p>
    <w:p w14:paraId="6E24C79F" w14:textId="77777777" w:rsidR="00F72C12" w:rsidRPr="00F72C12" w:rsidRDefault="00F72C12" w:rsidP="00F72C12">
      <w:pPr>
        <w:pStyle w:val="JSON"/>
      </w:pPr>
      <w:r w:rsidRPr="00F72C12">
        <w:t xml:space="preserve">     "</w:t>
      </w:r>
      <w:proofErr w:type="spellStart"/>
      <w:r w:rsidRPr="00F72C12">
        <w:t>relativeTo</w:t>
      </w:r>
      <w:proofErr w:type="spellEnd"/>
      <w:r w:rsidRPr="00F72C12">
        <w:t>": [ "entering", "exiting", "inside", "outside", "above" ]</w:t>
      </w:r>
    </w:p>
    <w:p w14:paraId="140B057E" w14:textId="77777777" w:rsidR="00F72C12" w:rsidRPr="00F72C12" w:rsidRDefault="00F72C12" w:rsidP="00F72C12">
      <w:pPr>
        <w:pStyle w:val="JSON"/>
      </w:pPr>
      <w:r w:rsidRPr="00F72C12">
        <w:t xml:space="preserve">    }</w:t>
      </w:r>
    </w:p>
    <w:p w14:paraId="05DE6774" w14:textId="77777777" w:rsidR="00F72C12" w:rsidRPr="00F72C12" w:rsidRDefault="00F72C12" w:rsidP="00F72C12">
      <w:pPr>
        <w:pStyle w:val="JSON"/>
      </w:pPr>
      <w:r w:rsidRPr="00F72C12">
        <w:t xml:space="preserve">   ],</w:t>
      </w:r>
    </w:p>
    <w:p w14:paraId="403374DA" w14:textId="77777777" w:rsidR="00F72C12" w:rsidRPr="00F72C12" w:rsidRDefault="00F72C12" w:rsidP="00F72C12">
      <w:pPr>
        <w:pStyle w:val="JSON"/>
      </w:pPr>
      <w:r w:rsidRPr="00F72C12">
        <w:t xml:space="preserve">   "modifiers": [</w:t>
      </w:r>
    </w:p>
    <w:p w14:paraId="1116B361" w14:textId="77777777" w:rsidR="00F72C12" w:rsidRPr="00F72C12" w:rsidRDefault="00F72C12" w:rsidP="00F72C12">
      <w:pPr>
        <w:pStyle w:val="JSON"/>
      </w:pPr>
      <w:r w:rsidRPr="00F72C12">
        <w:t xml:space="preserve">    {</w:t>
      </w:r>
    </w:p>
    <w:p w14:paraId="2EEC3E19" w14:textId="77777777" w:rsidR="00F72C12" w:rsidRPr="00F72C12" w:rsidRDefault="00F72C12" w:rsidP="00F72C12">
      <w:pPr>
        <w:pStyle w:val="JSON"/>
      </w:pPr>
      <w:r w:rsidRPr="00F72C12">
        <w:t xml:space="preserve">     "type": "Predicate",</w:t>
      </w:r>
    </w:p>
    <w:p w14:paraId="3816FEDA" w14:textId="77777777" w:rsidR="00F72C12" w:rsidRPr="00F72C12" w:rsidRDefault="00F72C12" w:rsidP="00F72C12">
      <w:pPr>
        <w:pStyle w:val="JSON"/>
      </w:pPr>
      <w:r w:rsidRPr="00F72C12">
        <w:t xml:space="preserve">     "</w:t>
      </w:r>
      <w:proofErr w:type="spellStart"/>
      <w:r w:rsidRPr="00F72C12">
        <w:t>displayName</w:t>
      </w:r>
      <w:proofErr w:type="spellEnd"/>
      <w:r w:rsidRPr="00F72C12">
        <w:t>": "Bad guy's filter",</w:t>
      </w:r>
    </w:p>
    <w:p w14:paraId="653BCCC1" w14:textId="77777777" w:rsidR="00F72C12" w:rsidRPr="00F72C12" w:rsidRDefault="00F72C12" w:rsidP="00F72C12">
      <w:pPr>
        <w:pStyle w:val="JSON"/>
      </w:pPr>
      <w:r w:rsidRPr="00F72C12">
        <w:t xml:space="preserve">     "description": "Watch only 'bad guys' or 'kaiju')",</w:t>
      </w:r>
    </w:p>
    <w:p w14:paraId="422B06F8" w14:textId="77777777" w:rsidR="00F72C12" w:rsidRPr="00F72C12" w:rsidRDefault="00F72C12" w:rsidP="00F72C12">
      <w:pPr>
        <w:pStyle w:val="JSON"/>
      </w:pPr>
      <w:r w:rsidRPr="00F72C12">
        <w:t xml:space="preserve">     "logic": {</w:t>
      </w:r>
    </w:p>
    <w:p w14:paraId="07B71F6E" w14:textId="77777777" w:rsidR="00F72C12" w:rsidRPr="00F72C12" w:rsidRDefault="00F72C12" w:rsidP="00F72C12">
      <w:pPr>
        <w:pStyle w:val="JSON"/>
      </w:pPr>
      <w:r w:rsidRPr="00F72C12">
        <w:t xml:space="preserve">      "any": [</w:t>
      </w:r>
    </w:p>
    <w:p w14:paraId="173D6F71" w14:textId="77777777" w:rsidR="00F72C12" w:rsidRPr="00F72C12" w:rsidRDefault="00F72C12" w:rsidP="00F72C12">
      <w:pPr>
        <w:pStyle w:val="JSON"/>
      </w:pPr>
      <w:r w:rsidRPr="00F72C12">
        <w:t xml:space="preserve">       { "var": "</w:t>
      </w:r>
      <w:proofErr w:type="spellStart"/>
      <w:r w:rsidRPr="00F72C12">
        <w:t>Sample.Tags</w:t>
      </w:r>
      <w:proofErr w:type="spellEnd"/>
      <w:r w:rsidRPr="00F72C12">
        <w:t>" },</w:t>
      </w:r>
    </w:p>
    <w:p w14:paraId="491F8B2F" w14:textId="55893BB4" w:rsidR="00F72C12" w:rsidRPr="00F72C12" w:rsidRDefault="00F72C12" w:rsidP="000E6EC2">
      <w:pPr>
        <w:pStyle w:val="JSON"/>
      </w:pPr>
      <w:r w:rsidRPr="00F72C12">
        <w:t xml:space="preserve">       { "or": [</w:t>
      </w:r>
    </w:p>
    <w:p w14:paraId="4F682560" w14:textId="0CC44CB9" w:rsidR="00F72C12" w:rsidRPr="00F72C12" w:rsidRDefault="00F72C12" w:rsidP="000E6EC2">
      <w:pPr>
        <w:pStyle w:val="JSON"/>
      </w:pPr>
      <w:r w:rsidRPr="00F72C12">
        <w:t xml:space="preserve">         {"==": [</w:t>
      </w:r>
    </w:p>
    <w:p w14:paraId="696EB26F" w14:textId="77777777" w:rsidR="00F72C12" w:rsidRPr="00F72C12" w:rsidRDefault="00F72C12" w:rsidP="00F72C12">
      <w:pPr>
        <w:pStyle w:val="JSON"/>
      </w:pPr>
      <w:r w:rsidRPr="00F72C12">
        <w:t xml:space="preserve">           { "var": "" },</w:t>
      </w:r>
    </w:p>
    <w:p w14:paraId="25D81BAC" w14:textId="763754A9" w:rsidR="00F72C12" w:rsidRPr="00F72C12" w:rsidRDefault="00F72C12" w:rsidP="00886E9C">
      <w:pPr>
        <w:pStyle w:val="JSON"/>
      </w:pPr>
      <w:r w:rsidRPr="00F72C12">
        <w:t xml:space="preserve">           "bad guys"]</w:t>
      </w:r>
    </w:p>
    <w:p w14:paraId="6EAA54F2" w14:textId="77777777" w:rsidR="00F72C12" w:rsidRPr="00F72C12" w:rsidRDefault="00F72C12" w:rsidP="00F72C12">
      <w:pPr>
        <w:pStyle w:val="JSON"/>
      </w:pPr>
      <w:r w:rsidRPr="00F72C12">
        <w:t xml:space="preserve">         },</w:t>
      </w:r>
    </w:p>
    <w:p w14:paraId="1AF1A2AE" w14:textId="61C01100" w:rsidR="00F72C12" w:rsidRPr="00F72C12" w:rsidRDefault="00F72C12" w:rsidP="000E6EC2">
      <w:pPr>
        <w:pStyle w:val="JSON"/>
      </w:pPr>
      <w:r w:rsidRPr="00F72C12">
        <w:t xml:space="preserve">         {"==": [</w:t>
      </w:r>
    </w:p>
    <w:p w14:paraId="42FAB897" w14:textId="77777777" w:rsidR="00F72C12" w:rsidRPr="00F72C12" w:rsidRDefault="00F72C12" w:rsidP="00F72C12">
      <w:pPr>
        <w:pStyle w:val="JSON"/>
      </w:pPr>
      <w:r w:rsidRPr="00F72C12">
        <w:t xml:space="preserve">           { "var": "" },</w:t>
      </w:r>
    </w:p>
    <w:p w14:paraId="324C9A2F" w14:textId="43B7C2D8" w:rsidR="00F72C12" w:rsidRPr="00F72C12" w:rsidRDefault="00F72C12" w:rsidP="00886E9C">
      <w:pPr>
        <w:pStyle w:val="JSON"/>
      </w:pPr>
      <w:r w:rsidRPr="00F72C12">
        <w:t xml:space="preserve">           "kaiju"]</w:t>
      </w:r>
    </w:p>
    <w:p w14:paraId="409E2650" w14:textId="535F388B" w:rsidR="00F72C12" w:rsidRPr="00F72C12" w:rsidRDefault="00F72C12" w:rsidP="00886E9C">
      <w:pPr>
        <w:pStyle w:val="JSON"/>
      </w:pPr>
      <w:r w:rsidRPr="00F72C12">
        <w:t xml:space="preserve">         }]}]}</w:t>
      </w:r>
    </w:p>
    <w:p w14:paraId="0E30ACB3" w14:textId="77777777" w:rsidR="00F72C12" w:rsidRPr="00F72C12" w:rsidRDefault="00F72C12" w:rsidP="00F72C12">
      <w:pPr>
        <w:pStyle w:val="JSON"/>
      </w:pPr>
      <w:r w:rsidRPr="00F72C12">
        <w:t xml:space="preserve">    },</w:t>
      </w:r>
    </w:p>
    <w:p w14:paraId="7C5DF623" w14:textId="77777777" w:rsidR="00F72C12" w:rsidRPr="00F72C12" w:rsidRDefault="00F72C12" w:rsidP="00F72C12">
      <w:pPr>
        <w:pStyle w:val="JSON"/>
      </w:pPr>
      <w:r w:rsidRPr="00F72C12">
        <w:t xml:space="preserve">    {</w:t>
      </w:r>
    </w:p>
    <w:p w14:paraId="3BB895E0" w14:textId="77777777" w:rsidR="00F72C12" w:rsidRPr="00F72C12" w:rsidRDefault="00F72C12" w:rsidP="00F72C12">
      <w:pPr>
        <w:pStyle w:val="JSON"/>
      </w:pPr>
      <w:r w:rsidRPr="00F72C12">
        <w:t xml:space="preserve">     "type": "Calendar",</w:t>
      </w:r>
    </w:p>
    <w:p w14:paraId="335A8147" w14:textId="77777777" w:rsidR="00F72C12" w:rsidRPr="00F72C12" w:rsidRDefault="00F72C12" w:rsidP="00F72C12">
      <w:pPr>
        <w:pStyle w:val="JSON"/>
      </w:pPr>
      <w:r w:rsidRPr="00F72C12">
        <w:t xml:space="preserve">     "</w:t>
      </w:r>
      <w:proofErr w:type="spellStart"/>
      <w:r w:rsidRPr="00F72C12">
        <w:t>displayName</w:t>
      </w:r>
      <w:proofErr w:type="spellEnd"/>
      <w:r w:rsidRPr="00F72C12">
        <w:t>": "Night",</w:t>
      </w:r>
    </w:p>
    <w:p w14:paraId="321E3E89" w14:textId="77777777" w:rsidR="00F72C12" w:rsidRPr="00F72C12" w:rsidRDefault="00F72C12" w:rsidP="00F72C12">
      <w:pPr>
        <w:pStyle w:val="JSON"/>
      </w:pPr>
      <w:r w:rsidRPr="00F72C12">
        <w:t xml:space="preserve">     "description": "Every day from 8pm to 8am D+1",</w:t>
      </w:r>
    </w:p>
    <w:p w14:paraId="4D51DB05" w14:textId="13A92EB0" w:rsidR="00F72C12" w:rsidRPr="00F72C12" w:rsidRDefault="00F72C12" w:rsidP="00F72C12">
      <w:pPr>
        <w:pStyle w:val="JSON"/>
      </w:pPr>
      <w:r w:rsidRPr="00F72C12">
        <w:t xml:space="preserve">     "expired": "2022-01-01T00:00:00</w:t>
      </w:r>
      <w:r>
        <w:t>Z</w:t>
      </w:r>
      <w:r w:rsidRPr="00F72C12">
        <w:t>",</w:t>
      </w:r>
    </w:p>
    <w:p w14:paraId="584C3312" w14:textId="77777777" w:rsidR="00F72C12" w:rsidRPr="00F72C12" w:rsidRDefault="00F72C12" w:rsidP="00F72C12">
      <w:pPr>
        <w:pStyle w:val="JSON"/>
      </w:pPr>
      <w:r w:rsidRPr="00F72C12">
        <w:t xml:space="preserve">     "</w:t>
      </w:r>
      <w:proofErr w:type="spellStart"/>
      <w:r w:rsidRPr="00F72C12">
        <w:t>validityPeriod</w:t>
      </w:r>
      <w:proofErr w:type="spellEnd"/>
      <w:r w:rsidRPr="00F72C12">
        <w:t>": [</w:t>
      </w:r>
    </w:p>
    <w:p w14:paraId="7E5014B9" w14:textId="77777777" w:rsidR="00F72C12" w:rsidRPr="00F72C12" w:rsidRDefault="00F72C12" w:rsidP="00F72C12">
      <w:pPr>
        <w:pStyle w:val="JSON"/>
      </w:pPr>
      <w:r w:rsidRPr="00F72C12">
        <w:t xml:space="preserve">      {</w:t>
      </w:r>
    </w:p>
    <w:p w14:paraId="6137FF95" w14:textId="5C70D52D" w:rsidR="00F72C12" w:rsidRPr="000432B2" w:rsidRDefault="00F72C12" w:rsidP="00F72C12">
      <w:pPr>
        <w:pStyle w:val="JSON"/>
      </w:pPr>
      <w:r w:rsidRPr="000432B2">
        <w:t xml:space="preserve">       "</w:t>
      </w:r>
      <w:proofErr w:type="spellStart"/>
      <w:r w:rsidRPr="000432B2">
        <w:t>startTime</w:t>
      </w:r>
      <w:proofErr w:type="spellEnd"/>
      <w:r w:rsidRPr="000432B2">
        <w:t>": "2021-05-01T20:00:00Z",</w:t>
      </w:r>
    </w:p>
    <w:p w14:paraId="3C54D311" w14:textId="6FAF04DF" w:rsidR="00F72C12" w:rsidRPr="000432B2" w:rsidRDefault="00F72C12" w:rsidP="00F72C12">
      <w:pPr>
        <w:pStyle w:val="JSON"/>
      </w:pPr>
      <w:r w:rsidRPr="000432B2">
        <w:t xml:space="preserve">       "</w:t>
      </w:r>
      <w:proofErr w:type="spellStart"/>
      <w:r w:rsidRPr="000432B2">
        <w:t>endTime</w:t>
      </w:r>
      <w:proofErr w:type="spellEnd"/>
      <w:r w:rsidRPr="000432B2">
        <w:t>": "2021-05-02T08:00:00Z",</w:t>
      </w:r>
    </w:p>
    <w:p w14:paraId="1D320826" w14:textId="77777777" w:rsidR="00F72C12" w:rsidRPr="00F72C12" w:rsidRDefault="00F72C12" w:rsidP="00F72C12">
      <w:pPr>
        <w:pStyle w:val="JSON"/>
      </w:pPr>
      <w:r w:rsidRPr="000432B2">
        <w:t xml:space="preserve">       </w:t>
      </w:r>
      <w:r w:rsidRPr="00F72C12">
        <w:t>"</w:t>
      </w:r>
      <w:proofErr w:type="spellStart"/>
      <w:r w:rsidRPr="00F72C12">
        <w:t>recurrenceType</w:t>
      </w:r>
      <w:proofErr w:type="spellEnd"/>
      <w:r w:rsidRPr="00F72C12">
        <w:t>": "Daily"</w:t>
      </w:r>
    </w:p>
    <w:p w14:paraId="236F4C89" w14:textId="77777777" w:rsidR="00F72C12" w:rsidRPr="00F72C12" w:rsidRDefault="00F72C12" w:rsidP="00F72C12">
      <w:pPr>
        <w:pStyle w:val="JSON"/>
      </w:pPr>
      <w:r w:rsidRPr="00F72C12">
        <w:t xml:space="preserve">      }</w:t>
      </w:r>
    </w:p>
    <w:p w14:paraId="7FD7D61E" w14:textId="77777777" w:rsidR="00F72C12" w:rsidRPr="00F72C12" w:rsidRDefault="00F72C12" w:rsidP="00F72C12">
      <w:pPr>
        <w:pStyle w:val="JSON"/>
      </w:pPr>
      <w:r w:rsidRPr="00F72C12">
        <w:t xml:space="preserve">     ]</w:t>
      </w:r>
    </w:p>
    <w:p w14:paraId="163E3F80" w14:textId="77777777" w:rsidR="00F72C12" w:rsidRPr="00F72C12" w:rsidRDefault="00F72C12" w:rsidP="00F72C12">
      <w:pPr>
        <w:pStyle w:val="JSON"/>
      </w:pPr>
      <w:r w:rsidRPr="00F72C12">
        <w:t xml:space="preserve">    }</w:t>
      </w:r>
    </w:p>
    <w:p w14:paraId="6D16DC0D" w14:textId="77777777" w:rsidR="00F72C12" w:rsidRPr="00F72C12" w:rsidRDefault="00F72C12" w:rsidP="00F72C12">
      <w:pPr>
        <w:pStyle w:val="JSON"/>
      </w:pPr>
      <w:r w:rsidRPr="00F72C12">
        <w:t xml:space="preserve">   ],</w:t>
      </w:r>
    </w:p>
    <w:p w14:paraId="2104D4A9" w14:textId="77777777" w:rsidR="00F72C12" w:rsidRPr="00F72C12" w:rsidRDefault="00F72C12" w:rsidP="00F72C12">
      <w:pPr>
        <w:pStyle w:val="JSON"/>
      </w:pPr>
      <w:r w:rsidRPr="00F72C12">
        <w:t xml:space="preserve">   "primitives": [</w:t>
      </w:r>
    </w:p>
    <w:p w14:paraId="515F2DA3" w14:textId="77777777" w:rsidR="00F72C12" w:rsidRPr="00F72C12" w:rsidRDefault="00F72C12" w:rsidP="00F72C12">
      <w:pPr>
        <w:pStyle w:val="JSON"/>
      </w:pPr>
      <w:r w:rsidRPr="00F72C12">
        <w:t xml:space="preserve">    {</w:t>
      </w:r>
    </w:p>
    <w:p w14:paraId="4B66A2AD" w14:textId="77777777" w:rsidR="00F72C12" w:rsidRPr="00F72C12" w:rsidRDefault="00F72C12" w:rsidP="00F72C12">
      <w:pPr>
        <w:pStyle w:val="JSON"/>
      </w:pPr>
      <w:r w:rsidRPr="00F72C12">
        <w:t xml:space="preserve">     "</w:t>
      </w:r>
      <w:proofErr w:type="spellStart"/>
      <w:r w:rsidRPr="00F72C12">
        <w:t>displayName</w:t>
      </w:r>
      <w:proofErr w:type="spellEnd"/>
      <w:r w:rsidRPr="00F72C12">
        <w:t>": "Safe zone",</w:t>
      </w:r>
    </w:p>
    <w:p w14:paraId="3B7BA63B" w14:textId="77777777" w:rsidR="00F72C12" w:rsidRPr="00F72C12" w:rsidRDefault="00F72C12" w:rsidP="00F72C12">
      <w:pPr>
        <w:pStyle w:val="JSON"/>
      </w:pPr>
      <w:r w:rsidRPr="00F72C12">
        <w:t xml:space="preserve">     "type": "Area",</w:t>
      </w:r>
    </w:p>
    <w:p w14:paraId="11A5080B" w14:textId="77777777" w:rsidR="00F72C12" w:rsidRPr="00F72C12" w:rsidRDefault="00F72C12" w:rsidP="00F72C12">
      <w:pPr>
        <w:pStyle w:val="JSON"/>
      </w:pPr>
      <w:r w:rsidRPr="00F72C12">
        <w:t xml:space="preserve">     "</w:t>
      </w:r>
      <w:proofErr w:type="spellStart"/>
      <w:r w:rsidRPr="00F72C12">
        <w:t>inodes</w:t>
      </w:r>
      <w:proofErr w:type="spellEnd"/>
      <w:r w:rsidRPr="00F72C12">
        <w:t>": [ 0, 1 ],</w:t>
      </w:r>
    </w:p>
    <w:p w14:paraId="033242F9" w14:textId="77777777" w:rsidR="00F72C12" w:rsidRPr="00F72C12" w:rsidRDefault="00F72C12" w:rsidP="00F72C12">
      <w:pPr>
        <w:pStyle w:val="JSON"/>
      </w:pPr>
      <w:r w:rsidRPr="00F72C12">
        <w:t xml:space="preserve">     "</w:t>
      </w:r>
      <w:proofErr w:type="spellStart"/>
      <w:r w:rsidRPr="00F72C12">
        <w:t>ialerts</w:t>
      </w:r>
      <w:proofErr w:type="spellEnd"/>
      <w:r w:rsidRPr="00F72C12">
        <w:t>": [ 0 ],</w:t>
      </w:r>
    </w:p>
    <w:p w14:paraId="3A400E0B" w14:textId="00B4B356" w:rsidR="00F72C12" w:rsidRPr="00F72C12" w:rsidRDefault="00F72C12" w:rsidP="00F72C12">
      <w:pPr>
        <w:pStyle w:val="JSON"/>
      </w:pPr>
      <w:r w:rsidRPr="00F72C12">
        <w:t xml:space="preserve">     "pre-</w:t>
      </w:r>
      <w:proofErr w:type="spellStart"/>
      <w:r w:rsidR="009829E5">
        <w:t>i</w:t>
      </w:r>
      <w:r w:rsidRPr="00F72C12">
        <w:t>modifiers</w:t>
      </w:r>
      <w:proofErr w:type="spellEnd"/>
      <w:r w:rsidRPr="00F72C12">
        <w:t>": [ 0, 1 ]</w:t>
      </w:r>
    </w:p>
    <w:p w14:paraId="46678FB1" w14:textId="77777777" w:rsidR="00F72C12" w:rsidRPr="00F72C12" w:rsidRDefault="00F72C12" w:rsidP="00F72C12">
      <w:pPr>
        <w:pStyle w:val="JSON"/>
      </w:pPr>
      <w:r w:rsidRPr="00F72C12">
        <w:t xml:space="preserve">    }</w:t>
      </w:r>
    </w:p>
    <w:p w14:paraId="0E006606" w14:textId="77777777" w:rsidR="00F72C12" w:rsidRPr="00F72C12" w:rsidRDefault="00F72C12" w:rsidP="00F72C12">
      <w:pPr>
        <w:pStyle w:val="JSON"/>
      </w:pPr>
      <w:r w:rsidRPr="00F72C12">
        <w:t xml:space="preserve">   ]</w:t>
      </w:r>
    </w:p>
    <w:p w14:paraId="4056BD29" w14:textId="77777777" w:rsidR="00F72C12" w:rsidRPr="00F72C12" w:rsidRDefault="00F72C12" w:rsidP="00F72C12">
      <w:pPr>
        <w:pStyle w:val="JSON"/>
      </w:pPr>
      <w:r w:rsidRPr="00F72C12">
        <w:t xml:space="preserve">  },</w:t>
      </w:r>
    </w:p>
    <w:p w14:paraId="5AA3A496" w14:textId="77777777" w:rsidR="00F72C12" w:rsidRPr="00F72C12" w:rsidRDefault="00F72C12" w:rsidP="00F72C12">
      <w:pPr>
        <w:pStyle w:val="JSON"/>
      </w:pPr>
      <w:r w:rsidRPr="00F72C12">
        <w:t xml:space="preserve">  "style": {</w:t>
      </w:r>
    </w:p>
    <w:p w14:paraId="52EDEE66" w14:textId="77777777" w:rsidR="00F72C12" w:rsidRPr="00F72C12" w:rsidRDefault="00F72C12" w:rsidP="00F72C12">
      <w:pPr>
        <w:pStyle w:val="JSON"/>
      </w:pPr>
      <w:r w:rsidRPr="00F72C12">
        <w:t xml:space="preserve">   "color": "#FF0000",</w:t>
      </w:r>
    </w:p>
    <w:p w14:paraId="0CDFAC14" w14:textId="77777777" w:rsidR="00F72C12" w:rsidRPr="00F72C12" w:rsidRDefault="00F72C12" w:rsidP="00F72C12">
      <w:pPr>
        <w:pStyle w:val="JSON"/>
      </w:pPr>
      <w:r w:rsidRPr="00F72C12">
        <w:t xml:space="preserve">   "width": 3</w:t>
      </w:r>
    </w:p>
    <w:p w14:paraId="7BD939C1" w14:textId="77777777" w:rsidR="00F72C12" w:rsidRPr="00F72C12" w:rsidRDefault="00F72C12" w:rsidP="00F72C12">
      <w:pPr>
        <w:pStyle w:val="JSON"/>
      </w:pPr>
      <w:r w:rsidRPr="00F72C12">
        <w:t xml:space="preserve">  }</w:t>
      </w:r>
    </w:p>
    <w:p w14:paraId="57898DAF" w14:textId="77777777" w:rsidR="00F72C12" w:rsidRPr="00F72C12" w:rsidRDefault="00F72C12" w:rsidP="00F72C12">
      <w:pPr>
        <w:pStyle w:val="JSON"/>
      </w:pPr>
      <w:r w:rsidRPr="00F72C12">
        <w:t xml:space="preserve"> }</w:t>
      </w:r>
    </w:p>
    <w:p w14:paraId="4B8C2E5A" w14:textId="77777777" w:rsidR="00F72C12" w:rsidRDefault="00F72C12" w:rsidP="00F72C12">
      <w:pPr>
        <w:pStyle w:val="JSON"/>
      </w:pPr>
      <w:r w:rsidRPr="00F72C12">
        <w:t>}</w:t>
      </w:r>
    </w:p>
    <w:p w14:paraId="02FACC7F" w14:textId="37943398" w:rsidR="00A76180" w:rsidRDefault="00A76180" w:rsidP="00F72C12">
      <w:pPr>
        <w:pStyle w:val="Titre1"/>
      </w:pPr>
      <w:bookmarkStart w:id="6" w:name="_Toc71824665"/>
      <w:r>
        <w:lastRenderedPageBreak/>
        <w:t xml:space="preserve">Structure of </w:t>
      </w:r>
      <w:proofErr w:type="spellStart"/>
      <w:r>
        <w:t>JSGeofencing</w:t>
      </w:r>
      <w:proofErr w:type="spellEnd"/>
      <w:r>
        <w:t xml:space="preserve"> objects</w:t>
      </w:r>
      <w:bookmarkEnd w:id="6"/>
    </w:p>
    <w:p w14:paraId="64821EBF" w14:textId="4BA9FB0F" w:rsidR="00A76180" w:rsidRDefault="00A76180" w:rsidP="00C64CD9">
      <w:r>
        <w:t xml:space="preserve">A </w:t>
      </w:r>
      <w:proofErr w:type="spellStart"/>
      <w:r>
        <w:t>JSGeofencing</w:t>
      </w:r>
      <w:proofErr w:type="spellEnd"/>
      <w:r>
        <w:t xml:space="preserve"> object is a JSON object, which MUST be valid I-JSON (a stricter subset of JSON), as specified in </w:t>
      </w:r>
      <w:r w:rsidR="001210FE">
        <w:t> </w:t>
      </w:r>
      <w:hyperlink r:id="rId13" w:history="1">
        <w:r w:rsidR="001210FE">
          <w:rPr>
            <w:rStyle w:val="Lienhypertexte"/>
          </w:rPr>
          <w:t>[rfc8259]</w:t>
        </w:r>
      </w:hyperlink>
      <w:r>
        <w:t>. Property names and values are case-sensitive.</w:t>
      </w:r>
    </w:p>
    <w:p w14:paraId="13C02D69" w14:textId="5C9BA07D" w:rsidR="00A76180" w:rsidRDefault="00A76180" w:rsidP="00C64CD9">
      <w:r>
        <w:t>The object has a collection of properties, as specified in the following sections. Unless otherwise specified, all properties are optional; omitted properties MUST be treated identically to if that property had the value of null, unless otherwise specified.</w:t>
      </w:r>
    </w:p>
    <w:p w14:paraId="58F5061E" w14:textId="289C3149" w:rsidR="00951947" w:rsidRDefault="00951947" w:rsidP="00C64CD9">
      <w:pPr>
        <w:pStyle w:val="Titre2"/>
      </w:pPr>
      <w:bookmarkStart w:id="7" w:name="_Toc71824666"/>
      <w:r>
        <w:t>Type signatures</w:t>
      </w:r>
      <w:bookmarkEnd w:id="7"/>
    </w:p>
    <w:p w14:paraId="4AF88636" w14:textId="77777777" w:rsidR="00951947" w:rsidRDefault="00951947" w:rsidP="00C64CD9">
      <w:r>
        <w:t>Types signatures are given for all JSON objects in this document. The following conventions are used:</w:t>
      </w:r>
    </w:p>
    <w:p w14:paraId="48FC53DF" w14:textId="77777777" w:rsidR="00951947" w:rsidRDefault="00951947" w:rsidP="00C64CD9">
      <w:pPr>
        <w:pStyle w:val="Paragraphedeliste"/>
        <w:numPr>
          <w:ilvl w:val="0"/>
          <w:numId w:val="20"/>
        </w:numPr>
      </w:pPr>
      <w:r>
        <w:t>Foo: Any name that is not a native JSON type means an object for which the properties (and their types) are defined elsewhere within this document.</w:t>
      </w:r>
    </w:p>
    <w:p w14:paraId="132A766B" w14:textId="77777777" w:rsidR="00951947" w:rsidRDefault="00951947" w:rsidP="00C64CD9">
      <w:pPr>
        <w:pStyle w:val="Paragraphedeliste"/>
        <w:numPr>
          <w:ilvl w:val="0"/>
          <w:numId w:val="20"/>
        </w:numPr>
      </w:pPr>
      <w:r>
        <w:t>Foo[]: An array of objects of type Foo.</w:t>
      </w:r>
    </w:p>
    <w:p w14:paraId="5E0A3FCE" w14:textId="2E8348D4" w:rsidR="001210FE" w:rsidRDefault="001210FE" w:rsidP="00C64CD9">
      <w:pPr>
        <w:pStyle w:val="Titre2"/>
      </w:pPr>
      <w:bookmarkStart w:id="8" w:name="_Toc71824667"/>
      <w:r>
        <w:t>Data Types</w:t>
      </w:r>
      <w:bookmarkEnd w:id="8"/>
    </w:p>
    <w:p w14:paraId="4A3EA80A" w14:textId="77777777" w:rsidR="001210FE" w:rsidRDefault="001210FE" w:rsidP="00C64CD9">
      <w:r>
        <w:t>In addition to the standard JSON data types, the following data types are used in this specification:</w:t>
      </w:r>
    </w:p>
    <w:p w14:paraId="7460C0AA" w14:textId="7C38BC77" w:rsidR="001210FE" w:rsidRDefault="001210FE" w:rsidP="00C64CD9">
      <w:pPr>
        <w:pStyle w:val="Titre3"/>
      </w:pPr>
      <w:bookmarkStart w:id="9" w:name="_Toc71824668"/>
      <w:proofErr w:type="spellStart"/>
      <w:r>
        <w:t>UTCDate</w:t>
      </w:r>
      <w:bookmarkEnd w:id="9"/>
      <w:proofErr w:type="spellEnd"/>
    </w:p>
    <w:p w14:paraId="3ECC1F70" w14:textId="33E8436C" w:rsidR="001210FE" w:rsidRDefault="001210FE" w:rsidP="00C64CD9">
      <w:r>
        <w:t>This is a string in  </w:t>
      </w:r>
      <w:hyperlink r:id="rId14" w:history="1">
        <w:r>
          <w:rPr>
            <w:rStyle w:val="Lienhypertexte"/>
          </w:rPr>
          <w:t>[rfc3339]</w:t>
        </w:r>
      </w:hyperlink>
      <w:r>
        <w:t xml:space="preserve"> date-time format, with the further restrictions that any letters MUST be in upper-case, the time component MUST be included and the time MUST be in UTC. Fractional second values MUST NOT be included unless non-zero and MUST NOT have trailing zeros, to ensure there is only a single representation for each date-time.</w:t>
      </w:r>
    </w:p>
    <w:p w14:paraId="7A271F98" w14:textId="77777777" w:rsidR="001210FE" w:rsidRDefault="001210FE" w:rsidP="00C64CD9">
      <w:r>
        <w:t>For example 2010-10-10T10:10:10.003Z is OK, but 2010-10-10T10:10:10.000Z is invalid and MUST be encoded as 2010-10-10T10:10:10Z.</w:t>
      </w:r>
    </w:p>
    <w:p w14:paraId="33041A30" w14:textId="77777777" w:rsidR="001210FE" w:rsidRDefault="001210FE" w:rsidP="00C64CD9">
      <w:r>
        <w:t>In common notation, it should be of the form YYYY-MM-DDTHH:MM:SSZ.</w:t>
      </w:r>
    </w:p>
    <w:p w14:paraId="65A58763" w14:textId="01955F9A" w:rsidR="001210FE" w:rsidRDefault="001210FE" w:rsidP="00C64CD9">
      <w:pPr>
        <w:pStyle w:val="Titre3"/>
      </w:pPr>
      <w:bookmarkStart w:id="10" w:name="_Toc71824669"/>
      <w:proofErr w:type="spellStart"/>
      <w:r>
        <w:t>LocalDate</w:t>
      </w:r>
      <w:bookmarkEnd w:id="10"/>
      <w:proofErr w:type="spellEnd"/>
    </w:p>
    <w:p w14:paraId="1A47CA2B" w14:textId="77777777" w:rsidR="001210FE" w:rsidRDefault="001210FE" w:rsidP="00C64CD9">
      <w:r>
        <w:t xml:space="preserve">This is a date-time string with no time-zone/offset information. It is otherwise in the same format as </w:t>
      </w:r>
      <w:proofErr w:type="spellStart"/>
      <w:r>
        <w:t>UTCDate</w:t>
      </w:r>
      <w:proofErr w:type="spellEnd"/>
      <w:r>
        <w:t xml:space="preserve">: YYYY-MM-DDTHH:MM:SS. The time-zone to associate the </w:t>
      </w:r>
      <w:proofErr w:type="spellStart"/>
      <w:r>
        <w:t>LocalDate</w:t>
      </w:r>
      <w:proofErr w:type="spellEnd"/>
      <w:r>
        <w:t xml:space="preserve"> with comes from an associated property, or if no time-zone is associated it defines floating time. Floating date-times are not tied to any specific time-zone. Instead, they occur in every </w:t>
      </w:r>
      <w:proofErr w:type="spellStart"/>
      <w:r>
        <w:t>timezone</w:t>
      </w:r>
      <w:proofErr w:type="spellEnd"/>
      <w:r>
        <w:t xml:space="preserve"> at the same wall-clock time (as opposed to the same instant point in time).</w:t>
      </w:r>
    </w:p>
    <w:p w14:paraId="21251A34" w14:textId="2175EF9B" w:rsidR="001210FE" w:rsidRDefault="001210FE" w:rsidP="00C64CD9">
      <w:pPr>
        <w:pStyle w:val="Titre3"/>
      </w:pPr>
      <w:bookmarkStart w:id="11" w:name="_Toc71824670"/>
      <w:r>
        <w:lastRenderedPageBreak/>
        <w:t>Duration</w:t>
      </w:r>
      <w:bookmarkEnd w:id="11"/>
    </w:p>
    <w:p w14:paraId="276B0B31" w14:textId="77777777" w:rsidR="001210FE" w:rsidRDefault="001210FE" w:rsidP="00C64CD9">
      <w:r>
        <w:t>A duration is represented by a subset of ISO8601 duration format, as specified by the following ABNF:</w:t>
      </w:r>
    </w:p>
    <w:p w14:paraId="1EDAC18A" w14:textId="77777777" w:rsidR="001210FE" w:rsidRPr="001210FE" w:rsidRDefault="001210FE" w:rsidP="00C64CD9">
      <w:pPr>
        <w:pStyle w:val="JSON"/>
        <w:rPr>
          <w:lang w:val="fr-FR"/>
        </w:rPr>
      </w:pPr>
      <w:r>
        <w:t xml:space="preserve">    </w:t>
      </w:r>
      <w:r w:rsidRPr="001210FE">
        <w:rPr>
          <w:lang w:val="fr-FR"/>
        </w:rPr>
        <w:t>dur-</w:t>
      </w:r>
      <w:proofErr w:type="spellStart"/>
      <w:r w:rsidRPr="001210FE">
        <w:rPr>
          <w:lang w:val="fr-FR"/>
        </w:rPr>
        <w:t>secfrac</w:t>
      </w:r>
      <w:proofErr w:type="spellEnd"/>
      <w:r w:rsidRPr="001210FE">
        <w:rPr>
          <w:lang w:val="fr-FR"/>
        </w:rPr>
        <w:t xml:space="preserve"> = "." 1*DIGIT</w:t>
      </w:r>
    </w:p>
    <w:p w14:paraId="493F8607" w14:textId="77777777" w:rsidR="001210FE" w:rsidRPr="001210FE" w:rsidRDefault="001210FE" w:rsidP="00C64CD9">
      <w:pPr>
        <w:pStyle w:val="JSON"/>
        <w:rPr>
          <w:lang w:val="fr-FR"/>
        </w:rPr>
      </w:pPr>
      <w:r w:rsidRPr="001210FE">
        <w:rPr>
          <w:lang w:val="fr-FR"/>
        </w:rPr>
        <w:t xml:space="preserve">    dur-second  = 1*DIGIT [dur-</w:t>
      </w:r>
      <w:proofErr w:type="spellStart"/>
      <w:r w:rsidRPr="001210FE">
        <w:rPr>
          <w:lang w:val="fr-FR"/>
        </w:rPr>
        <w:t>secfrac</w:t>
      </w:r>
      <w:proofErr w:type="spellEnd"/>
      <w:r w:rsidRPr="001210FE">
        <w:rPr>
          <w:lang w:val="fr-FR"/>
        </w:rPr>
        <w:t>] "S"</w:t>
      </w:r>
    </w:p>
    <w:p w14:paraId="25058B8B" w14:textId="77777777" w:rsidR="001210FE" w:rsidRPr="001210FE" w:rsidRDefault="001210FE" w:rsidP="00C64CD9">
      <w:pPr>
        <w:pStyle w:val="JSON"/>
        <w:rPr>
          <w:lang w:val="fr-FR"/>
        </w:rPr>
      </w:pPr>
      <w:r w:rsidRPr="001210FE">
        <w:rPr>
          <w:lang w:val="fr-FR"/>
        </w:rPr>
        <w:t xml:space="preserve">    dur-minute  = 1*DIGIT "M" [dur-second]</w:t>
      </w:r>
    </w:p>
    <w:p w14:paraId="60C71488" w14:textId="77777777" w:rsidR="001210FE" w:rsidRPr="001210FE" w:rsidRDefault="001210FE" w:rsidP="00C64CD9">
      <w:pPr>
        <w:pStyle w:val="JSON"/>
        <w:rPr>
          <w:lang w:val="fr-FR"/>
        </w:rPr>
      </w:pPr>
      <w:r w:rsidRPr="001210FE">
        <w:rPr>
          <w:lang w:val="fr-FR"/>
        </w:rPr>
        <w:t xml:space="preserve">    dur-</w:t>
      </w:r>
      <w:proofErr w:type="spellStart"/>
      <w:r w:rsidRPr="001210FE">
        <w:rPr>
          <w:lang w:val="fr-FR"/>
        </w:rPr>
        <w:t>hour</w:t>
      </w:r>
      <w:proofErr w:type="spellEnd"/>
      <w:r w:rsidRPr="001210FE">
        <w:rPr>
          <w:lang w:val="fr-FR"/>
        </w:rPr>
        <w:t xml:space="preserve">    = 1*DIGIT "H" [dur-minute]</w:t>
      </w:r>
    </w:p>
    <w:p w14:paraId="506B98B8" w14:textId="77777777" w:rsidR="001210FE" w:rsidRPr="001210FE" w:rsidRDefault="001210FE" w:rsidP="00C64CD9">
      <w:pPr>
        <w:pStyle w:val="JSON"/>
        <w:rPr>
          <w:lang w:val="fr-FR"/>
        </w:rPr>
      </w:pPr>
      <w:r w:rsidRPr="001210FE">
        <w:rPr>
          <w:lang w:val="fr-FR"/>
        </w:rPr>
        <w:t xml:space="preserve">    dur-time    = "T" (dur-</w:t>
      </w:r>
      <w:proofErr w:type="spellStart"/>
      <w:r w:rsidRPr="001210FE">
        <w:rPr>
          <w:lang w:val="fr-FR"/>
        </w:rPr>
        <w:t>hour</w:t>
      </w:r>
      <w:proofErr w:type="spellEnd"/>
      <w:r w:rsidRPr="001210FE">
        <w:rPr>
          <w:lang w:val="fr-FR"/>
        </w:rPr>
        <w:t xml:space="preserve"> / dur-minute / dur-second)</w:t>
      </w:r>
    </w:p>
    <w:p w14:paraId="4ACEB996" w14:textId="77777777" w:rsidR="001210FE" w:rsidRPr="001210FE" w:rsidRDefault="001210FE" w:rsidP="00C64CD9">
      <w:pPr>
        <w:pStyle w:val="JSON"/>
        <w:rPr>
          <w:lang w:val="fr-FR"/>
        </w:rPr>
      </w:pPr>
      <w:r w:rsidRPr="001210FE">
        <w:rPr>
          <w:lang w:val="fr-FR"/>
        </w:rPr>
        <w:t xml:space="preserve">    dur-</w:t>
      </w:r>
      <w:proofErr w:type="spellStart"/>
      <w:r w:rsidRPr="001210FE">
        <w:rPr>
          <w:lang w:val="fr-FR"/>
        </w:rPr>
        <w:t>day</w:t>
      </w:r>
      <w:proofErr w:type="spellEnd"/>
      <w:r w:rsidRPr="001210FE">
        <w:rPr>
          <w:lang w:val="fr-FR"/>
        </w:rPr>
        <w:t xml:space="preserve">     = 1*DIGIT "D"</w:t>
      </w:r>
    </w:p>
    <w:p w14:paraId="19F774C6" w14:textId="77777777" w:rsidR="001210FE" w:rsidRPr="007C33EE" w:rsidRDefault="001210FE" w:rsidP="00C64CD9">
      <w:pPr>
        <w:pStyle w:val="JSON"/>
        <w:rPr>
          <w:lang w:val="fr-FR"/>
        </w:rPr>
      </w:pPr>
      <w:r w:rsidRPr="007C33EE">
        <w:rPr>
          <w:lang w:val="fr-FR"/>
        </w:rPr>
        <w:t xml:space="preserve">    duration    = "P" (dur-</w:t>
      </w:r>
      <w:proofErr w:type="spellStart"/>
      <w:r w:rsidRPr="007C33EE">
        <w:rPr>
          <w:lang w:val="fr-FR"/>
        </w:rPr>
        <w:t>day</w:t>
      </w:r>
      <w:proofErr w:type="spellEnd"/>
      <w:r w:rsidRPr="007C33EE">
        <w:rPr>
          <w:lang w:val="fr-FR"/>
        </w:rPr>
        <w:t xml:space="preserve"> [dur-time] / dur-time)</w:t>
      </w:r>
    </w:p>
    <w:p w14:paraId="343F9578" w14:textId="5A563401" w:rsidR="001210FE" w:rsidRDefault="001210FE" w:rsidP="00C64CD9">
      <w:r>
        <w:t xml:space="preserve">In addition, the duration MUST NOT include fractional second values unless the fraction is non-zero. A zero duration MUST be represented as </w:t>
      </w:r>
      <w:r w:rsidR="00DC1CEF" w:rsidRPr="001C20D0">
        <w:t>“P0D”</w:t>
      </w:r>
      <w:r>
        <w:t>.</w:t>
      </w:r>
    </w:p>
    <w:p w14:paraId="2DE58FD1" w14:textId="2F5AF659" w:rsidR="00AC1B7F" w:rsidRPr="00AC1B7F" w:rsidRDefault="00AC1B7F" w:rsidP="00C64CD9">
      <w:pPr>
        <w:pStyle w:val="Titre2"/>
      </w:pPr>
      <w:bookmarkStart w:id="12" w:name="_Toc71824671"/>
      <w:r>
        <w:t>Display string localization</w:t>
      </w:r>
      <w:bookmarkEnd w:id="12"/>
    </w:p>
    <w:p w14:paraId="5ACB109A" w14:textId="349C31C6" w:rsidR="00AC1B7F" w:rsidRDefault="00AC1B7F" w:rsidP="00C64CD9">
      <w:r w:rsidRPr="00AC1B7F">
        <w:t xml:space="preserve">Some string properties in models are meant for display and, therefore, support localization. </w:t>
      </w:r>
      <w:proofErr w:type="spellStart"/>
      <w:r w:rsidRPr="00AC1B7F">
        <w:t>JSGeofencing</w:t>
      </w:r>
      <w:proofErr w:type="spellEnd"/>
      <w:r w:rsidRPr="00AC1B7F">
        <w:t xml:space="preserve"> models use JSON-LD's string internationalization support for localization. Each localizable property (e.g. </w:t>
      </w:r>
      <w:proofErr w:type="spellStart"/>
      <w:r w:rsidRPr="00AC1B7F">
        <w:rPr>
          <w:rStyle w:val="CodeHTML"/>
          <w:color w:val="24292E"/>
        </w:rPr>
        <w:t>displayName</w:t>
      </w:r>
      <w:proofErr w:type="spellEnd"/>
      <w:r w:rsidRPr="00AC1B7F">
        <w:t> and </w:t>
      </w:r>
      <w:r w:rsidRPr="00AC1B7F">
        <w:rPr>
          <w:rStyle w:val="CodeHTML"/>
          <w:color w:val="24292E"/>
        </w:rPr>
        <w:t>description</w:t>
      </w:r>
      <w:r w:rsidRPr="00AC1B7F">
        <w:t>) is defined to be a JSON-LD language map (</w:t>
      </w:r>
      <w:r w:rsidRPr="00AC1B7F">
        <w:rPr>
          <w:rStyle w:val="CodeHTML"/>
          <w:color w:val="24292E"/>
        </w:rPr>
        <w:t>"@container": "@language"</w:t>
      </w:r>
      <w:r w:rsidRPr="00AC1B7F">
        <w:t>). The keys of the language map must be language tag strings (see </w:t>
      </w:r>
      <w:hyperlink r:id="rId15" w:history="1">
        <w:r w:rsidRPr="00AC1B7F">
          <w:rPr>
            <w:rStyle w:val="Lienhypertexte"/>
            <w:rFonts w:ascii="Segoe UI" w:hAnsi="Segoe UI" w:cs="Segoe UI"/>
          </w:rPr>
          <w:t>BCP 47</w:t>
        </w:r>
      </w:hyperlink>
      <w:r w:rsidRPr="00AC1B7F">
        <w:t>). </w:t>
      </w:r>
      <w:hyperlink r:id="rId16" w:history="1">
        <w:r w:rsidRPr="00AC1B7F">
          <w:rPr>
            <w:rStyle w:val="Lienhypertexte"/>
            <w:rFonts w:ascii="Segoe UI" w:hAnsi="Segoe UI" w:cs="Segoe UI"/>
          </w:rPr>
          <w:t>ISO 639</w:t>
        </w:r>
      </w:hyperlink>
      <w:r w:rsidRPr="00AC1B7F">
        <w:t xml:space="preserve"> provides a list of language tags. The default language for </w:t>
      </w:r>
      <w:proofErr w:type="spellStart"/>
      <w:r>
        <w:t>JSGeofencing</w:t>
      </w:r>
      <w:proofErr w:type="spellEnd"/>
      <w:r>
        <w:t xml:space="preserve"> </w:t>
      </w:r>
      <w:r w:rsidRPr="00AC1B7F">
        <w:t>documents is English.</w:t>
      </w:r>
    </w:p>
    <w:p w14:paraId="53A13BE7" w14:textId="37C160D9" w:rsidR="00E80BBA" w:rsidRDefault="00E80BBA" w:rsidP="00C64CD9">
      <w:pPr>
        <w:pStyle w:val="Titre1"/>
      </w:pPr>
      <w:bookmarkStart w:id="13" w:name="_Toc71824672"/>
      <w:r>
        <w:t>The geofenc</w:t>
      </w:r>
      <w:r w:rsidR="00B04CD2">
        <w:t>e</w:t>
      </w:r>
      <w:r>
        <w:t xml:space="preserve"> extension</w:t>
      </w:r>
      <w:bookmarkEnd w:id="13"/>
    </w:p>
    <w:p w14:paraId="3D523B06" w14:textId="51B8B7F5" w:rsidR="00E80BBA" w:rsidRDefault="00E80BBA" w:rsidP="00C64CD9">
      <w:r>
        <w:t xml:space="preserve">The core of </w:t>
      </w:r>
      <w:proofErr w:type="spellStart"/>
      <w:r>
        <w:t>JSGeofencing</w:t>
      </w:r>
      <w:proofErr w:type="spellEnd"/>
      <w:r>
        <w:t xml:space="preserve"> is a JSON object that describe the structure and composition of a geofencing scene. The Top-level element of this object are :</w:t>
      </w:r>
    </w:p>
    <w:p w14:paraId="36760DCB" w14:textId="55984100" w:rsidR="00E80BBA" w:rsidRDefault="00E80BBA" w:rsidP="00C64CD9">
      <w:pPr>
        <w:pStyle w:val="Paragraphedeliste"/>
        <w:numPr>
          <w:ilvl w:val="0"/>
          <w:numId w:val="30"/>
        </w:numPr>
      </w:pPr>
      <w:r>
        <w:t>shapes : define the geometry used in the scene</w:t>
      </w:r>
    </w:p>
    <w:p w14:paraId="4D0280A7" w14:textId="564EBE0A" w:rsidR="00B04CD2" w:rsidRPr="00B04CD2" w:rsidRDefault="00B04CD2" w:rsidP="00C64CD9">
      <w:pPr>
        <w:pStyle w:val="Paragraphedeliste"/>
        <w:numPr>
          <w:ilvl w:val="0"/>
          <w:numId w:val="30"/>
        </w:numPr>
      </w:pPr>
      <w:r w:rsidRPr="00B04CD2">
        <w:t xml:space="preserve">nodes: define node describing the </w:t>
      </w:r>
      <w:r>
        <w:t>link between primitives and shapes.</w:t>
      </w:r>
    </w:p>
    <w:p w14:paraId="0005D47E" w14:textId="2895691F" w:rsidR="00E80BBA" w:rsidRDefault="00E80BBA" w:rsidP="00C64CD9">
      <w:pPr>
        <w:pStyle w:val="Paragraphedeliste"/>
        <w:numPr>
          <w:ilvl w:val="0"/>
          <w:numId w:val="30"/>
        </w:numPr>
      </w:pPr>
      <w:r w:rsidRPr="00E80BBA">
        <w:t>modifiers : modifiers applied to o</w:t>
      </w:r>
      <w:r>
        <w:t>ther objects.</w:t>
      </w:r>
    </w:p>
    <w:p w14:paraId="76D514A7" w14:textId="6C2C964F" w:rsidR="00E80BBA" w:rsidRDefault="00E80BBA" w:rsidP="00C64CD9">
      <w:pPr>
        <w:pStyle w:val="Paragraphedeliste"/>
        <w:numPr>
          <w:ilvl w:val="0"/>
          <w:numId w:val="30"/>
        </w:numPr>
      </w:pPr>
      <w:r>
        <w:t>alerts : the alert potentially triggered in the scene</w:t>
      </w:r>
    </w:p>
    <w:p w14:paraId="058F57C1" w14:textId="08F05B79" w:rsidR="00E80BBA" w:rsidRPr="00E80BBA" w:rsidRDefault="00E80BBA" w:rsidP="00C64CD9">
      <w:pPr>
        <w:pStyle w:val="Paragraphedeliste"/>
        <w:numPr>
          <w:ilvl w:val="0"/>
          <w:numId w:val="30"/>
        </w:numPr>
      </w:pPr>
      <w:r>
        <w:t>primitive</w:t>
      </w:r>
      <w:r w:rsidR="00F47A3E">
        <w:t>s</w:t>
      </w:r>
      <w:r>
        <w:t xml:space="preserve"> : the </w:t>
      </w:r>
      <w:r w:rsidR="00D22155">
        <w:t>geofencing rules, which use shapes and/or values to trigger alerts</w:t>
      </w:r>
    </w:p>
    <w:p w14:paraId="504EECC9" w14:textId="7420C5AC" w:rsidR="00E80BBA" w:rsidRDefault="00D22155" w:rsidP="00C64CD9">
      <w:r>
        <w:t>Th</w:t>
      </w:r>
      <w:r w:rsidR="00027587">
        <w:t>ese</w:t>
      </w:r>
      <w:r>
        <w:t xml:space="preserve"> elements are contained in arrays. References between the objects are established by using their indices to lookup the objects in the arrays.</w:t>
      </w:r>
      <w:r w:rsidR="007F1B86">
        <w:t xml:space="preserve"> The index are 0 zero based.</w:t>
      </w:r>
    </w:p>
    <w:p w14:paraId="7D42EBFB" w14:textId="3A61C3CC" w:rsidR="00993277" w:rsidRDefault="001210FE" w:rsidP="00C64CD9">
      <w:pPr>
        <w:pStyle w:val="Titre1"/>
      </w:pPr>
      <w:bookmarkStart w:id="14" w:name="_Toc71824673"/>
      <w:r w:rsidRPr="001210FE">
        <w:t xml:space="preserve">Common </w:t>
      </w:r>
      <w:proofErr w:type="spellStart"/>
      <w:r w:rsidRPr="001210FE">
        <w:t>JS</w:t>
      </w:r>
      <w:r>
        <w:t>Geofencing</w:t>
      </w:r>
      <w:proofErr w:type="spellEnd"/>
      <w:r w:rsidRPr="001210FE">
        <w:t xml:space="preserve"> properties</w:t>
      </w:r>
      <w:bookmarkEnd w:id="14"/>
    </w:p>
    <w:p w14:paraId="5D2A680D" w14:textId="109F4975" w:rsidR="001210FE" w:rsidRDefault="001210FE" w:rsidP="00C64CD9">
      <w:r>
        <w:t xml:space="preserve">This section describes the properties that are common to the various </w:t>
      </w:r>
      <w:proofErr w:type="spellStart"/>
      <w:r>
        <w:t>JSGeofencing</w:t>
      </w:r>
      <w:proofErr w:type="spellEnd"/>
      <w:r>
        <w:t xml:space="preserve"> object types. Specific </w:t>
      </w:r>
      <w:proofErr w:type="spellStart"/>
      <w:r>
        <w:t>JSGeofencing</w:t>
      </w:r>
      <w:proofErr w:type="spellEnd"/>
      <w:r>
        <w:t xml:space="preserve"> object types may only support a subset of these properties.</w:t>
      </w:r>
    </w:p>
    <w:p w14:paraId="1DF64397" w14:textId="28A6BEBE" w:rsidR="00A34DA7" w:rsidRDefault="00A34DA7" w:rsidP="00C64CD9">
      <w:pPr>
        <w:pStyle w:val="Titre3"/>
      </w:pPr>
      <w:bookmarkStart w:id="15" w:name="_Toc71824674"/>
      <w:r>
        <w:lastRenderedPageBreak/>
        <w:t>enabled</w:t>
      </w:r>
      <w:bookmarkEnd w:id="15"/>
    </w:p>
    <w:p w14:paraId="0B8BB9F2" w14:textId="77777777" w:rsidR="00A34DA7" w:rsidRDefault="00A34DA7" w:rsidP="00C64CD9">
      <w:r>
        <w:t xml:space="preserve">Type : </w:t>
      </w:r>
      <w:proofErr w:type="spellStart"/>
      <w:r>
        <w:t>boolean</w:t>
      </w:r>
      <w:proofErr w:type="spellEnd"/>
    </w:p>
    <w:p w14:paraId="0A693456" w14:textId="77777777" w:rsidR="00A34DA7" w:rsidRDefault="00A34DA7" w:rsidP="00C64CD9">
      <w:r>
        <w:t>Required : No</w:t>
      </w:r>
    </w:p>
    <w:p w14:paraId="01097C4C" w14:textId="77777777" w:rsidR="00A34DA7" w:rsidRDefault="00A34DA7" w:rsidP="00C64CD9">
      <w:r>
        <w:t>Default : true</w:t>
      </w:r>
    </w:p>
    <w:p w14:paraId="63F213CC" w14:textId="3B813E01" w:rsidR="00A34DA7" w:rsidRDefault="00A34DA7" w:rsidP="00C64CD9">
      <w:r>
        <w:t>Define if the object is active or not</w:t>
      </w:r>
      <w:r w:rsidR="00BF5732">
        <w:t>. A</w:t>
      </w:r>
      <w:r>
        <w:t xml:space="preserve"> disabled object will not currently take part of the geofencing pipeline flow session</w:t>
      </w:r>
      <w:r w:rsidR="00BF5732">
        <w:t>.</w:t>
      </w:r>
    </w:p>
    <w:p w14:paraId="58EE6F0C" w14:textId="5E7135AA" w:rsidR="00A34DA7" w:rsidRDefault="00A34DA7" w:rsidP="00C64CD9">
      <w:pPr>
        <w:pStyle w:val="Titre3"/>
      </w:pPr>
      <w:bookmarkStart w:id="16" w:name="_Toc71824675"/>
      <w:r>
        <w:t>consumed</w:t>
      </w:r>
      <w:bookmarkEnd w:id="16"/>
    </w:p>
    <w:p w14:paraId="4E2700EA" w14:textId="77777777" w:rsidR="00A34DA7" w:rsidRDefault="00A34DA7" w:rsidP="00C64CD9">
      <w:r>
        <w:t xml:space="preserve">Type : </w:t>
      </w:r>
      <w:proofErr w:type="spellStart"/>
      <w:r>
        <w:t>boolean</w:t>
      </w:r>
      <w:proofErr w:type="spellEnd"/>
    </w:p>
    <w:p w14:paraId="495AFDE1" w14:textId="77777777" w:rsidR="00A34DA7" w:rsidRDefault="00A34DA7" w:rsidP="00C64CD9">
      <w:r>
        <w:t>Required : No</w:t>
      </w:r>
    </w:p>
    <w:p w14:paraId="42CA77A8" w14:textId="4CFA782B" w:rsidR="00A34DA7" w:rsidRDefault="00A34DA7" w:rsidP="00C64CD9">
      <w:r>
        <w:t>Default : false</w:t>
      </w:r>
    </w:p>
    <w:p w14:paraId="6C5D367B" w14:textId="6B9E85D5" w:rsidR="00A34DA7" w:rsidRDefault="00A34DA7" w:rsidP="00C64CD9">
      <w:r>
        <w:t>Define if the object is terminated</w:t>
      </w:r>
      <w:r w:rsidR="00BF5732">
        <w:t>. A</w:t>
      </w:r>
      <w:r>
        <w:t xml:space="preserve"> consumed object will no longer take part of the geofencing pipeline flow current session</w:t>
      </w:r>
      <w:r w:rsidR="00BF5732">
        <w:t>.</w:t>
      </w:r>
    </w:p>
    <w:p w14:paraId="35669643" w14:textId="0F6C9F39" w:rsidR="00FF60CB" w:rsidRDefault="00FF60CB" w:rsidP="00C64CD9">
      <w:pPr>
        <w:pStyle w:val="Titre3"/>
      </w:pPr>
      <w:bookmarkStart w:id="17" w:name="_Toc71824676"/>
      <w:proofErr w:type="spellStart"/>
      <w:r>
        <w:t>displayName</w:t>
      </w:r>
      <w:bookmarkEnd w:id="17"/>
      <w:proofErr w:type="spellEnd"/>
    </w:p>
    <w:p w14:paraId="248EB4CE" w14:textId="7C7C6669" w:rsidR="00FF60CB" w:rsidRDefault="00FF60CB" w:rsidP="00C64CD9">
      <w:r>
        <w:t>Type : string</w:t>
      </w:r>
    </w:p>
    <w:p w14:paraId="6597FF15" w14:textId="2C5EC1C3" w:rsidR="00FF60CB" w:rsidRDefault="00FF60CB" w:rsidP="00C64CD9">
      <w:r>
        <w:t>Required : No</w:t>
      </w:r>
    </w:p>
    <w:p w14:paraId="4B71BE22" w14:textId="3291B135" w:rsidR="00FF60CB" w:rsidRDefault="00FF60CB" w:rsidP="00C64CD9">
      <w:r>
        <w:t>Default : Null</w:t>
      </w:r>
    </w:p>
    <w:p w14:paraId="7A8DC85C" w14:textId="65D74960" w:rsidR="00FF60CB" w:rsidRDefault="00FF60CB" w:rsidP="00C64CD9">
      <w:r>
        <w:t>Localizable : yes</w:t>
      </w:r>
    </w:p>
    <w:p w14:paraId="79B6A9A0" w14:textId="6F853500" w:rsidR="00FF60CB" w:rsidRPr="00FF60CB" w:rsidRDefault="00FF60CB" w:rsidP="00C64CD9">
      <w:r>
        <w:rPr>
          <w:shd w:val="clear" w:color="auto" w:fill="FFFFFF"/>
        </w:rPr>
        <w:t>A localizable name for display</w:t>
      </w:r>
    </w:p>
    <w:p w14:paraId="1947E068" w14:textId="313A2CD1" w:rsidR="00FF60CB" w:rsidRDefault="00FF60CB" w:rsidP="00C64CD9">
      <w:pPr>
        <w:pStyle w:val="Titre3"/>
      </w:pPr>
      <w:bookmarkStart w:id="18" w:name="_Toc71824677"/>
      <w:r>
        <w:t>description</w:t>
      </w:r>
      <w:bookmarkEnd w:id="18"/>
    </w:p>
    <w:p w14:paraId="247F9579" w14:textId="77777777" w:rsidR="00FF60CB" w:rsidRDefault="00FF60CB" w:rsidP="00C64CD9">
      <w:r>
        <w:t>Type : string</w:t>
      </w:r>
    </w:p>
    <w:p w14:paraId="4D95FBE7" w14:textId="77777777" w:rsidR="00FF60CB" w:rsidRDefault="00FF60CB" w:rsidP="00C64CD9">
      <w:r>
        <w:t>Required : No</w:t>
      </w:r>
    </w:p>
    <w:p w14:paraId="0DEDA88F" w14:textId="77777777" w:rsidR="00FF60CB" w:rsidRDefault="00FF60CB" w:rsidP="00C64CD9">
      <w:r>
        <w:t>Default : Null</w:t>
      </w:r>
    </w:p>
    <w:p w14:paraId="71682F0B" w14:textId="77777777" w:rsidR="00FF60CB" w:rsidRDefault="00FF60CB" w:rsidP="00C64CD9">
      <w:r>
        <w:t>Localizable : yes</w:t>
      </w:r>
    </w:p>
    <w:p w14:paraId="41E57598" w14:textId="6CAFADE4" w:rsidR="00FF60CB" w:rsidRPr="00FF60CB" w:rsidRDefault="00FF60CB" w:rsidP="00C64CD9">
      <w:r w:rsidRPr="00FF60CB">
        <w:t>A localizable description for display</w:t>
      </w:r>
    </w:p>
    <w:p w14:paraId="71DAB0A2" w14:textId="24294F3E" w:rsidR="00FF60CB" w:rsidRDefault="00FF60CB" w:rsidP="00C64CD9">
      <w:pPr>
        <w:pStyle w:val="Titre3"/>
      </w:pPr>
      <w:bookmarkStart w:id="19" w:name="_Toc71824678"/>
      <w:r>
        <w:t>tags</w:t>
      </w:r>
      <w:bookmarkEnd w:id="19"/>
    </w:p>
    <w:p w14:paraId="678E4519" w14:textId="57CEB8CD" w:rsidR="00FF60CB" w:rsidRDefault="00FF60CB" w:rsidP="00C64CD9">
      <w:r>
        <w:t>Type : string[]</w:t>
      </w:r>
    </w:p>
    <w:p w14:paraId="57FDC6D8" w14:textId="77777777" w:rsidR="00FF60CB" w:rsidRDefault="00FF60CB" w:rsidP="00C64CD9">
      <w:r>
        <w:t>Required : No</w:t>
      </w:r>
    </w:p>
    <w:p w14:paraId="3DC2227D" w14:textId="77777777" w:rsidR="00FF60CB" w:rsidRDefault="00FF60CB" w:rsidP="00C64CD9">
      <w:r>
        <w:t>Default : Null</w:t>
      </w:r>
    </w:p>
    <w:p w14:paraId="473E6A1D" w14:textId="67C7D0AD" w:rsidR="00FF60CB" w:rsidRPr="00FF60CB" w:rsidRDefault="00FF60CB" w:rsidP="00C64CD9">
      <w:r w:rsidRPr="00FF60CB">
        <w:lastRenderedPageBreak/>
        <w:t xml:space="preserve">A </w:t>
      </w:r>
      <w:r>
        <w:t>set of string for miscellaneous purpose</w:t>
      </w:r>
      <w:r w:rsidR="008556D8">
        <w:t xml:space="preserve"> such search or filtering</w:t>
      </w:r>
    </w:p>
    <w:p w14:paraId="50A7B024" w14:textId="5192B111" w:rsidR="00951947" w:rsidRDefault="00AA56EC" w:rsidP="00C64CD9">
      <w:pPr>
        <w:pStyle w:val="Titre3"/>
      </w:pPr>
      <w:bookmarkStart w:id="20" w:name="_Toc71824679"/>
      <w:r>
        <w:t>pre-</w:t>
      </w:r>
      <w:proofErr w:type="spellStart"/>
      <w:r>
        <w:t>i</w:t>
      </w:r>
      <w:r w:rsidR="00951947">
        <w:t>modifiers</w:t>
      </w:r>
      <w:bookmarkEnd w:id="20"/>
      <w:proofErr w:type="spellEnd"/>
    </w:p>
    <w:p w14:paraId="772ED346" w14:textId="128E3ADF" w:rsidR="00951947" w:rsidRDefault="00951947" w:rsidP="00C64CD9">
      <w:r>
        <w:t xml:space="preserve">Type: </w:t>
      </w:r>
      <w:r w:rsidR="00BF1350">
        <w:t>int</w:t>
      </w:r>
      <w:r>
        <w:t>[]</w:t>
      </w:r>
    </w:p>
    <w:p w14:paraId="5A6C1ABD" w14:textId="11EEEA7E" w:rsidR="00951947" w:rsidRDefault="00951947" w:rsidP="00C64CD9">
      <w:r>
        <w:t>Required : no</w:t>
      </w:r>
    </w:p>
    <w:p w14:paraId="15A6AEA1" w14:textId="115BC1B6" w:rsidR="00951947" w:rsidRDefault="00951947" w:rsidP="00C64CD9">
      <w:r>
        <w:t xml:space="preserve">A set </w:t>
      </w:r>
      <w:r w:rsidR="00BF1350">
        <w:t xml:space="preserve">of zero index </w:t>
      </w:r>
      <w:r>
        <w:t xml:space="preserve">of </w:t>
      </w:r>
      <w:r w:rsidR="00BF1350">
        <w:t xml:space="preserve">the defined </w:t>
      </w:r>
      <w:r>
        <w:t>modifier</w:t>
      </w:r>
      <w:r w:rsidR="00AA56EC">
        <w:t>s</w:t>
      </w:r>
      <w:r>
        <w:t xml:space="preserve"> to be applied to the current object</w:t>
      </w:r>
      <w:r w:rsidR="00AA56EC">
        <w:t xml:space="preserve"> before the geofencing process. </w:t>
      </w:r>
      <w:r w:rsidR="00930C92">
        <w:t xml:space="preserve">Note that some modifier may have non sense for specific object. This specification do NOT cover this aspect. </w:t>
      </w:r>
    </w:p>
    <w:p w14:paraId="6EE53BE9" w14:textId="7EEDFCD6" w:rsidR="00AA56EC" w:rsidRDefault="00AA56EC" w:rsidP="00AA56EC">
      <w:pPr>
        <w:pStyle w:val="Titre3"/>
      </w:pPr>
      <w:bookmarkStart w:id="21" w:name="_Toc71824680"/>
      <w:r>
        <w:t>post-</w:t>
      </w:r>
      <w:proofErr w:type="spellStart"/>
      <w:r>
        <w:t>imodifiers</w:t>
      </w:r>
      <w:bookmarkEnd w:id="21"/>
      <w:proofErr w:type="spellEnd"/>
    </w:p>
    <w:p w14:paraId="6B385294" w14:textId="77777777" w:rsidR="00AA56EC" w:rsidRDefault="00AA56EC" w:rsidP="00AA56EC">
      <w:r>
        <w:t>Type: int[]</w:t>
      </w:r>
    </w:p>
    <w:p w14:paraId="6AC4D832" w14:textId="77777777" w:rsidR="00AA56EC" w:rsidRDefault="00AA56EC" w:rsidP="00AA56EC">
      <w:r>
        <w:t>Required : no</w:t>
      </w:r>
    </w:p>
    <w:p w14:paraId="08D49634" w14:textId="67DC74A6" w:rsidR="00AA56EC" w:rsidRDefault="00AA56EC" w:rsidP="00AA56EC">
      <w:r>
        <w:t xml:space="preserve">A set of zero index of the defined modifiers to be applied to the current object after the geofencing process. Note that some modifier may have non sense for specific object. This specification do NOT cover this aspect. </w:t>
      </w:r>
    </w:p>
    <w:p w14:paraId="61F7BE10" w14:textId="7376EEDD" w:rsidR="00B04CD2" w:rsidRDefault="00B04CD2" w:rsidP="00C64CD9">
      <w:pPr>
        <w:pStyle w:val="Titre1"/>
      </w:pPr>
      <w:bookmarkStart w:id="22" w:name="_Toc71824681"/>
      <w:r>
        <w:t>Geofence</w:t>
      </w:r>
      <w:bookmarkEnd w:id="22"/>
    </w:p>
    <w:p w14:paraId="43F304BB" w14:textId="0A2ACC56" w:rsidR="00AA56EC" w:rsidRDefault="00AA56EC" w:rsidP="00AA56EC">
      <w:r>
        <w:t xml:space="preserve">The geofence object is the main object of the geofencing file. It is located into the </w:t>
      </w:r>
      <w:r w:rsidRPr="00AA56EC">
        <w:rPr>
          <w:rStyle w:val="JSONCar"/>
          <w:rFonts w:eastAsiaTheme="minorHAnsi"/>
        </w:rPr>
        <w:t>properties</w:t>
      </w:r>
      <w:r>
        <w:t xml:space="preserve"> element of the geo-json feature.</w:t>
      </w:r>
    </w:p>
    <w:p w14:paraId="1B903A61" w14:textId="08230E94" w:rsidR="00B04CD2" w:rsidRDefault="00B04CD2" w:rsidP="00B04CD2">
      <w:pPr>
        <w:pStyle w:val="Titre3"/>
        <w:rPr>
          <w:rStyle w:val="Titre3Car"/>
        </w:rPr>
      </w:pPr>
      <w:bookmarkStart w:id="23" w:name="_Toc71824682"/>
      <w:r>
        <w:t>@</w:t>
      </w:r>
      <w:r w:rsidRPr="001210FE">
        <w:rPr>
          <w:rStyle w:val="Titre3Car"/>
        </w:rPr>
        <w:t>type</w:t>
      </w:r>
      <w:bookmarkEnd w:id="23"/>
    </w:p>
    <w:p w14:paraId="071C6951" w14:textId="7B9ABE00" w:rsidR="00B04CD2" w:rsidRDefault="00B04CD2" w:rsidP="00B04CD2">
      <w:r>
        <w:t xml:space="preserve">Type: </w:t>
      </w:r>
      <w:r w:rsidR="00AA56EC">
        <w:t>IRI</w:t>
      </w:r>
    </w:p>
    <w:p w14:paraId="6801063D" w14:textId="77777777" w:rsidR="00B04CD2" w:rsidRDefault="00B04CD2" w:rsidP="00B04CD2">
      <w:r>
        <w:t>Required : Yes</w:t>
      </w:r>
    </w:p>
    <w:p w14:paraId="0A594CBF" w14:textId="3CE0B633" w:rsidR="00B04CD2" w:rsidRDefault="00B04CD2" w:rsidP="00B04CD2">
      <w:r>
        <w:t xml:space="preserve">Specifies the type which this object represents. </w:t>
      </w:r>
      <w:r w:rsidR="00AA56EC">
        <w:rPr>
          <w:rFonts w:ascii="Segoe UI" w:hAnsi="Segoe UI" w:cs="Segoe UI"/>
          <w:color w:val="24292E"/>
          <w:shd w:val="clear" w:color="auto" w:fill="FFFFFF"/>
        </w:rPr>
        <w:t>IRIs in DTDL are </w:t>
      </w:r>
      <w:hyperlink r:id="rId17" w:anchor="iris" w:history="1">
        <w:r w:rsidR="00AA56EC">
          <w:rPr>
            <w:rStyle w:val="Lienhypertexte"/>
            <w:rFonts w:ascii="Segoe UI" w:hAnsi="Segoe UI" w:cs="Segoe UI"/>
            <w:shd w:val="clear" w:color="auto" w:fill="FFFFFF"/>
          </w:rPr>
          <w:t>JSON-LD IRIs</w:t>
        </w:r>
      </w:hyperlink>
      <w:r w:rsidR="00AA56EC">
        <w:rPr>
          <w:rFonts w:ascii="Segoe UI" w:hAnsi="Segoe UI" w:cs="Segoe UI"/>
          <w:color w:val="24292E"/>
          <w:shd w:val="clear" w:color="auto" w:fill="FFFFFF"/>
        </w:rPr>
        <w:t> and may be relative or absolute.</w:t>
      </w:r>
    </w:p>
    <w:p w14:paraId="286662CA" w14:textId="7EC5C3A3" w:rsidR="00B04CD2" w:rsidRPr="001210FE" w:rsidRDefault="00B04CD2" w:rsidP="00B04CD2">
      <w:bookmarkStart w:id="24" w:name="_Hlk69053442"/>
      <w:r>
        <w:t xml:space="preserve">A valid </w:t>
      </w:r>
      <w:r w:rsidR="00AA56EC" w:rsidRPr="00AA56EC">
        <w:rPr>
          <w:rStyle w:val="JSONCar"/>
          <w:rFonts w:eastAsiaTheme="minorHAnsi"/>
        </w:rPr>
        <w:t>geofence</w:t>
      </w:r>
      <w:r>
        <w:t xml:space="preserve"> object MUST include this property.</w:t>
      </w:r>
    </w:p>
    <w:p w14:paraId="7AE89F4B" w14:textId="7B3C29CE" w:rsidR="00B04CD2" w:rsidRPr="001210FE" w:rsidRDefault="00AA56EC" w:rsidP="00B04CD2">
      <w:pPr>
        <w:pStyle w:val="Titre3"/>
      </w:pPr>
      <w:bookmarkStart w:id="25" w:name="_Toc71824683"/>
      <w:bookmarkEnd w:id="24"/>
      <w:r>
        <w:t>@</w:t>
      </w:r>
      <w:r w:rsidR="00B04CD2">
        <w:t>id</w:t>
      </w:r>
      <w:bookmarkEnd w:id="25"/>
    </w:p>
    <w:p w14:paraId="4933FE20" w14:textId="77777777" w:rsidR="00B04CD2" w:rsidRDefault="00B04CD2" w:rsidP="00B04CD2">
      <w:r w:rsidRPr="00AC1B7F">
        <w:t>Type: </w:t>
      </w:r>
      <w:r w:rsidRPr="00C626C7">
        <w:t>String</w:t>
      </w:r>
    </w:p>
    <w:p w14:paraId="6AA8F175" w14:textId="77777777" w:rsidR="00B04CD2" w:rsidRDefault="00B04CD2" w:rsidP="00B04CD2">
      <w:r>
        <w:t>Required : Yes</w:t>
      </w:r>
    </w:p>
    <w:p w14:paraId="6E43FB8E" w14:textId="77777777" w:rsidR="00B04CD2" w:rsidRPr="00AC1B7F" w:rsidRDefault="00B04CD2" w:rsidP="00B04CD2">
      <w:r w:rsidRPr="00AC1B7F">
        <w:t xml:space="preserve">A globally unique identifier, used to associate the object as the same across different systems, </w:t>
      </w:r>
      <w:r>
        <w:t>geofencing models</w:t>
      </w:r>
      <w:r w:rsidRPr="00AC1B7F">
        <w:t xml:space="preserve"> and views. The value of this property MUST be unique across </w:t>
      </w:r>
      <w:r w:rsidRPr="007664AC">
        <w:rPr>
          <w:b/>
          <w:bCs/>
        </w:rPr>
        <w:t>ALL</w:t>
      </w:r>
      <w:r>
        <w:t xml:space="preserve"> </w:t>
      </w:r>
      <w:proofErr w:type="spellStart"/>
      <w:r w:rsidRPr="00AC1B7F">
        <w:t>JSGeofencing</w:t>
      </w:r>
      <w:proofErr w:type="spellEnd"/>
      <w:r w:rsidRPr="00AC1B7F">
        <w:t xml:space="preserve"> objects, even if they are of different type. </w:t>
      </w:r>
      <w:hyperlink r:id="rId18" w:history="1">
        <w:r w:rsidRPr="00AC1B7F">
          <w:rPr>
            <w:rStyle w:val="Lienhypertexte"/>
          </w:rPr>
          <w:t>[RFC4122]</w:t>
        </w:r>
      </w:hyperlink>
      <w:r w:rsidRPr="00AC1B7F">
        <w:t> describes a range of established algorithms to generate universally unique identifiers (UUID), and the random or pseudo-random version is recommended to use.</w:t>
      </w:r>
    </w:p>
    <w:p w14:paraId="41165F90" w14:textId="0B2DD6D4" w:rsidR="00B04CD2" w:rsidRPr="00027587" w:rsidRDefault="00B04CD2" w:rsidP="00B04CD2">
      <w:pPr>
        <w:pStyle w:val="NormalWeb"/>
        <w:rPr>
          <w:rFonts w:ascii="Arial" w:hAnsi="Arial" w:cs="Arial"/>
          <w:lang w:val="en-US"/>
        </w:rPr>
      </w:pPr>
      <w:r w:rsidRPr="00027587">
        <w:rPr>
          <w:rFonts w:ascii="Arial" w:hAnsi="Arial" w:cs="Arial"/>
          <w:lang w:val="en-US"/>
        </w:rPr>
        <w:lastRenderedPageBreak/>
        <w:t xml:space="preserve">A valid </w:t>
      </w:r>
      <w:r w:rsidR="00AA56EC" w:rsidRPr="00027587">
        <w:rPr>
          <w:rStyle w:val="JSONCar"/>
          <w:rFonts w:cs="Arial"/>
        </w:rPr>
        <w:t>geofence</w:t>
      </w:r>
      <w:r w:rsidRPr="00027587">
        <w:rPr>
          <w:rFonts w:ascii="Arial" w:hAnsi="Arial" w:cs="Arial"/>
          <w:lang w:val="en-US"/>
        </w:rPr>
        <w:t xml:space="preserve"> object MUST include this property.</w:t>
      </w:r>
    </w:p>
    <w:p w14:paraId="7897354A" w14:textId="0293CD6B" w:rsidR="00AA56EC" w:rsidRPr="00CD69C4" w:rsidRDefault="00AA56EC" w:rsidP="00AA56EC">
      <w:pPr>
        <w:pStyle w:val="Titre2"/>
      </w:pPr>
      <w:bookmarkStart w:id="26" w:name="_Toc71824684"/>
      <w:r>
        <w:t>@context</w:t>
      </w:r>
      <w:bookmarkEnd w:id="26"/>
    </w:p>
    <w:p w14:paraId="57CA663B" w14:textId="77777777" w:rsidR="00AA56EC" w:rsidRDefault="00AA56EC" w:rsidP="00AA56EC">
      <w:r>
        <w:t>Type: IRI</w:t>
      </w:r>
    </w:p>
    <w:p w14:paraId="0AC0CA11" w14:textId="0A4B4DE5" w:rsidR="00AA56EC" w:rsidRDefault="00AA56EC" w:rsidP="00AA56EC">
      <w:r>
        <w:t xml:space="preserve">Required : Yes, </w:t>
      </w:r>
      <w:r w:rsidRPr="00AA56EC">
        <w:t>(at least once in the doc)</w:t>
      </w:r>
    </w:p>
    <w:p w14:paraId="677F5943" w14:textId="7E6953BE" w:rsidR="00B04CD2" w:rsidRDefault="00AA56EC" w:rsidP="00B04CD2">
      <w:r w:rsidRPr="00AA56EC">
        <w:t>The context to use when processing this interface. For this version, it must be set to "</w:t>
      </w:r>
      <w:r>
        <w:t>bf</w:t>
      </w:r>
      <w:r w:rsidR="00907237">
        <w:t>rst</w:t>
      </w:r>
      <w:r w:rsidRPr="00AA56EC">
        <w:t>:</w:t>
      </w:r>
      <w:r>
        <w:t>geofencing</w:t>
      </w:r>
      <w:r w:rsidRPr="00AA56EC">
        <w:t>:context;</w:t>
      </w:r>
      <w:r>
        <w:t>1</w:t>
      </w:r>
      <w:r w:rsidRPr="00AA56EC">
        <w:t>"</w:t>
      </w:r>
    </w:p>
    <w:p w14:paraId="1327F3DB" w14:textId="048A5E98" w:rsidR="00CF76FB" w:rsidRPr="00CD69C4" w:rsidRDefault="00CF76FB" w:rsidP="00CF76FB">
      <w:pPr>
        <w:pStyle w:val="Titre2"/>
      </w:pPr>
      <w:bookmarkStart w:id="27" w:name="_Toc71824685"/>
      <w:r>
        <w:t>comment</w:t>
      </w:r>
      <w:bookmarkEnd w:id="27"/>
    </w:p>
    <w:p w14:paraId="7EC2CF41" w14:textId="77777777" w:rsidR="00CF76FB" w:rsidRDefault="00CF76FB" w:rsidP="00CF76FB">
      <w:r>
        <w:t>Type: string</w:t>
      </w:r>
    </w:p>
    <w:p w14:paraId="1295E162" w14:textId="77777777" w:rsidR="00CF76FB" w:rsidRDefault="00CF76FB" w:rsidP="00CF76FB">
      <w:r>
        <w:t>Required : No</w:t>
      </w:r>
    </w:p>
    <w:p w14:paraId="1AF42E51" w14:textId="665F17CD" w:rsidR="00CF76FB" w:rsidRDefault="00CF76FB" w:rsidP="00CF76FB">
      <w:r w:rsidRPr="00907237">
        <w:t xml:space="preserve">A comment for </w:t>
      </w:r>
      <w:r>
        <w:t>geofence</w:t>
      </w:r>
      <w:r w:rsidRPr="00907237">
        <w:t xml:space="preserve"> authors</w:t>
      </w:r>
      <w:r>
        <w:t>.</w:t>
      </w:r>
    </w:p>
    <w:p w14:paraId="326A6323" w14:textId="382B83AD" w:rsidR="00CF76FB" w:rsidRPr="00CD69C4" w:rsidRDefault="00CF76FB" w:rsidP="00CF76FB">
      <w:pPr>
        <w:pStyle w:val="Titre2"/>
      </w:pPr>
      <w:bookmarkStart w:id="28" w:name="_Toc71824686"/>
      <w:r>
        <w:t>shapes</w:t>
      </w:r>
      <w:bookmarkEnd w:id="28"/>
    </w:p>
    <w:p w14:paraId="3669FFBF" w14:textId="431FE138" w:rsidR="00CF76FB" w:rsidRDefault="00CF76FB" w:rsidP="00CF76FB">
      <w:r>
        <w:t>Type: Shape Array</w:t>
      </w:r>
    </w:p>
    <w:p w14:paraId="1B85078C" w14:textId="4C48A7E8" w:rsidR="00CF76FB" w:rsidRDefault="00CF76FB" w:rsidP="00CF76FB">
      <w:r>
        <w:t>Required : Yes</w:t>
      </w:r>
    </w:p>
    <w:p w14:paraId="3A87FF51" w14:textId="768B6B4B" w:rsidR="00CF76FB" w:rsidRPr="00CD69C4" w:rsidRDefault="00CF76FB" w:rsidP="00CF76FB">
      <w:pPr>
        <w:pStyle w:val="Titre2"/>
      </w:pPr>
      <w:bookmarkStart w:id="29" w:name="_Toc71824687"/>
      <w:r>
        <w:t>nodes</w:t>
      </w:r>
      <w:bookmarkEnd w:id="29"/>
    </w:p>
    <w:p w14:paraId="0E5AA9B6" w14:textId="6974DBC4" w:rsidR="00CF76FB" w:rsidRDefault="00CF76FB" w:rsidP="00CF76FB">
      <w:r>
        <w:t>Type: Node Array</w:t>
      </w:r>
    </w:p>
    <w:p w14:paraId="472D5214" w14:textId="77777777" w:rsidR="00CF76FB" w:rsidRDefault="00CF76FB" w:rsidP="00CF76FB">
      <w:r>
        <w:t>Required : Yes</w:t>
      </w:r>
    </w:p>
    <w:p w14:paraId="334EFFF2" w14:textId="0E1F0DDB" w:rsidR="00CF76FB" w:rsidRPr="00CD69C4" w:rsidRDefault="00CF76FB" w:rsidP="00CF76FB">
      <w:pPr>
        <w:pStyle w:val="Titre2"/>
      </w:pPr>
      <w:bookmarkStart w:id="30" w:name="_Toc71824688"/>
      <w:r>
        <w:t>alerts</w:t>
      </w:r>
      <w:bookmarkEnd w:id="30"/>
    </w:p>
    <w:p w14:paraId="78BDB8A8" w14:textId="088D6529" w:rsidR="00CF76FB" w:rsidRDefault="00CF76FB" w:rsidP="00CF76FB">
      <w:r>
        <w:t>Type: Alert Array</w:t>
      </w:r>
    </w:p>
    <w:p w14:paraId="21620BC1" w14:textId="3B7D153E" w:rsidR="00CF76FB" w:rsidRDefault="00CF76FB" w:rsidP="00CF76FB">
      <w:r>
        <w:t>Required : Yes</w:t>
      </w:r>
    </w:p>
    <w:p w14:paraId="72535B31" w14:textId="32D0497A" w:rsidR="00CF76FB" w:rsidRPr="00CD69C4" w:rsidRDefault="00CF76FB" w:rsidP="00CF76FB">
      <w:pPr>
        <w:pStyle w:val="Titre2"/>
      </w:pPr>
      <w:bookmarkStart w:id="31" w:name="_Toc71824689"/>
      <w:r>
        <w:t>modifiers</w:t>
      </w:r>
      <w:bookmarkEnd w:id="31"/>
    </w:p>
    <w:p w14:paraId="02DE5147" w14:textId="0339F01C" w:rsidR="00CF76FB" w:rsidRDefault="00CF76FB" w:rsidP="00CF76FB">
      <w:r>
        <w:t>Type: Modifier Array</w:t>
      </w:r>
    </w:p>
    <w:p w14:paraId="25E0C89E" w14:textId="60BD0FA7" w:rsidR="00CF76FB" w:rsidRDefault="00CF76FB" w:rsidP="00CF76FB">
      <w:r>
        <w:t>Required : Yes</w:t>
      </w:r>
    </w:p>
    <w:p w14:paraId="72567422" w14:textId="357271DD" w:rsidR="00CF76FB" w:rsidRPr="00CD69C4" w:rsidRDefault="00CF76FB" w:rsidP="00CF76FB">
      <w:pPr>
        <w:pStyle w:val="Titre2"/>
      </w:pPr>
      <w:bookmarkStart w:id="32" w:name="_Toc71824690"/>
      <w:r>
        <w:t>primitives</w:t>
      </w:r>
      <w:bookmarkEnd w:id="32"/>
    </w:p>
    <w:p w14:paraId="79B22D6A" w14:textId="0D6195B9" w:rsidR="00CF76FB" w:rsidRDefault="00CF76FB" w:rsidP="00CF76FB">
      <w:r>
        <w:t>Type: Primitive Array</w:t>
      </w:r>
    </w:p>
    <w:p w14:paraId="43853F75" w14:textId="10732CA7" w:rsidR="00CF76FB" w:rsidRDefault="00CF76FB" w:rsidP="00CF76FB">
      <w:r>
        <w:t>Required : Yes</w:t>
      </w:r>
    </w:p>
    <w:p w14:paraId="2D84B792" w14:textId="7E3A3D85" w:rsidR="007761E0" w:rsidRDefault="007761E0" w:rsidP="007761E0">
      <w:pPr>
        <w:pStyle w:val="Titre2"/>
      </w:pPr>
      <w:bookmarkStart w:id="33" w:name="_Toc71824691"/>
      <w:proofErr w:type="spellStart"/>
      <w:r>
        <w:t>iroots</w:t>
      </w:r>
      <w:bookmarkEnd w:id="33"/>
      <w:proofErr w:type="spellEnd"/>
    </w:p>
    <w:p w14:paraId="1B57004B" w14:textId="1A3C91D5" w:rsidR="007761E0" w:rsidRDefault="007761E0" w:rsidP="007761E0">
      <w:r>
        <w:t>Type : integer[]</w:t>
      </w:r>
    </w:p>
    <w:p w14:paraId="20B35825" w14:textId="05D71016" w:rsidR="007761E0" w:rsidRDefault="007761E0" w:rsidP="007761E0">
      <w:r>
        <w:lastRenderedPageBreak/>
        <w:t>Required: No</w:t>
      </w:r>
    </w:p>
    <w:p w14:paraId="2690DA1C" w14:textId="04F03AEB" w:rsidR="007761E0" w:rsidRDefault="007761E0" w:rsidP="007761E0">
      <w:r>
        <w:t>Default :[0]</w:t>
      </w:r>
    </w:p>
    <w:p w14:paraId="04F59D96" w14:textId="332F2145" w:rsidR="007761E0" w:rsidRPr="007761E0" w:rsidRDefault="007761E0" w:rsidP="007761E0">
      <w:r>
        <w:t>The geofence MAY have a roots definition index which design the roots nodes of the scene. Default is node at index Zero.</w:t>
      </w:r>
    </w:p>
    <w:p w14:paraId="482F5484" w14:textId="324A3222" w:rsidR="00FF60CB" w:rsidRDefault="00463818" w:rsidP="00C64CD9">
      <w:pPr>
        <w:pStyle w:val="Titre1"/>
      </w:pPr>
      <w:bookmarkStart w:id="34" w:name="_Toc71824692"/>
      <w:r>
        <w:t>S</w:t>
      </w:r>
      <w:r w:rsidR="00D22155">
        <w:t>hape</w:t>
      </w:r>
      <w:bookmarkEnd w:id="34"/>
      <w:r w:rsidR="00397FEC">
        <w:t xml:space="preserve"> </w:t>
      </w:r>
    </w:p>
    <w:p w14:paraId="50F566C4" w14:textId="14E21B4E" w:rsidR="00397FEC" w:rsidRDefault="00D22155" w:rsidP="00C64CD9">
      <w:r>
        <w:t>Shape</w:t>
      </w:r>
      <w:r w:rsidR="00397FEC">
        <w:t xml:space="preserve"> are the geofencing node relative to </w:t>
      </w:r>
      <w:r w:rsidR="00951947">
        <w:t>geometries. This include but not limited to type of</w:t>
      </w:r>
    </w:p>
    <w:p w14:paraId="36D474AE" w14:textId="1F4957AC" w:rsidR="00226838" w:rsidRDefault="00226838" w:rsidP="00C64CD9">
      <w:pPr>
        <w:pStyle w:val="Paragraphedeliste"/>
        <w:numPr>
          <w:ilvl w:val="0"/>
          <w:numId w:val="19"/>
        </w:numPr>
      </w:pPr>
      <w:r>
        <w:t>Circle</w:t>
      </w:r>
    </w:p>
    <w:p w14:paraId="0F8D1A58" w14:textId="31F1F79E" w:rsidR="00226838" w:rsidRDefault="00226838" w:rsidP="00C64CD9">
      <w:pPr>
        <w:pStyle w:val="Paragraphedeliste"/>
        <w:numPr>
          <w:ilvl w:val="0"/>
          <w:numId w:val="19"/>
        </w:numPr>
      </w:pPr>
      <w:r>
        <w:t>Rect</w:t>
      </w:r>
      <w:r w:rsidR="00E87514">
        <w:t>angle</w:t>
      </w:r>
    </w:p>
    <w:p w14:paraId="244255AB" w14:textId="586345AE" w:rsidR="00226838" w:rsidRDefault="00226838" w:rsidP="00C64CD9">
      <w:pPr>
        <w:pStyle w:val="Paragraphedeliste"/>
        <w:numPr>
          <w:ilvl w:val="0"/>
          <w:numId w:val="19"/>
        </w:numPr>
      </w:pPr>
      <w:r>
        <w:t>Path</w:t>
      </w:r>
    </w:p>
    <w:p w14:paraId="7374FAC0" w14:textId="2E16C1DC" w:rsidR="00CF76FB" w:rsidRDefault="00CF76FB" w:rsidP="00C64CD9">
      <w:pPr>
        <w:pStyle w:val="Paragraphedeliste"/>
        <w:numPr>
          <w:ilvl w:val="0"/>
          <w:numId w:val="19"/>
        </w:numPr>
      </w:pPr>
      <w:r>
        <w:t>Line</w:t>
      </w:r>
    </w:p>
    <w:p w14:paraId="3537FC77" w14:textId="0B3FB8B2" w:rsidR="002A7E6C" w:rsidRDefault="00CF76FB" w:rsidP="00C64CD9">
      <w:pPr>
        <w:pStyle w:val="Paragraphedeliste"/>
        <w:numPr>
          <w:ilvl w:val="0"/>
          <w:numId w:val="19"/>
        </w:numPr>
      </w:pPr>
      <w:r>
        <w:t>Polygon</w:t>
      </w:r>
    </w:p>
    <w:p w14:paraId="6B1E85FE" w14:textId="6D67B23D" w:rsidR="005071E6" w:rsidRDefault="005071E6" w:rsidP="00C64CD9">
      <w:pPr>
        <w:pStyle w:val="Titre2"/>
      </w:pPr>
      <w:bookmarkStart w:id="35" w:name="_Toc71824693"/>
      <w:r>
        <w:t>Properties</w:t>
      </w:r>
      <w:bookmarkEnd w:id="35"/>
    </w:p>
    <w:p w14:paraId="7793D95A" w14:textId="5E0BDE6A" w:rsidR="00CF76FB" w:rsidRDefault="00CF76FB" w:rsidP="00C64CD9">
      <w:pPr>
        <w:pStyle w:val="Titre3"/>
      </w:pPr>
      <w:bookmarkStart w:id="36" w:name="_Toc71824694"/>
      <w:r>
        <w:t>type</w:t>
      </w:r>
      <w:bookmarkEnd w:id="36"/>
    </w:p>
    <w:p w14:paraId="77AEFF36" w14:textId="375F7D8F" w:rsidR="00CF76FB" w:rsidRDefault="00CF76FB" w:rsidP="00CF76FB">
      <w:r>
        <w:t>Type : string</w:t>
      </w:r>
    </w:p>
    <w:p w14:paraId="0F81BE58" w14:textId="40522A84" w:rsidR="00CF76FB" w:rsidRDefault="00CF76FB" w:rsidP="00CF76FB">
      <w:r>
        <w:t>Required : Yes</w:t>
      </w:r>
    </w:p>
    <w:p w14:paraId="5ACF904D" w14:textId="66E4BDCE" w:rsidR="00951947" w:rsidRDefault="00951947" w:rsidP="00C64CD9">
      <w:pPr>
        <w:pStyle w:val="Titre3"/>
      </w:pPr>
      <w:bookmarkStart w:id="37" w:name="_Toc71824695"/>
      <w:r>
        <w:t>radius</w:t>
      </w:r>
      <w:bookmarkEnd w:id="37"/>
    </w:p>
    <w:p w14:paraId="67DFCF29" w14:textId="7C7BE265" w:rsidR="00951947" w:rsidRDefault="00951947" w:rsidP="00C64CD9">
      <w:r>
        <w:t>Type : number</w:t>
      </w:r>
    </w:p>
    <w:p w14:paraId="101B3509" w14:textId="77777777" w:rsidR="00951947" w:rsidRDefault="00951947" w:rsidP="00C64CD9">
      <w:r>
        <w:t>Required : No</w:t>
      </w:r>
    </w:p>
    <w:p w14:paraId="7ECE4546" w14:textId="6F13F715" w:rsidR="00951947" w:rsidRDefault="00951947" w:rsidP="00C64CD9">
      <w:r>
        <w:t>Default : 0</w:t>
      </w:r>
    </w:p>
    <w:p w14:paraId="7A1688B4" w14:textId="27A6C5CE" w:rsidR="00951947" w:rsidRDefault="00C15893" w:rsidP="00C64CD9">
      <w:r>
        <w:t>Shapes</w:t>
      </w:r>
      <w:r w:rsidR="00951947">
        <w:t xml:space="preserve"> with </w:t>
      </w:r>
      <w:r w:rsidR="007664AC">
        <w:t xml:space="preserve">underlying </w:t>
      </w:r>
      <w:r w:rsidR="00951947">
        <w:t xml:space="preserve">geometry of type Point, MultiPoint, </w:t>
      </w:r>
      <w:proofErr w:type="spellStart"/>
      <w:r w:rsidR="00951947">
        <w:t>LineString</w:t>
      </w:r>
      <w:proofErr w:type="spellEnd"/>
      <w:r w:rsidR="00951947">
        <w:t xml:space="preserve">, </w:t>
      </w:r>
      <w:proofErr w:type="spellStart"/>
      <w:r w:rsidR="00951947">
        <w:t>MultiLineString</w:t>
      </w:r>
      <w:proofErr w:type="spellEnd"/>
      <w:r w:rsidR="00951947">
        <w:t xml:space="preserve"> </w:t>
      </w:r>
      <w:r w:rsidR="000711D2">
        <w:rPr>
          <w:b/>
          <w:bCs/>
        </w:rPr>
        <w:t>MAY</w:t>
      </w:r>
      <w:r w:rsidR="00951947">
        <w:t xml:space="preserve"> contain radius in properties. radius value is measured in meters, the radius value ranges from 1 to 10000.</w:t>
      </w:r>
    </w:p>
    <w:p w14:paraId="75543172" w14:textId="685549D4" w:rsidR="00397FEC" w:rsidRPr="00397FEC" w:rsidRDefault="00C15893" w:rsidP="00C64CD9">
      <w:r>
        <w:t>Shapes</w:t>
      </w:r>
      <w:r w:rsidR="00951947">
        <w:t xml:space="preserve"> with </w:t>
      </w:r>
      <w:r w:rsidR="007664AC">
        <w:t xml:space="preserve">underlying </w:t>
      </w:r>
      <w:r w:rsidR="00951947">
        <w:t xml:space="preserve">geometry of type </w:t>
      </w:r>
      <w:r w:rsidR="00663437">
        <w:t>P</w:t>
      </w:r>
      <w:r w:rsidR="00951947">
        <w:t xml:space="preserve">olygon and </w:t>
      </w:r>
      <w:proofErr w:type="spellStart"/>
      <w:r w:rsidR="00663437">
        <w:t>M</w:t>
      </w:r>
      <w:r w:rsidR="00951947">
        <w:t>ulti</w:t>
      </w:r>
      <w:r w:rsidR="00663437">
        <w:t>P</w:t>
      </w:r>
      <w:r w:rsidR="00951947">
        <w:t>olygon</w:t>
      </w:r>
      <w:proofErr w:type="spellEnd"/>
      <w:r w:rsidR="00951947">
        <w:t xml:space="preserve"> type does </w:t>
      </w:r>
      <w:r w:rsidR="00951947" w:rsidRPr="00951947">
        <w:rPr>
          <w:b/>
          <w:bCs/>
        </w:rPr>
        <w:t>NOT</w:t>
      </w:r>
      <w:r w:rsidR="00951947">
        <w:t xml:space="preserve"> have a radius property.</w:t>
      </w:r>
    </w:p>
    <w:p w14:paraId="0128D955" w14:textId="0C22E404" w:rsidR="00B50993" w:rsidRDefault="000711D2" w:rsidP="00C64CD9">
      <w:pPr>
        <w:pStyle w:val="Titre3"/>
      </w:pPr>
      <w:bookmarkStart w:id="38" w:name="_Toc71824696"/>
      <w:r>
        <w:t>elevation</w:t>
      </w:r>
      <w:bookmarkEnd w:id="38"/>
    </w:p>
    <w:p w14:paraId="17264D26" w14:textId="5BCE13E0" w:rsidR="00B50993" w:rsidRDefault="00B50993" w:rsidP="00C64CD9">
      <w:r>
        <w:t xml:space="preserve">Type : </w:t>
      </w:r>
      <w:r w:rsidR="000711D2">
        <w:t>range</w:t>
      </w:r>
    </w:p>
    <w:p w14:paraId="336A7848" w14:textId="77777777" w:rsidR="00B50993" w:rsidRDefault="00B50993" w:rsidP="00C64CD9">
      <w:r>
        <w:t>Required : No</w:t>
      </w:r>
    </w:p>
    <w:p w14:paraId="16954075" w14:textId="6FCD89A8" w:rsidR="00B50993" w:rsidRDefault="00B50993" w:rsidP="00C64CD9">
      <w:r>
        <w:t xml:space="preserve">Default : </w:t>
      </w:r>
      <w:r w:rsidR="00CF76FB">
        <w:t>None</w:t>
      </w:r>
    </w:p>
    <w:p w14:paraId="3EA03D5C" w14:textId="1609C72B" w:rsidR="000711D2" w:rsidRDefault="00C15893" w:rsidP="00C64CD9">
      <w:r>
        <w:lastRenderedPageBreak/>
        <w:t>Shapes</w:t>
      </w:r>
      <w:r w:rsidR="00B50993">
        <w:t xml:space="preserve"> </w:t>
      </w:r>
      <w:r w:rsidR="000711D2" w:rsidRPr="000711D2">
        <w:rPr>
          <w:b/>
          <w:bCs/>
        </w:rPr>
        <w:t>MAY</w:t>
      </w:r>
      <w:r w:rsidR="00B50993">
        <w:t xml:space="preserve"> contain </w:t>
      </w:r>
      <w:r w:rsidR="00CF76FB">
        <w:t xml:space="preserve">absolute </w:t>
      </w:r>
      <w:r w:rsidR="000711D2">
        <w:t>elevation range</w:t>
      </w:r>
      <w:r w:rsidR="00B50993">
        <w:t xml:space="preserve"> in properties. </w:t>
      </w:r>
      <w:r w:rsidR="000711D2">
        <w:t xml:space="preserve">This range act as </w:t>
      </w:r>
      <w:r w:rsidR="00CF76FB">
        <w:t xml:space="preserve">kind of </w:t>
      </w:r>
      <w:r w:rsidR="000711D2">
        <w:t>extrusion of the underlying geometry. For example, a circle MAY become a cylinder.</w:t>
      </w:r>
    </w:p>
    <w:p w14:paraId="457F53F5" w14:textId="00391AD2" w:rsidR="00B22EBB" w:rsidRDefault="000711D2" w:rsidP="00C64CD9">
      <w:r>
        <w:t>Range</w:t>
      </w:r>
      <w:r w:rsidR="00B50993">
        <w:t xml:space="preserve"> value</w:t>
      </w:r>
      <w:r w:rsidR="00B22EBB">
        <w:t>s</w:t>
      </w:r>
      <w:r w:rsidR="00B50993">
        <w:t xml:space="preserve"> </w:t>
      </w:r>
      <w:r>
        <w:t>are</w:t>
      </w:r>
      <w:r w:rsidR="00B50993">
        <w:t xml:space="preserve"> measured in meters</w:t>
      </w:r>
      <w:r>
        <w:t xml:space="preserve"> and </w:t>
      </w:r>
      <w:r w:rsidR="00B22EBB">
        <w:t>are</w:t>
      </w:r>
      <w:r>
        <w:t xml:space="preserve"> expressed as meter a</w:t>
      </w:r>
      <w:r w:rsidR="00B22EBB">
        <w:t>bove or below</w:t>
      </w:r>
      <w:r>
        <w:t xml:space="preserve"> Sea Level</w:t>
      </w:r>
      <w:r w:rsidR="004062F8">
        <w:t>.</w:t>
      </w:r>
      <w:r>
        <w:t xml:space="preserve"> </w:t>
      </w:r>
      <w:r w:rsidR="00B22EBB">
        <w:t>A</w:t>
      </w:r>
      <w:r>
        <w:t xml:space="preserve"> negative value indicate below Sea Level</w:t>
      </w:r>
      <w:r w:rsidR="004062F8">
        <w:t>.</w:t>
      </w:r>
    </w:p>
    <w:p w14:paraId="29C6AA6E" w14:textId="58B5795E" w:rsidR="00B22EBB" w:rsidRDefault="00B22EBB" w:rsidP="00C64CD9">
      <w:r>
        <w:t>The optional elevations of the underlying geometries are not take in account.</w:t>
      </w:r>
    </w:p>
    <w:p w14:paraId="61B9A9BC" w14:textId="44012B6A" w:rsidR="000711D2" w:rsidRDefault="000711D2" w:rsidP="00C64CD9">
      <w:r w:rsidRPr="00EC10C8">
        <w:t xml:space="preserve">A </w:t>
      </w:r>
      <w:r>
        <w:t>range</w:t>
      </w:r>
      <w:r w:rsidRPr="00EC10C8">
        <w:t xml:space="preserve"> object has the following properties</w:t>
      </w:r>
    </w:p>
    <w:p w14:paraId="3C4B5CE1" w14:textId="5FB4949A" w:rsidR="000711D2" w:rsidRDefault="000711D2" w:rsidP="00C64CD9">
      <w:pPr>
        <w:pStyle w:val="Paragraphedeliste"/>
        <w:numPr>
          <w:ilvl w:val="0"/>
          <w:numId w:val="29"/>
        </w:numPr>
      </w:pPr>
      <w:r>
        <w:t>min : number</w:t>
      </w:r>
    </w:p>
    <w:p w14:paraId="0ACAB8E9" w14:textId="22EB9D60" w:rsidR="000711D2" w:rsidRDefault="000711D2" w:rsidP="00C64CD9">
      <w:pPr>
        <w:pStyle w:val="Paragraphedeliste"/>
        <w:numPr>
          <w:ilvl w:val="0"/>
          <w:numId w:val="29"/>
        </w:numPr>
      </w:pPr>
      <w:r>
        <w:t>max: number</w:t>
      </w:r>
    </w:p>
    <w:p w14:paraId="5C90C7D5" w14:textId="31711985" w:rsidR="00397FEC" w:rsidRDefault="00951947" w:rsidP="00C64CD9">
      <w:pPr>
        <w:pStyle w:val="Titre3"/>
      </w:pPr>
      <w:bookmarkStart w:id="39" w:name="_Toc71824697"/>
      <w:r>
        <w:t>priority</w:t>
      </w:r>
      <w:bookmarkEnd w:id="39"/>
    </w:p>
    <w:p w14:paraId="6A2FEEB6" w14:textId="77777777" w:rsidR="00951947" w:rsidRDefault="00951947" w:rsidP="00C64CD9">
      <w:r>
        <w:t>Type : number</w:t>
      </w:r>
    </w:p>
    <w:p w14:paraId="4BE5A88A" w14:textId="77777777" w:rsidR="00951947" w:rsidRDefault="00951947" w:rsidP="00C64CD9">
      <w:r>
        <w:t>Required : No</w:t>
      </w:r>
    </w:p>
    <w:p w14:paraId="447F899A" w14:textId="77777777" w:rsidR="00951947" w:rsidRDefault="00951947" w:rsidP="00C64CD9">
      <w:r>
        <w:t>Default : 0</w:t>
      </w:r>
    </w:p>
    <w:p w14:paraId="6DBF97D0" w14:textId="42F78EE9" w:rsidR="00951947" w:rsidRDefault="00951947" w:rsidP="00C64CD9">
      <w:r>
        <w:t xml:space="preserve">Some geometries may </w:t>
      </w:r>
      <w:r w:rsidR="007664AC">
        <w:t>overlap</w:t>
      </w:r>
      <w:r>
        <w:t xml:space="preserve">. And in this case sorting the geometries with a priority value </w:t>
      </w:r>
      <w:r w:rsidRPr="00E13DBA">
        <w:rPr>
          <w:b/>
          <w:bCs/>
        </w:rPr>
        <w:t>MAY</w:t>
      </w:r>
      <w:r>
        <w:t xml:space="preserve"> be useful.</w:t>
      </w:r>
    </w:p>
    <w:p w14:paraId="3B929343" w14:textId="733E411D" w:rsidR="00951947" w:rsidRDefault="007664AC" w:rsidP="00C64CD9">
      <w:r w:rsidRPr="007664AC">
        <w:t xml:space="preserve">priority can range between </w:t>
      </w:r>
      <w:r w:rsidR="00B05ECF">
        <w:t>0</w:t>
      </w:r>
      <w:r w:rsidRPr="007664AC">
        <w:t xml:space="preserve"> (lowest priority) and 127 (highest priority)</w:t>
      </w:r>
      <w:r>
        <w:t>.</w:t>
      </w:r>
    </w:p>
    <w:p w14:paraId="3337F4C2" w14:textId="4C4CBA9D" w:rsidR="00541C17" w:rsidRDefault="00541C17" w:rsidP="00C64CD9">
      <w:pPr>
        <w:pStyle w:val="Titre1"/>
      </w:pPr>
      <w:bookmarkStart w:id="40" w:name="_Toc71824698"/>
      <w:r>
        <w:t>Nodes</w:t>
      </w:r>
      <w:bookmarkEnd w:id="40"/>
    </w:p>
    <w:p w14:paraId="4019C6D9" w14:textId="713AF8AE" w:rsidR="006B4238" w:rsidRDefault="00541C17" w:rsidP="0061322C">
      <w:r>
        <w:t xml:space="preserve">A node is </w:t>
      </w:r>
      <w:r w:rsidR="002719C1">
        <w:t xml:space="preserve">representing the object referenced by the geofence container. It </w:t>
      </w:r>
      <w:r w:rsidR="006B4238">
        <w:t xml:space="preserve">mainly intended to  </w:t>
      </w:r>
      <w:r>
        <w:t xml:space="preserve">bind a primitive </w:t>
      </w:r>
      <w:r w:rsidR="002719C1">
        <w:t>and</w:t>
      </w:r>
      <w:r>
        <w:t xml:space="preserve"> a shape. </w:t>
      </w:r>
    </w:p>
    <w:p w14:paraId="061BB190" w14:textId="44BA8C88" w:rsidR="006B4238" w:rsidRDefault="006B4238" w:rsidP="0061322C">
      <w:r>
        <w:t>Each of the nodes can contain an array of indices of its children. This allows modelling a simple hierarchy.</w:t>
      </w:r>
    </w:p>
    <w:p w14:paraId="6B3F6079" w14:textId="7760D17D" w:rsidR="00541C17" w:rsidRDefault="00541C17" w:rsidP="0061322C">
      <w:r>
        <w:t xml:space="preserve">A node may contain a </w:t>
      </w:r>
      <w:r w:rsidRPr="00463818">
        <w:rPr>
          <w:b/>
          <w:bCs/>
        </w:rPr>
        <w:t>local</w:t>
      </w:r>
      <w:r>
        <w:t xml:space="preserve"> transform. This can be given as a column-major matric array, or with separate translation, rotation and scale properties, where the rotation is given as quaternion. </w:t>
      </w:r>
    </w:p>
    <w:p w14:paraId="4D2BEEA4" w14:textId="77777777" w:rsidR="002719C1" w:rsidRDefault="002719C1" w:rsidP="0061322C">
      <w:r>
        <w:t xml:space="preserve">The local transform matrix is then computed as </w:t>
      </w:r>
    </w:p>
    <w:p w14:paraId="5851A10B" w14:textId="324F5415" w:rsidR="002719C1" w:rsidRPr="002719C1" w:rsidRDefault="002719C1" w:rsidP="002719C1">
      <w:pPr>
        <w:pStyle w:val="JSON"/>
        <w:rPr>
          <w:b/>
          <w:bCs/>
        </w:rPr>
      </w:pPr>
      <w:r w:rsidRPr="002719C1">
        <w:rPr>
          <w:b/>
          <w:bCs/>
        </w:rPr>
        <w:t>M = T * R * S</w:t>
      </w:r>
    </w:p>
    <w:p w14:paraId="78491F77" w14:textId="0BCDFE6F" w:rsidR="00024BE9" w:rsidRDefault="00024BE9" w:rsidP="0061322C">
      <w:r>
        <w:t>The global transform of a node is given by the product of all local transform on the path from the root to the respective node.</w:t>
      </w:r>
    </w:p>
    <w:p w14:paraId="28E1B5CE" w14:textId="64C3E430" w:rsidR="00463818" w:rsidRDefault="00463818" w:rsidP="0061322C">
      <w:pPr>
        <w:rPr>
          <w:b/>
          <w:bCs/>
        </w:rPr>
      </w:pPr>
      <w:r>
        <w:t xml:space="preserve">Translations are </w:t>
      </w:r>
      <w:r w:rsidRPr="00E80BBA">
        <w:t xml:space="preserve">represented as [longitude, latitude, elevation] defined in </w:t>
      </w:r>
      <w:r w:rsidRPr="00E80BBA">
        <w:rPr>
          <w:b/>
          <w:bCs/>
        </w:rPr>
        <w:t>WGS84</w:t>
      </w:r>
    </w:p>
    <w:p w14:paraId="03CEFDA3" w14:textId="030B646C" w:rsidR="0061322C" w:rsidRDefault="0061322C" w:rsidP="00541C17">
      <w:r>
        <w:t xml:space="preserve">Each </w:t>
      </w:r>
      <w:r w:rsidR="00C25FDF">
        <w:t xml:space="preserve">node </w:t>
      </w:r>
      <w:r w:rsidR="00C43587">
        <w:t>MAY</w:t>
      </w:r>
      <w:r w:rsidR="00C25FDF">
        <w:t xml:space="preserve"> refer to a shape, using indices that point into the shape array.</w:t>
      </w:r>
    </w:p>
    <w:p w14:paraId="57D3A4FF" w14:textId="77777777" w:rsidR="00907292" w:rsidRDefault="00907292" w:rsidP="00907292">
      <w:pPr>
        <w:pStyle w:val="Titre2"/>
      </w:pPr>
      <w:bookmarkStart w:id="41" w:name="_Toc71824699"/>
      <w:r>
        <w:lastRenderedPageBreak/>
        <w:t>Properties</w:t>
      </w:r>
      <w:bookmarkEnd w:id="41"/>
    </w:p>
    <w:p w14:paraId="7232E54D" w14:textId="77777777" w:rsidR="00907292" w:rsidRPr="001210FE" w:rsidRDefault="00907292" w:rsidP="00907292">
      <w:pPr>
        <w:pStyle w:val="Titre3"/>
      </w:pPr>
      <w:bookmarkStart w:id="42" w:name="_Toc71824700"/>
      <w:r>
        <w:t>@id</w:t>
      </w:r>
      <w:bookmarkEnd w:id="42"/>
    </w:p>
    <w:p w14:paraId="2593BACD" w14:textId="77777777" w:rsidR="00907292" w:rsidRDefault="00907292" w:rsidP="00907292">
      <w:r w:rsidRPr="00AC1B7F">
        <w:t>Type: </w:t>
      </w:r>
      <w:r w:rsidRPr="00C626C7">
        <w:t>String</w:t>
      </w:r>
    </w:p>
    <w:p w14:paraId="2F721FD1" w14:textId="77777777" w:rsidR="00907292" w:rsidRDefault="00907292" w:rsidP="00907292">
      <w:r>
        <w:t>Required : Yes</w:t>
      </w:r>
    </w:p>
    <w:p w14:paraId="483B6A7E" w14:textId="18F34224" w:rsidR="00907292" w:rsidRDefault="00907292" w:rsidP="00907292">
      <w:r w:rsidRPr="00AC1B7F">
        <w:t xml:space="preserve">A globally unique identifier, used to associate the object as the same across different systems, </w:t>
      </w:r>
      <w:r>
        <w:t>geofencing models</w:t>
      </w:r>
      <w:r w:rsidRPr="00AC1B7F">
        <w:t xml:space="preserve"> and views. The value of this property MUST be unique across </w:t>
      </w:r>
      <w:r w:rsidRPr="007664AC">
        <w:rPr>
          <w:b/>
          <w:bCs/>
        </w:rPr>
        <w:t>ALL</w:t>
      </w:r>
      <w:r>
        <w:t xml:space="preserve"> </w:t>
      </w:r>
      <w:proofErr w:type="spellStart"/>
      <w:r w:rsidRPr="00AC1B7F">
        <w:t>JSGeofencing</w:t>
      </w:r>
      <w:proofErr w:type="spellEnd"/>
      <w:r w:rsidRPr="00AC1B7F">
        <w:t xml:space="preserve"> objects, even if they are of different type. </w:t>
      </w:r>
      <w:hyperlink r:id="rId19" w:history="1">
        <w:r w:rsidRPr="00AC1B7F">
          <w:rPr>
            <w:rStyle w:val="Lienhypertexte"/>
          </w:rPr>
          <w:t>[RFC4122]</w:t>
        </w:r>
      </w:hyperlink>
      <w:r w:rsidRPr="00AC1B7F">
        <w:t> describes a range of established algorithms to generate universally unique identifiers (UUID), and the random or pseudo-random version is recommended to use.</w:t>
      </w:r>
    </w:p>
    <w:p w14:paraId="473D0FDB" w14:textId="18DB87E0" w:rsidR="00EA74F8" w:rsidRPr="00EA74F8" w:rsidRDefault="00EA74F8" w:rsidP="00907292">
      <w:pPr>
        <w:rPr>
          <w:b/>
          <w:bCs/>
          <w:i/>
          <w:iCs/>
        </w:rPr>
      </w:pPr>
      <w:r w:rsidRPr="00EA74F8">
        <w:rPr>
          <w:b/>
          <w:bCs/>
          <w:i/>
          <w:iCs/>
        </w:rPr>
        <w:t xml:space="preserve">Note : this node id is may </w:t>
      </w:r>
      <w:proofErr w:type="spellStart"/>
      <w:r w:rsidRPr="00EA74F8">
        <w:rPr>
          <w:b/>
          <w:bCs/>
          <w:i/>
          <w:iCs/>
        </w:rPr>
        <w:t>used</w:t>
      </w:r>
      <w:proofErr w:type="spellEnd"/>
      <w:r w:rsidRPr="00EA74F8">
        <w:rPr>
          <w:b/>
          <w:bCs/>
          <w:i/>
          <w:iCs/>
        </w:rPr>
        <w:t xml:space="preserve"> as cache key to uniquely identify a logic pair of asset state within this geofencing item.</w:t>
      </w:r>
    </w:p>
    <w:p w14:paraId="394F63AD" w14:textId="159577FF" w:rsidR="002719C1" w:rsidRDefault="002719C1" w:rsidP="00EA74F8">
      <w:pPr>
        <w:pStyle w:val="Titre3"/>
      </w:pPr>
      <w:bookmarkStart w:id="43" w:name="_Toc71824701"/>
      <w:proofErr w:type="spellStart"/>
      <w:r>
        <w:t>iprimitive</w:t>
      </w:r>
      <w:bookmarkEnd w:id="43"/>
      <w:proofErr w:type="spellEnd"/>
    </w:p>
    <w:p w14:paraId="202E1373" w14:textId="2CED4159" w:rsidR="00F74276" w:rsidRDefault="00F74276" w:rsidP="00F74276">
      <w:r w:rsidRPr="00AC1B7F">
        <w:t>Type: </w:t>
      </w:r>
      <w:r>
        <w:t>int</w:t>
      </w:r>
    </w:p>
    <w:p w14:paraId="22ACEB16" w14:textId="77777777" w:rsidR="00F74276" w:rsidRDefault="00F74276" w:rsidP="00F74276">
      <w:r>
        <w:t>Required : Yes</w:t>
      </w:r>
    </w:p>
    <w:p w14:paraId="33CFA508" w14:textId="14C1985D" w:rsidR="002719C1" w:rsidRDefault="002719C1" w:rsidP="00EA74F8">
      <w:pPr>
        <w:pStyle w:val="Titre3"/>
      </w:pPr>
      <w:bookmarkStart w:id="44" w:name="_Toc71824702"/>
      <w:proofErr w:type="spellStart"/>
      <w:r>
        <w:t>ishape</w:t>
      </w:r>
      <w:bookmarkEnd w:id="44"/>
      <w:proofErr w:type="spellEnd"/>
    </w:p>
    <w:p w14:paraId="0AF49695" w14:textId="77777777" w:rsidR="00F74276" w:rsidRDefault="00F74276" w:rsidP="00F74276">
      <w:r w:rsidRPr="00AC1B7F">
        <w:t>Type: </w:t>
      </w:r>
      <w:r>
        <w:t>int</w:t>
      </w:r>
    </w:p>
    <w:p w14:paraId="64418634" w14:textId="77777777" w:rsidR="00F74276" w:rsidRDefault="00F74276" w:rsidP="00F74276">
      <w:r>
        <w:t>Required : Yes</w:t>
      </w:r>
    </w:p>
    <w:p w14:paraId="0749279D" w14:textId="047004F7" w:rsidR="002719C1" w:rsidRDefault="00DF34DC" w:rsidP="00EA74F8">
      <w:pPr>
        <w:pStyle w:val="Titre3"/>
      </w:pPr>
      <w:bookmarkStart w:id="45" w:name="_Toc71824703"/>
      <w:r>
        <w:t>t</w:t>
      </w:r>
      <w:r w:rsidR="002719C1">
        <w:t>ranslation</w:t>
      </w:r>
      <w:bookmarkEnd w:id="45"/>
    </w:p>
    <w:p w14:paraId="39AE90D4" w14:textId="3D1B2596" w:rsidR="00F74276" w:rsidRDefault="00F74276" w:rsidP="00F74276">
      <w:r w:rsidRPr="00AC1B7F">
        <w:t>Type: </w:t>
      </w:r>
      <w:r>
        <w:t>number[3]</w:t>
      </w:r>
    </w:p>
    <w:p w14:paraId="78F6E57C" w14:textId="2D9D3A1A" w:rsidR="00F74276" w:rsidRDefault="00F74276" w:rsidP="00F74276">
      <w:r>
        <w:t>Required : No</w:t>
      </w:r>
    </w:p>
    <w:p w14:paraId="14C231B4" w14:textId="3B835D24" w:rsidR="00F74276" w:rsidRPr="00F74276" w:rsidRDefault="00F74276" w:rsidP="00F74276">
      <w:r>
        <w:t>Default : [0,0,0]</w:t>
      </w:r>
    </w:p>
    <w:p w14:paraId="7FF6308F" w14:textId="09A8313F" w:rsidR="002719C1" w:rsidRDefault="00DF34DC" w:rsidP="00EA74F8">
      <w:pPr>
        <w:pStyle w:val="Titre3"/>
      </w:pPr>
      <w:bookmarkStart w:id="46" w:name="_Toc71824704"/>
      <w:r>
        <w:t>r</w:t>
      </w:r>
      <w:r w:rsidR="002719C1">
        <w:t>otation</w:t>
      </w:r>
      <w:bookmarkEnd w:id="46"/>
    </w:p>
    <w:p w14:paraId="30CBA4B1" w14:textId="1FFA9953" w:rsidR="00F74276" w:rsidRDefault="00F74276" w:rsidP="00F74276">
      <w:r w:rsidRPr="00AC1B7F">
        <w:t>Type: </w:t>
      </w:r>
      <w:r>
        <w:t>number[4]</w:t>
      </w:r>
    </w:p>
    <w:p w14:paraId="0F79E90E" w14:textId="3CAF6C9E" w:rsidR="00F74276" w:rsidRDefault="00F74276" w:rsidP="00F74276">
      <w:r>
        <w:t>Required : No</w:t>
      </w:r>
    </w:p>
    <w:p w14:paraId="1C6774AB" w14:textId="29E420D9" w:rsidR="00F74276" w:rsidRPr="00F74276" w:rsidRDefault="00F74276" w:rsidP="00F74276">
      <w:r>
        <w:t>Default : [0,0,0, 1]</w:t>
      </w:r>
    </w:p>
    <w:p w14:paraId="7E20FFC9" w14:textId="0C79E5CC" w:rsidR="002719C1" w:rsidRDefault="00DF34DC" w:rsidP="00EA74F8">
      <w:pPr>
        <w:pStyle w:val="Titre3"/>
      </w:pPr>
      <w:bookmarkStart w:id="47" w:name="_Toc71824705"/>
      <w:r>
        <w:t>s</w:t>
      </w:r>
      <w:r w:rsidR="002719C1">
        <w:t>cale</w:t>
      </w:r>
      <w:bookmarkEnd w:id="47"/>
    </w:p>
    <w:p w14:paraId="526A8F2C" w14:textId="77777777" w:rsidR="00F74276" w:rsidRDefault="00F74276" w:rsidP="00F74276">
      <w:r w:rsidRPr="00AC1B7F">
        <w:t>Type: </w:t>
      </w:r>
      <w:r>
        <w:t>number[3]</w:t>
      </w:r>
    </w:p>
    <w:p w14:paraId="5D036007" w14:textId="77777777" w:rsidR="00F74276" w:rsidRDefault="00F74276" w:rsidP="00F74276">
      <w:r>
        <w:t>Required : No</w:t>
      </w:r>
    </w:p>
    <w:p w14:paraId="66B779A1" w14:textId="2D7CC9D3" w:rsidR="00F74276" w:rsidRPr="00F74276" w:rsidRDefault="00F74276" w:rsidP="00F74276">
      <w:r>
        <w:t>Default : [1,1,1]</w:t>
      </w:r>
    </w:p>
    <w:p w14:paraId="2D1E7719" w14:textId="514DDD84" w:rsidR="001210FE" w:rsidRDefault="00C15893" w:rsidP="00C64CD9">
      <w:pPr>
        <w:pStyle w:val="Titre1"/>
      </w:pPr>
      <w:bookmarkStart w:id="48" w:name="_Toc71824706"/>
      <w:r>
        <w:lastRenderedPageBreak/>
        <w:t>A</w:t>
      </w:r>
      <w:r w:rsidR="00341CCD">
        <w:t>lerts</w:t>
      </w:r>
      <w:bookmarkEnd w:id="48"/>
      <w:r w:rsidR="00341CCD">
        <w:t xml:space="preserve"> </w:t>
      </w:r>
    </w:p>
    <w:p w14:paraId="1A496019" w14:textId="69AC063D" w:rsidR="005071E6" w:rsidRDefault="005071E6" w:rsidP="00C64CD9">
      <w:r>
        <w:t xml:space="preserve">Geofencing pipeline is defined as Location flow associated with an </w:t>
      </w:r>
      <w:r w:rsidR="002F02FE">
        <w:t>user</w:t>
      </w:r>
      <w:r>
        <w:t>.</w:t>
      </w:r>
    </w:p>
    <w:p w14:paraId="0BF85B7A" w14:textId="672F2516" w:rsidR="005071E6" w:rsidRDefault="005071E6" w:rsidP="00C64CD9">
      <w:r>
        <w:t xml:space="preserve">At each new </w:t>
      </w:r>
      <w:r w:rsidR="002F02FE">
        <w:t xml:space="preserve">user </w:t>
      </w:r>
      <w:r>
        <w:t xml:space="preserve">location, this new location and eventually segments </w:t>
      </w:r>
      <w:r w:rsidR="00480A1C">
        <w:t>(</w:t>
      </w:r>
      <w:r>
        <w:t>two consecutive location</w:t>
      </w:r>
      <w:r w:rsidR="00480A1C">
        <w:t>)</w:t>
      </w:r>
      <w:r>
        <w:t xml:space="preserve"> are processed against primitives.</w:t>
      </w:r>
    </w:p>
    <w:p w14:paraId="51DA1A3B" w14:textId="77777777" w:rsidR="005071E6" w:rsidRDefault="005071E6" w:rsidP="00C64CD9">
      <w:r>
        <w:t xml:space="preserve">Depending the result, one or several alerts MAY be raised. </w:t>
      </w:r>
    </w:p>
    <w:p w14:paraId="372D2B24" w14:textId="77777777" w:rsidR="005071E6" w:rsidRDefault="005071E6" w:rsidP="00C64CD9">
      <w:r>
        <w:t>This alerts are defined according the type of Geofencing primitive.</w:t>
      </w:r>
    </w:p>
    <w:p w14:paraId="61568397" w14:textId="77777777" w:rsidR="00480A1C" w:rsidRDefault="002F02FE" w:rsidP="00C64CD9">
      <w:r>
        <w:t xml:space="preserve">Note that </w:t>
      </w:r>
    </w:p>
    <w:p w14:paraId="6641B644" w14:textId="24796CFA" w:rsidR="005071E6" w:rsidRDefault="002F02FE" w:rsidP="00480A1C">
      <w:pPr>
        <w:pStyle w:val="Paragraphedeliste"/>
        <w:numPr>
          <w:ilvl w:val="0"/>
          <w:numId w:val="31"/>
        </w:numPr>
      </w:pPr>
      <w:r>
        <w:t>t</w:t>
      </w:r>
      <w:r w:rsidR="005071E6">
        <w:t>h</w:t>
      </w:r>
      <w:r w:rsidR="00480A1C">
        <w:t>ese</w:t>
      </w:r>
      <w:r w:rsidR="005071E6">
        <w:t xml:space="preserve"> alerts </w:t>
      </w:r>
      <w:r w:rsidRPr="00480A1C">
        <w:rPr>
          <w:b/>
          <w:bCs/>
        </w:rPr>
        <w:t>MAY</w:t>
      </w:r>
      <w:r w:rsidR="005071E6">
        <w:t xml:space="preserve"> be altered by modifiers.</w:t>
      </w:r>
    </w:p>
    <w:p w14:paraId="64368585" w14:textId="3CC01527" w:rsidR="006F7495" w:rsidRPr="00CD69C4" w:rsidRDefault="006F7495" w:rsidP="00480A1C">
      <w:pPr>
        <w:pStyle w:val="Paragraphedeliste"/>
        <w:numPr>
          <w:ilvl w:val="0"/>
          <w:numId w:val="31"/>
        </w:numPr>
      </w:pPr>
      <w:r w:rsidRPr="00CD69C4">
        <w:t>each Alert has its own set of Modifiers and has a default behavior.</w:t>
      </w:r>
    </w:p>
    <w:p w14:paraId="477F1AA1" w14:textId="337DA3C8" w:rsidR="006E2386" w:rsidRDefault="006E2386" w:rsidP="00C64CD9">
      <w:pPr>
        <w:pStyle w:val="Titre2"/>
      </w:pPr>
      <w:bookmarkStart w:id="49" w:name="_Toc71824707"/>
      <w:r>
        <w:t>Scope</w:t>
      </w:r>
      <w:r w:rsidR="00480A1C">
        <w:t xml:space="preserve"> of these definitions</w:t>
      </w:r>
      <w:bookmarkEnd w:id="49"/>
    </w:p>
    <w:p w14:paraId="55278A5C" w14:textId="6FA84687" w:rsidR="006E2386" w:rsidRDefault="00A039F3" w:rsidP="00C64CD9">
      <w:pPr>
        <w:pStyle w:val="Paragraphedeliste"/>
        <w:numPr>
          <w:ilvl w:val="0"/>
          <w:numId w:val="26"/>
        </w:numPr>
      </w:pPr>
      <w:r>
        <w:t>Alert’s</w:t>
      </w:r>
      <w:r w:rsidR="006E2386">
        <w:t xml:space="preserve"> definition serve the sole objective of this specification. The mechanism AND/OR format to transmit these alerts is out of scope of this specification. </w:t>
      </w:r>
      <w:r>
        <w:t xml:space="preserve">Event format </w:t>
      </w:r>
      <w:r w:rsidRPr="00A039F3">
        <w:rPr>
          <w:b/>
          <w:bCs/>
        </w:rPr>
        <w:t>MUST</w:t>
      </w:r>
      <w:r>
        <w:t xml:space="preserve"> be defined </w:t>
      </w:r>
      <w:r w:rsidR="00DD755D">
        <w:t>through</w:t>
      </w:r>
      <w:r>
        <w:t xml:space="preserve"> external specification such alarm and telemetry.</w:t>
      </w:r>
    </w:p>
    <w:p w14:paraId="28288F84" w14:textId="4AE76A78" w:rsidR="006E2386" w:rsidRDefault="006E2386" w:rsidP="00C64CD9">
      <w:pPr>
        <w:pStyle w:val="Paragraphedeliste"/>
        <w:numPr>
          <w:ilvl w:val="0"/>
          <w:numId w:val="26"/>
        </w:numPr>
      </w:pPr>
      <w:r>
        <w:t>It is common to merge threshold Alert within Geofence. For example a system MAY be interested by speed limit</w:t>
      </w:r>
      <w:r w:rsidR="00DD755D">
        <w:t xml:space="preserve"> or to identify asset immobility</w:t>
      </w:r>
      <w:r>
        <w:t xml:space="preserve">. </w:t>
      </w:r>
      <w:r w:rsidR="000A52A3">
        <w:t>However, s</w:t>
      </w:r>
      <w:r w:rsidR="00A039F3">
        <w:t xml:space="preserve">ole </w:t>
      </w:r>
      <w:r w:rsidR="00DD755D">
        <w:t xml:space="preserve">threshold </w:t>
      </w:r>
      <w:r w:rsidR="00A039F3">
        <w:t xml:space="preserve">alerts </w:t>
      </w:r>
      <w:r w:rsidR="00A039F3" w:rsidRPr="00A039F3">
        <w:rPr>
          <w:b/>
          <w:bCs/>
        </w:rPr>
        <w:t>MUST</w:t>
      </w:r>
      <w:r w:rsidR="00A039F3">
        <w:t xml:space="preserve"> be defined as </w:t>
      </w:r>
      <w:r w:rsidR="000A52A3">
        <w:t>outer</w:t>
      </w:r>
      <w:r w:rsidR="00A039F3">
        <w:t xml:space="preserve"> scope such alarm and telemetry</w:t>
      </w:r>
      <w:r w:rsidR="000A52A3">
        <w:t xml:space="preserve"> and are </w:t>
      </w:r>
      <w:r w:rsidR="000A52A3" w:rsidRPr="00F657E3">
        <w:rPr>
          <w:b/>
          <w:bCs/>
        </w:rPr>
        <w:t>NOT</w:t>
      </w:r>
      <w:r w:rsidR="000A52A3">
        <w:t xml:space="preserve"> part of this specification.</w:t>
      </w:r>
    </w:p>
    <w:p w14:paraId="1CC4F045" w14:textId="25A293C6" w:rsidR="005071E6" w:rsidRDefault="005071E6" w:rsidP="00C64CD9">
      <w:pPr>
        <w:pStyle w:val="Titre2"/>
      </w:pPr>
      <w:bookmarkStart w:id="50" w:name="_Toc71824708"/>
      <w:r>
        <w:t>Properties</w:t>
      </w:r>
      <w:bookmarkEnd w:id="50"/>
    </w:p>
    <w:p w14:paraId="1B8F27F2" w14:textId="0D953612" w:rsidR="008851B0" w:rsidRDefault="008851B0" w:rsidP="00C64CD9">
      <w:pPr>
        <w:pStyle w:val="Titre3"/>
      </w:pPr>
      <w:bookmarkStart w:id="51" w:name="_Toc71824709"/>
      <w:proofErr w:type="spellStart"/>
      <w:r>
        <w:t>relativeTo</w:t>
      </w:r>
      <w:bookmarkEnd w:id="51"/>
      <w:proofErr w:type="spellEnd"/>
    </w:p>
    <w:p w14:paraId="335C5C96" w14:textId="3B061071" w:rsidR="008851B0" w:rsidRDefault="008851B0" w:rsidP="00C64CD9">
      <w:r>
        <w:t>Type : string</w:t>
      </w:r>
      <w:r w:rsidR="00BF1350">
        <w:t>[]</w:t>
      </w:r>
    </w:p>
    <w:p w14:paraId="354B0D2A" w14:textId="77DDBDCD" w:rsidR="008851B0" w:rsidRDefault="008851B0" w:rsidP="00C64CD9">
      <w:r>
        <w:t>Required : yes</w:t>
      </w:r>
    </w:p>
    <w:p w14:paraId="1BAE81F2" w14:textId="79F3C5B4" w:rsidR="008851B0" w:rsidRDefault="008851B0" w:rsidP="00480A1C">
      <w:r>
        <w:t xml:space="preserve">The type of the event that the alarm is related to. </w:t>
      </w:r>
    </w:p>
    <w:p w14:paraId="10FF6880" w14:textId="352B7BA3" w:rsidR="002F02FE" w:rsidRPr="001210FE" w:rsidRDefault="002F02FE" w:rsidP="00C64CD9">
      <w:r>
        <w:t>A valid Alert object MUST include this property.</w:t>
      </w:r>
    </w:p>
    <w:p w14:paraId="154F1155" w14:textId="12D3BA90" w:rsidR="00B05ECF" w:rsidRDefault="00B05ECF" w:rsidP="00C64CD9">
      <w:pPr>
        <w:pStyle w:val="Titre3"/>
      </w:pPr>
      <w:bookmarkStart w:id="52" w:name="_Toc71824710"/>
      <w:r>
        <w:t>category</w:t>
      </w:r>
      <w:bookmarkEnd w:id="52"/>
    </w:p>
    <w:p w14:paraId="1558AF6A" w14:textId="4010EFF9" w:rsidR="00B05ECF" w:rsidRDefault="00B05ECF" w:rsidP="00C64CD9">
      <w:r>
        <w:t>Type : string</w:t>
      </w:r>
    </w:p>
    <w:p w14:paraId="064E3E91" w14:textId="6BC3CF84" w:rsidR="00B05ECF" w:rsidRDefault="00B05ECF" w:rsidP="00C64CD9">
      <w:r>
        <w:t xml:space="preserve">Required : </w:t>
      </w:r>
      <w:r w:rsidR="004856A9">
        <w:t>yes</w:t>
      </w:r>
    </w:p>
    <w:p w14:paraId="1EE27695" w14:textId="25967390" w:rsidR="002F02FE" w:rsidRDefault="002F02FE" w:rsidP="00C64CD9">
      <w:r>
        <w:t xml:space="preserve">Default : </w:t>
      </w:r>
      <w:r w:rsidR="004856A9">
        <w:t>geography</w:t>
      </w:r>
    </w:p>
    <w:p w14:paraId="35CAB861" w14:textId="32EC224C" w:rsidR="00B05ECF" w:rsidRDefault="00B05ECF" w:rsidP="00C64CD9">
      <w:r>
        <w:t>The category to which this alert belongs. Alert Categories define groupings of alerts supported by an Geofencing Event server</w:t>
      </w:r>
    </w:p>
    <w:p w14:paraId="27EC97D3" w14:textId="723C804B" w:rsidR="001560BE" w:rsidRDefault="001560BE" w:rsidP="00C64CD9">
      <w:r>
        <w:t>Standard categories are:</w:t>
      </w:r>
    </w:p>
    <w:p w14:paraId="1612A327" w14:textId="70D9C56C" w:rsidR="001560BE" w:rsidRDefault="004856A9" w:rsidP="00C64CD9">
      <w:pPr>
        <w:pStyle w:val="Paragraphedeliste"/>
        <w:numPr>
          <w:ilvl w:val="0"/>
          <w:numId w:val="27"/>
        </w:numPr>
      </w:pPr>
      <w:r>
        <w:lastRenderedPageBreak/>
        <w:t>m</w:t>
      </w:r>
      <w:r w:rsidR="001560BE">
        <w:t>otion</w:t>
      </w:r>
    </w:p>
    <w:p w14:paraId="0248DEB7" w14:textId="241BD183" w:rsidR="001560BE" w:rsidRDefault="004856A9" w:rsidP="00C64CD9">
      <w:pPr>
        <w:pStyle w:val="Paragraphedeliste"/>
        <w:numPr>
          <w:ilvl w:val="0"/>
          <w:numId w:val="27"/>
        </w:numPr>
      </w:pPr>
      <w:r>
        <w:t>g</w:t>
      </w:r>
      <w:r w:rsidR="001560BE">
        <w:t>eography</w:t>
      </w:r>
    </w:p>
    <w:p w14:paraId="2831982E" w14:textId="5774D8E8" w:rsidR="001560BE" w:rsidRDefault="001560BE" w:rsidP="00C64CD9">
      <w:r>
        <w:t xml:space="preserve">Vendors </w:t>
      </w:r>
      <w:r w:rsidRPr="001560BE">
        <w:rPr>
          <w:b/>
          <w:bCs/>
        </w:rPr>
        <w:t>MAY</w:t>
      </w:r>
      <w:r>
        <w:t xml:space="preserve"> add categories, which </w:t>
      </w:r>
      <w:r w:rsidRPr="001560BE">
        <w:rPr>
          <w:b/>
          <w:bCs/>
        </w:rPr>
        <w:t>MUST</w:t>
      </w:r>
      <w:r>
        <w:t xml:space="preserve"> be prefixed with vendor namespace</w:t>
      </w:r>
    </w:p>
    <w:p w14:paraId="38B22901" w14:textId="274412F0" w:rsidR="001560BE" w:rsidRDefault="001560BE" w:rsidP="00C64CD9">
      <w:pPr>
        <w:pStyle w:val="JSON"/>
      </w:pPr>
      <w:r>
        <w:t>&lt;namespace&gt;:&lt;category&gt;</w:t>
      </w:r>
    </w:p>
    <w:p w14:paraId="1CA94D34" w14:textId="77777777" w:rsidR="00480A1C" w:rsidRDefault="00480A1C" w:rsidP="00C64CD9">
      <w:pPr>
        <w:pStyle w:val="Titre3"/>
      </w:pPr>
    </w:p>
    <w:p w14:paraId="0D90ED2E" w14:textId="17F4929D" w:rsidR="00341CCD" w:rsidRDefault="00341CCD" w:rsidP="00C64CD9">
      <w:pPr>
        <w:pStyle w:val="Titre3"/>
      </w:pPr>
      <w:bookmarkStart w:id="53" w:name="_Toc71824711"/>
      <w:r>
        <w:t>severity</w:t>
      </w:r>
      <w:bookmarkEnd w:id="53"/>
    </w:p>
    <w:p w14:paraId="0BE7A4E7" w14:textId="77777777" w:rsidR="00341CCD" w:rsidRDefault="00341CCD" w:rsidP="00C64CD9">
      <w:r>
        <w:t>Type : number</w:t>
      </w:r>
    </w:p>
    <w:p w14:paraId="50ADE551" w14:textId="572DC269" w:rsidR="00341CCD" w:rsidRDefault="00341CCD" w:rsidP="00C64CD9">
      <w:r>
        <w:t xml:space="preserve">Required : </w:t>
      </w:r>
      <w:r w:rsidR="00B05ECF">
        <w:t>No</w:t>
      </w:r>
    </w:p>
    <w:p w14:paraId="118810BC" w14:textId="4634C3F2" w:rsidR="00B05ECF" w:rsidRDefault="00B05ECF" w:rsidP="00C64CD9">
      <w:r>
        <w:t>Default : 1</w:t>
      </w:r>
    </w:p>
    <w:p w14:paraId="6DBE6044" w14:textId="526DF62F" w:rsidR="00341CCD" w:rsidRDefault="00B05ECF" w:rsidP="00C64CD9">
      <w:r>
        <w:t>The urgency of the event. This may be a value in the range of 1 – 1000, with 1 being the lowest severity</w:t>
      </w:r>
      <w:r w:rsidR="00621135">
        <w:t xml:space="preserve"> </w:t>
      </w:r>
      <w:r>
        <w:t>and 1000 being the highest. Typically, a severity of 1 would indicate in event which is informational in nature, while a value of 1000 would indicate an event of catastrophic nature which could potentially result in severe financial loss or loss of life. It is expected that few server implementations will support 1000 distinct severity levels. Therefore, server developers are responsible for distributing their severity levels across the 1 – 1000 range in such a manner that clients can assume a linear distribution. n. For example, a client wishing to present five severity levels to a user could implement the severity level as shown in the following Figure</w:t>
      </w:r>
    </w:p>
    <w:tbl>
      <w:tblPr>
        <w:tblStyle w:val="TableauGrille4-Accentuation5"/>
        <w:tblW w:w="0" w:type="auto"/>
        <w:tblLook w:val="04A0" w:firstRow="1" w:lastRow="0" w:firstColumn="1" w:lastColumn="0" w:noHBand="0" w:noVBand="1"/>
      </w:tblPr>
      <w:tblGrid>
        <w:gridCol w:w="4148"/>
        <w:gridCol w:w="4148"/>
      </w:tblGrid>
      <w:tr w:rsidR="00B05ECF" w:rsidRPr="00B05ECF" w14:paraId="0660BF06" w14:textId="77777777" w:rsidTr="008851B0">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1A34194" w14:textId="77777777" w:rsidR="00B05ECF" w:rsidRPr="00B05ECF" w:rsidRDefault="00B05ECF" w:rsidP="00C64CD9">
            <w:r w:rsidRPr="00B05ECF">
              <w:t>Severity</w:t>
            </w:r>
          </w:p>
        </w:tc>
        <w:tc>
          <w:tcPr>
            <w:tcW w:w="4148" w:type="dxa"/>
            <w:vAlign w:val="center"/>
          </w:tcPr>
          <w:p w14:paraId="3F17929F" w14:textId="77777777" w:rsidR="00B05ECF" w:rsidRPr="00B05ECF" w:rsidRDefault="00B05ECF" w:rsidP="00C64CD9">
            <w:pPr>
              <w:cnfStyle w:val="100000000000" w:firstRow="1" w:lastRow="0" w:firstColumn="0" w:lastColumn="0" w:oddVBand="0" w:evenVBand="0" w:oddHBand="0" w:evenHBand="0" w:firstRowFirstColumn="0" w:firstRowLastColumn="0" w:lastRowFirstColumn="0" w:lastRowLastColumn="0"/>
            </w:pPr>
            <w:proofErr w:type="spellStart"/>
            <w:r w:rsidRPr="00B05ECF">
              <w:t>JSGeofencing</w:t>
            </w:r>
            <w:proofErr w:type="spellEnd"/>
            <w:r w:rsidRPr="00B05ECF">
              <w:t xml:space="preserve"> Severity</w:t>
            </w:r>
          </w:p>
        </w:tc>
      </w:tr>
      <w:tr w:rsidR="00B05ECF" w:rsidRPr="00B05ECF" w14:paraId="57F225AE"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488CF3D0" w14:textId="77777777" w:rsidR="00B05ECF" w:rsidRPr="00B05ECF" w:rsidRDefault="00B05ECF" w:rsidP="00C64CD9">
            <w:r w:rsidRPr="00B05ECF">
              <w:t>HIGH</w:t>
            </w:r>
          </w:p>
        </w:tc>
        <w:tc>
          <w:tcPr>
            <w:tcW w:w="4148" w:type="dxa"/>
            <w:vAlign w:val="center"/>
          </w:tcPr>
          <w:p w14:paraId="627259F6" w14:textId="593B1BD2" w:rsidR="00B05ECF" w:rsidRPr="00B05ECF" w:rsidRDefault="00B05ECF" w:rsidP="00C64CD9">
            <w:pPr>
              <w:cnfStyle w:val="000000100000" w:firstRow="0" w:lastRow="0" w:firstColumn="0" w:lastColumn="0" w:oddVBand="0" w:evenVBand="0" w:oddHBand="1" w:evenHBand="0" w:firstRowFirstColumn="0" w:firstRowLastColumn="0" w:lastRowFirstColumn="0" w:lastRowLastColumn="0"/>
            </w:pPr>
            <w:r w:rsidRPr="00B05ECF">
              <w:t>801 – 1000</w:t>
            </w:r>
          </w:p>
        </w:tc>
      </w:tr>
      <w:tr w:rsidR="00B05ECF" w:rsidRPr="00B05ECF" w14:paraId="147A65A7" w14:textId="77777777" w:rsidTr="008851B0">
        <w:trPr>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7F9C72F4" w14:textId="77777777" w:rsidR="00B05ECF" w:rsidRPr="00B05ECF" w:rsidRDefault="00B05ECF" w:rsidP="00C64CD9">
            <w:r w:rsidRPr="00B05ECF">
              <w:t>MEDIUM HIGH</w:t>
            </w:r>
          </w:p>
        </w:tc>
        <w:tc>
          <w:tcPr>
            <w:tcW w:w="4148" w:type="dxa"/>
            <w:vAlign w:val="center"/>
          </w:tcPr>
          <w:p w14:paraId="2FF2E650" w14:textId="4BA73908" w:rsidR="00B05ECF" w:rsidRPr="00B05ECF" w:rsidRDefault="00B05ECF" w:rsidP="00C64CD9">
            <w:pPr>
              <w:cnfStyle w:val="000000000000" w:firstRow="0" w:lastRow="0" w:firstColumn="0" w:lastColumn="0" w:oddVBand="0" w:evenVBand="0" w:oddHBand="0" w:evenHBand="0" w:firstRowFirstColumn="0" w:firstRowLastColumn="0" w:lastRowFirstColumn="0" w:lastRowLastColumn="0"/>
            </w:pPr>
            <w:r w:rsidRPr="00B05ECF">
              <w:t>601 – 800</w:t>
            </w:r>
          </w:p>
        </w:tc>
      </w:tr>
      <w:tr w:rsidR="00B05ECF" w:rsidRPr="00B05ECF" w14:paraId="7AC5CE23"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369A824C" w14:textId="77777777" w:rsidR="00B05ECF" w:rsidRPr="00B05ECF" w:rsidRDefault="00B05ECF" w:rsidP="00C64CD9">
            <w:r w:rsidRPr="00B05ECF">
              <w:t>MEDIUM</w:t>
            </w:r>
          </w:p>
        </w:tc>
        <w:tc>
          <w:tcPr>
            <w:tcW w:w="4148" w:type="dxa"/>
            <w:vAlign w:val="center"/>
          </w:tcPr>
          <w:p w14:paraId="60857426" w14:textId="6943B767" w:rsidR="00B05ECF" w:rsidRPr="00B05ECF" w:rsidRDefault="00B05ECF" w:rsidP="00C64CD9">
            <w:pPr>
              <w:cnfStyle w:val="000000100000" w:firstRow="0" w:lastRow="0" w:firstColumn="0" w:lastColumn="0" w:oddVBand="0" w:evenVBand="0" w:oddHBand="1" w:evenHBand="0" w:firstRowFirstColumn="0" w:firstRowLastColumn="0" w:lastRowFirstColumn="0" w:lastRowLastColumn="0"/>
            </w:pPr>
            <w:r w:rsidRPr="00B05ECF">
              <w:t>401 – 600</w:t>
            </w:r>
          </w:p>
        </w:tc>
      </w:tr>
      <w:tr w:rsidR="00B05ECF" w:rsidRPr="00B05ECF" w14:paraId="6C97F438" w14:textId="77777777" w:rsidTr="008851B0">
        <w:trPr>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18209FB" w14:textId="77777777" w:rsidR="00B05ECF" w:rsidRPr="00B05ECF" w:rsidRDefault="00B05ECF" w:rsidP="00C64CD9">
            <w:r w:rsidRPr="00B05ECF">
              <w:t>MEDIUM LOW</w:t>
            </w:r>
          </w:p>
        </w:tc>
        <w:tc>
          <w:tcPr>
            <w:tcW w:w="4148" w:type="dxa"/>
            <w:vAlign w:val="center"/>
          </w:tcPr>
          <w:p w14:paraId="44C5A000" w14:textId="65DFDFE7" w:rsidR="00B05ECF" w:rsidRPr="00B05ECF" w:rsidRDefault="00B05ECF" w:rsidP="00C64CD9">
            <w:pPr>
              <w:cnfStyle w:val="000000000000" w:firstRow="0" w:lastRow="0" w:firstColumn="0" w:lastColumn="0" w:oddVBand="0" w:evenVBand="0" w:oddHBand="0" w:evenHBand="0" w:firstRowFirstColumn="0" w:firstRowLastColumn="0" w:lastRowFirstColumn="0" w:lastRowLastColumn="0"/>
            </w:pPr>
            <w:r w:rsidRPr="00B05ECF">
              <w:t>201 – 400</w:t>
            </w:r>
          </w:p>
        </w:tc>
      </w:tr>
      <w:tr w:rsidR="00B05ECF" w:rsidRPr="00341CCD" w14:paraId="39317577" w14:textId="77777777" w:rsidTr="008851B0">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C80E87B" w14:textId="77777777" w:rsidR="00B05ECF" w:rsidRPr="00B05ECF" w:rsidRDefault="00B05ECF" w:rsidP="00C64CD9">
            <w:r w:rsidRPr="00B05ECF">
              <w:t>LOW</w:t>
            </w:r>
          </w:p>
        </w:tc>
        <w:tc>
          <w:tcPr>
            <w:tcW w:w="4148" w:type="dxa"/>
            <w:vAlign w:val="center"/>
          </w:tcPr>
          <w:p w14:paraId="18636BF6" w14:textId="77777777" w:rsidR="00B05ECF" w:rsidRPr="00341CCD" w:rsidRDefault="00B05ECF" w:rsidP="00C64CD9">
            <w:pPr>
              <w:cnfStyle w:val="000000100000" w:firstRow="0" w:lastRow="0" w:firstColumn="0" w:lastColumn="0" w:oddVBand="0" w:evenVBand="0" w:oddHBand="1" w:evenHBand="0" w:firstRowFirstColumn="0" w:firstRowLastColumn="0" w:lastRowFirstColumn="0" w:lastRowLastColumn="0"/>
            </w:pPr>
            <w:r w:rsidRPr="00B05ECF">
              <w:t>1 – 200</w:t>
            </w:r>
          </w:p>
        </w:tc>
      </w:tr>
    </w:tbl>
    <w:p w14:paraId="72F50A0B" w14:textId="77777777" w:rsidR="00480A1C" w:rsidRDefault="00480A1C" w:rsidP="00C64CD9">
      <w:pPr>
        <w:pStyle w:val="Titre3"/>
      </w:pPr>
    </w:p>
    <w:p w14:paraId="3B1085BE" w14:textId="26039843" w:rsidR="008851B0" w:rsidRDefault="008851B0" w:rsidP="00C64CD9">
      <w:pPr>
        <w:pStyle w:val="Titre3"/>
      </w:pPr>
      <w:bookmarkStart w:id="54" w:name="_Toc71824712"/>
      <w:r>
        <w:t>message</w:t>
      </w:r>
      <w:bookmarkEnd w:id="54"/>
    </w:p>
    <w:p w14:paraId="30ABC92C" w14:textId="77777777" w:rsidR="008851B0" w:rsidRDefault="008851B0" w:rsidP="00C64CD9">
      <w:r>
        <w:t>Type : string</w:t>
      </w:r>
    </w:p>
    <w:p w14:paraId="495160A5" w14:textId="77777777" w:rsidR="008851B0" w:rsidRDefault="008851B0" w:rsidP="00C64CD9">
      <w:r>
        <w:t>Required : No</w:t>
      </w:r>
    </w:p>
    <w:p w14:paraId="51F5749B" w14:textId="2F91943C" w:rsidR="008851B0" w:rsidRDefault="008851B0" w:rsidP="00C64CD9">
      <w:r>
        <w:t xml:space="preserve">Default : </w:t>
      </w:r>
      <w:r w:rsidR="00480A1C">
        <w:t>None</w:t>
      </w:r>
    </w:p>
    <w:p w14:paraId="50872FE8" w14:textId="77777777" w:rsidR="008851B0" w:rsidRDefault="008851B0" w:rsidP="00C64CD9">
      <w:r>
        <w:t>Localizable : yes</w:t>
      </w:r>
    </w:p>
    <w:p w14:paraId="6D45A9B3" w14:textId="7D9E30F8" w:rsidR="008851B0" w:rsidRDefault="008851B0" w:rsidP="00C64CD9">
      <w:r w:rsidRPr="00FF60CB">
        <w:t xml:space="preserve">A localizable </w:t>
      </w:r>
      <w:r>
        <w:t>message</w:t>
      </w:r>
      <w:r w:rsidRPr="00FF60CB">
        <w:t xml:space="preserve"> for display</w:t>
      </w:r>
    </w:p>
    <w:p w14:paraId="47D2E3B4" w14:textId="3D7ADC9D" w:rsidR="005071E6" w:rsidRDefault="005071E6" w:rsidP="00C64CD9">
      <w:pPr>
        <w:pStyle w:val="Titre1"/>
      </w:pPr>
      <w:bookmarkStart w:id="55" w:name="_Toc71824713"/>
      <w:r>
        <w:lastRenderedPageBreak/>
        <w:t>Modifier</w:t>
      </w:r>
      <w:bookmarkEnd w:id="55"/>
      <w:r>
        <w:t xml:space="preserve"> </w:t>
      </w:r>
    </w:p>
    <w:p w14:paraId="00764B5C" w14:textId="44AFF255" w:rsidR="005071E6" w:rsidRDefault="005071E6" w:rsidP="00C64CD9">
      <w:proofErr w:type="spellStart"/>
      <w:r>
        <w:t>JSGeofencing</w:t>
      </w:r>
      <w:proofErr w:type="spellEnd"/>
      <w:r>
        <w:t xml:space="preserve"> object are extensible using the concept of modifier. A modifier is an object which when applied to another object change his properties and/or behavior.</w:t>
      </w:r>
      <w:r w:rsidR="00480A1C">
        <w:t xml:space="preserve"> Along this definition, modifiers are mainly use as pre or post filter to </w:t>
      </w:r>
      <w:r w:rsidR="004301B8">
        <w:t>primitive, or alerts.</w:t>
      </w:r>
    </w:p>
    <w:p w14:paraId="2CF0721C" w14:textId="1E9A49D5" w:rsidR="004301B8" w:rsidRDefault="004301B8" w:rsidP="00C64CD9">
      <w:r>
        <w:t>Modifiers can contains modifiers</w:t>
      </w:r>
    </w:p>
    <w:p w14:paraId="5535A92A" w14:textId="7EF0835B" w:rsidR="005071E6" w:rsidRDefault="005071E6" w:rsidP="00C64CD9">
      <w:r>
        <w:t xml:space="preserve">Every </w:t>
      </w:r>
      <w:proofErr w:type="spellStart"/>
      <w:r>
        <w:t>JSGeofencing</w:t>
      </w:r>
      <w:proofErr w:type="spellEnd"/>
      <w:r>
        <w:t xml:space="preserve"> object </w:t>
      </w:r>
      <w:r w:rsidR="002F02FE" w:rsidRPr="002F02FE">
        <w:rPr>
          <w:b/>
          <w:bCs/>
        </w:rPr>
        <w:t>MAY</w:t>
      </w:r>
      <w:r>
        <w:t xml:space="preserve"> have one or more modifier</w:t>
      </w:r>
      <w:r w:rsidR="002F02FE">
        <w:t>.</w:t>
      </w:r>
    </w:p>
    <w:p w14:paraId="6BEC37C9" w14:textId="1AC4AE0B" w:rsidR="00480A1C" w:rsidRDefault="00480A1C" w:rsidP="00C64CD9">
      <w:r>
        <w:t>Standard Modifiers could be of type of :</w:t>
      </w:r>
    </w:p>
    <w:p w14:paraId="06558B0E" w14:textId="546734FC" w:rsidR="00480A1C" w:rsidRDefault="00480A1C" w:rsidP="00480A1C">
      <w:pPr>
        <w:pStyle w:val="Paragraphedeliste"/>
        <w:numPr>
          <w:ilvl w:val="0"/>
          <w:numId w:val="32"/>
        </w:numPr>
      </w:pPr>
      <w:r>
        <w:t>Calendar</w:t>
      </w:r>
    </w:p>
    <w:p w14:paraId="16687E2B" w14:textId="463D34AE" w:rsidR="00480A1C" w:rsidRDefault="00480A1C" w:rsidP="00480A1C">
      <w:pPr>
        <w:pStyle w:val="Paragraphedeliste"/>
        <w:numPr>
          <w:ilvl w:val="0"/>
          <w:numId w:val="32"/>
        </w:numPr>
      </w:pPr>
      <w:r>
        <w:t>Zone</w:t>
      </w:r>
    </w:p>
    <w:p w14:paraId="351AD446" w14:textId="4815CF89" w:rsidR="00480A1C" w:rsidRDefault="00480A1C" w:rsidP="00480A1C">
      <w:pPr>
        <w:pStyle w:val="Paragraphedeliste"/>
        <w:numPr>
          <w:ilvl w:val="0"/>
          <w:numId w:val="32"/>
        </w:numPr>
      </w:pPr>
      <w:r>
        <w:t>Predicate</w:t>
      </w:r>
    </w:p>
    <w:p w14:paraId="06A79890" w14:textId="458B9FB6" w:rsidR="005071E6" w:rsidRPr="005071E6" w:rsidRDefault="005071E6" w:rsidP="00C64CD9">
      <w:pPr>
        <w:pStyle w:val="Titre2"/>
      </w:pPr>
      <w:bookmarkStart w:id="56" w:name="_Toc71824714"/>
      <w:r>
        <w:t>Commons Properties</w:t>
      </w:r>
      <w:bookmarkEnd w:id="56"/>
    </w:p>
    <w:p w14:paraId="30693290" w14:textId="37C059FA" w:rsidR="00F50450" w:rsidRDefault="00F50450" w:rsidP="00C64CD9">
      <w:pPr>
        <w:pStyle w:val="Titre3"/>
      </w:pPr>
      <w:bookmarkStart w:id="57" w:name="_Toc71824715"/>
      <w:r>
        <w:t>scope</w:t>
      </w:r>
      <w:bookmarkEnd w:id="57"/>
    </w:p>
    <w:p w14:paraId="64DA94E1" w14:textId="122B4238" w:rsidR="00F50450" w:rsidRDefault="00F50450" w:rsidP="00C64CD9">
      <w:r>
        <w:t>Type : string</w:t>
      </w:r>
    </w:p>
    <w:p w14:paraId="20981D96" w14:textId="7C3915AB" w:rsidR="00F50450" w:rsidRDefault="00F50450" w:rsidP="00C64CD9">
      <w:r>
        <w:t>Required : No</w:t>
      </w:r>
    </w:p>
    <w:p w14:paraId="350128AC" w14:textId="33DB03AF" w:rsidR="00F50450" w:rsidRDefault="00076FE7" w:rsidP="00C64CD9">
      <w:r>
        <w:t>D</w:t>
      </w:r>
      <w:r w:rsidR="00F50450">
        <w:t>efault</w:t>
      </w:r>
      <w:r>
        <w:t xml:space="preserve"> : “</w:t>
      </w:r>
      <w:r w:rsidR="006E2386">
        <w:t>asset</w:t>
      </w:r>
      <w:r>
        <w:t>”</w:t>
      </w:r>
    </w:p>
    <w:p w14:paraId="67B23BF6" w14:textId="75169018" w:rsidR="00076FE7" w:rsidRDefault="00076FE7" w:rsidP="00C64CD9">
      <w:r>
        <w:t>The scope of the modifier. Value can be :</w:t>
      </w:r>
    </w:p>
    <w:p w14:paraId="7DA2E82B" w14:textId="3EA88CE1" w:rsidR="00076FE7" w:rsidRDefault="00076FE7" w:rsidP="00C64CD9">
      <w:pPr>
        <w:pStyle w:val="Paragraphedeliste"/>
        <w:numPr>
          <w:ilvl w:val="0"/>
          <w:numId w:val="25"/>
        </w:numPr>
      </w:pPr>
      <w:r>
        <w:t>static : the modifier act as global level and any status/action are related to the model. For example, we can invalidate a zone if ANY of user exit it.</w:t>
      </w:r>
    </w:p>
    <w:p w14:paraId="45EA9576" w14:textId="01873A2E" w:rsidR="00076FE7" w:rsidRDefault="006E2386" w:rsidP="00C64CD9">
      <w:pPr>
        <w:pStyle w:val="Paragraphedeliste"/>
        <w:numPr>
          <w:ilvl w:val="0"/>
          <w:numId w:val="25"/>
        </w:numPr>
      </w:pPr>
      <w:r>
        <w:t>asset</w:t>
      </w:r>
      <w:r w:rsidR="00076FE7">
        <w:t xml:space="preserve"> : the modifier act as user level and any status/action are related and specific to this user. For example, a count modifier will store different information for different user and will act accordingly.</w:t>
      </w:r>
    </w:p>
    <w:p w14:paraId="66948542" w14:textId="50651ABE" w:rsidR="005071E6" w:rsidRDefault="005071E6" w:rsidP="00C64CD9">
      <w:pPr>
        <w:pStyle w:val="Titre3"/>
      </w:pPr>
      <w:bookmarkStart w:id="58" w:name="_Toc71824716"/>
      <w:r>
        <w:t>category</w:t>
      </w:r>
      <w:bookmarkEnd w:id="58"/>
    </w:p>
    <w:p w14:paraId="6AC9109D" w14:textId="77777777" w:rsidR="005071E6" w:rsidRDefault="005071E6" w:rsidP="00C64CD9">
      <w:r>
        <w:t>Type : string</w:t>
      </w:r>
    </w:p>
    <w:p w14:paraId="3E8F367F" w14:textId="5C89E7FC" w:rsidR="005071E6" w:rsidRDefault="005071E6" w:rsidP="00C64CD9">
      <w:r>
        <w:t>Required : No</w:t>
      </w:r>
    </w:p>
    <w:p w14:paraId="31958564" w14:textId="4231CCA0" w:rsidR="00F50450" w:rsidRDefault="00F50450" w:rsidP="00C64CD9">
      <w:r>
        <w:t xml:space="preserve">Default : </w:t>
      </w:r>
      <w:r w:rsidR="00076FE7">
        <w:t>null</w:t>
      </w:r>
    </w:p>
    <w:p w14:paraId="172A6980" w14:textId="1B2DC382" w:rsidR="005071E6" w:rsidRDefault="005071E6" w:rsidP="00C64CD9">
      <w:r>
        <w:t>The category to which this modifier belongs. Modifier Categories define groupings of modifier supported by Geofencing tools.</w:t>
      </w:r>
    </w:p>
    <w:p w14:paraId="40768873" w14:textId="51D35E80" w:rsidR="00C30ABA" w:rsidRDefault="00C30ABA" w:rsidP="00C64CD9">
      <w:pPr>
        <w:pStyle w:val="Titre3"/>
      </w:pPr>
      <w:bookmarkStart w:id="59" w:name="_Toc71824717"/>
      <w:r>
        <w:t>priority</w:t>
      </w:r>
      <w:bookmarkEnd w:id="59"/>
    </w:p>
    <w:p w14:paraId="1E5D6E55" w14:textId="77777777" w:rsidR="00C30ABA" w:rsidRDefault="00C30ABA" w:rsidP="00C64CD9">
      <w:r>
        <w:t>Type : number</w:t>
      </w:r>
    </w:p>
    <w:p w14:paraId="015E8275" w14:textId="77777777" w:rsidR="00C30ABA" w:rsidRDefault="00C30ABA" w:rsidP="00C64CD9">
      <w:r>
        <w:lastRenderedPageBreak/>
        <w:t>Required : No</w:t>
      </w:r>
    </w:p>
    <w:p w14:paraId="21BF723C" w14:textId="77777777" w:rsidR="00C30ABA" w:rsidRDefault="00C30ABA" w:rsidP="00C64CD9">
      <w:r>
        <w:t>Default : 0</w:t>
      </w:r>
    </w:p>
    <w:p w14:paraId="488E3653" w14:textId="2167C881" w:rsidR="00C30ABA" w:rsidRDefault="00C30ABA" w:rsidP="00C64CD9">
      <w:r>
        <w:t xml:space="preserve">Some modifiers may be call prior to other. </w:t>
      </w:r>
    </w:p>
    <w:p w14:paraId="12C6DAEB" w14:textId="77777777" w:rsidR="00C30ABA" w:rsidRDefault="00C30ABA" w:rsidP="00C64CD9">
      <w:r w:rsidRPr="007664AC">
        <w:t xml:space="preserve">priority can range between </w:t>
      </w:r>
      <w:r>
        <w:t>0</w:t>
      </w:r>
      <w:r w:rsidRPr="007664AC">
        <w:t xml:space="preserve"> (lowest priority) and 127 (highest priority)</w:t>
      </w:r>
      <w:r>
        <w:t>.</w:t>
      </w:r>
    </w:p>
    <w:p w14:paraId="2A98ED43" w14:textId="12BBF395" w:rsidR="005071E6" w:rsidRDefault="005071E6" w:rsidP="00C64CD9">
      <w:pPr>
        <w:pStyle w:val="Titre2"/>
      </w:pPr>
      <w:bookmarkStart w:id="60" w:name="_Toc71824718"/>
      <w:r>
        <w:t>Modifier objects</w:t>
      </w:r>
      <w:bookmarkEnd w:id="60"/>
    </w:p>
    <w:p w14:paraId="535D1641" w14:textId="29D72BAE" w:rsidR="005071E6" w:rsidRDefault="004301B8" w:rsidP="00C64CD9">
      <w:pPr>
        <w:pStyle w:val="Titre3"/>
      </w:pPr>
      <w:bookmarkStart w:id="61" w:name="_Toc71824719"/>
      <w:r>
        <w:t>Calendar</w:t>
      </w:r>
      <w:bookmarkEnd w:id="61"/>
    </w:p>
    <w:p w14:paraId="70734478" w14:textId="6227A9F1" w:rsidR="005071E6" w:rsidRPr="005071E6" w:rsidRDefault="005071E6" w:rsidP="00C64CD9">
      <w:r>
        <w:t xml:space="preserve">Define the expiration </w:t>
      </w:r>
      <w:r w:rsidR="004301B8">
        <w:t xml:space="preserve">and validity </w:t>
      </w:r>
      <w:r>
        <w:t>of the underlying node.</w:t>
      </w:r>
    </w:p>
    <w:p w14:paraId="63D9E12D" w14:textId="3259289F" w:rsidR="005071E6" w:rsidRDefault="005071E6" w:rsidP="00C64CD9">
      <w:pPr>
        <w:pStyle w:val="Titre4"/>
      </w:pPr>
      <w:r>
        <w:t>Properties</w:t>
      </w:r>
    </w:p>
    <w:p w14:paraId="18B1DFCC" w14:textId="2C58FE31" w:rsidR="005071E6" w:rsidRDefault="00BC6EDD" w:rsidP="00C64CD9">
      <w:pPr>
        <w:pStyle w:val="Titre5"/>
      </w:pPr>
      <w:r>
        <w:t>expir</w:t>
      </w:r>
      <w:r w:rsidR="00112CF3">
        <w:t>e</w:t>
      </w:r>
    </w:p>
    <w:p w14:paraId="1FA0D2F1" w14:textId="7BAB2363" w:rsidR="00B41DF9" w:rsidRDefault="005071E6" w:rsidP="00C64CD9">
      <w:r>
        <w:t xml:space="preserve">Type : </w:t>
      </w:r>
      <w:proofErr w:type="spellStart"/>
      <w:r w:rsidR="00F60E6E">
        <w:t>UTCDate</w:t>
      </w:r>
      <w:proofErr w:type="spellEnd"/>
      <w:r w:rsidR="00F60E6E">
        <w:t xml:space="preserve"> | </w:t>
      </w:r>
      <w:proofErr w:type="spellStart"/>
      <w:r w:rsidR="00F60E6E">
        <w:t>LocalDate</w:t>
      </w:r>
      <w:proofErr w:type="spellEnd"/>
    </w:p>
    <w:p w14:paraId="3689BD7F" w14:textId="5D03E65F" w:rsidR="005071E6" w:rsidRDefault="005071E6" w:rsidP="00C64CD9">
      <w:r>
        <w:t xml:space="preserve">Required : </w:t>
      </w:r>
      <w:r w:rsidR="004301B8">
        <w:t>No</w:t>
      </w:r>
    </w:p>
    <w:p w14:paraId="7F461923" w14:textId="1053B212" w:rsidR="005071E6" w:rsidRDefault="005071E6" w:rsidP="00C64CD9">
      <w:r>
        <w:t>The absolute expiratio</w:t>
      </w:r>
      <w:r w:rsidR="004301B8">
        <w:t>n</w:t>
      </w:r>
      <w:r>
        <w:t>.</w:t>
      </w:r>
    </w:p>
    <w:p w14:paraId="2326C739" w14:textId="232FCDAA" w:rsidR="00122CDB" w:rsidRDefault="00122CDB" w:rsidP="00C64CD9">
      <w:r>
        <w:t>Once a Node is expired, the consumed property is set to true.</w:t>
      </w:r>
    </w:p>
    <w:p w14:paraId="437854FF" w14:textId="00E74461" w:rsidR="005071E6" w:rsidRDefault="004301B8" w:rsidP="004301B8">
      <w:pPr>
        <w:pStyle w:val="Titre5"/>
      </w:pPr>
      <w:proofErr w:type="spellStart"/>
      <w:r>
        <w:t>v</w:t>
      </w:r>
      <w:r w:rsidR="005071E6">
        <w:t>alidityPeriod</w:t>
      </w:r>
      <w:r w:rsidR="00112CF3">
        <w:t>s</w:t>
      </w:r>
      <w:proofErr w:type="spellEnd"/>
    </w:p>
    <w:p w14:paraId="57DC0389" w14:textId="2734A2E8" w:rsidR="00A34DA7" w:rsidRDefault="00A34DA7" w:rsidP="00C64CD9">
      <w:r>
        <w:t xml:space="preserve">Type : </w:t>
      </w:r>
      <w:r w:rsidR="004301B8">
        <w:t xml:space="preserve">Array of </w:t>
      </w:r>
      <w:r w:rsidR="00EC10C8">
        <w:t>Period</w:t>
      </w:r>
    </w:p>
    <w:p w14:paraId="7F099A56" w14:textId="64A69806" w:rsidR="00A34DA7" w:rsidRDefault="00A34DA7" w:rsidP="00C64CD9">
      <w:r>
        <w:t xml:space="preserve">Required : </w:t>
      </w:r>
      <w:r w:rsidR="004301B8">
        <w:t>No</w:t>
      </w:r>
    </w:p>
    <w:p w14:paraId="30DDD8DF" w14:textId="1E30ECEA" w:rsidR="00EC10C8" w:rsidRDefault="003F120D" w:rsidP="00C64CD9">
      <w:r>
        <w:t>Define the validity periods of the underlying node</w:t>
      </w:r>
      <w:r>
        <w:t xml:space="preserve">. </w:t>
      </w:r>
      <w:r w:rsidR="00EC10C8" w:rsidRPr="00EC10C8">
        <w:t xml:space="preserve">A </w:t>
      </w:r>
      <w:r w:rsidR="00EC10C8">
        <w:t>Period</w:t>
      </w:r>
      <w:r w:rsidR="00EC10C8" w:rsidRPr="00EC10C8">
        <w:t xml:space="preserve"> object has the following properties</w:t>
      </w:r>
    </w:p>
    <w:p w14:paraId="289C11E2" w14:textId="4BBC7227" w:rsidR="00EC10C8" w:rsidRDefault="004301B8" w:rsidP="00C64CD9">
      <w:pPr>
        <w:pStyle w:val="Paragraphedeliste"/>
        <w:numPr>
          <w:ilvl w:val="0"/>
          <w:numId w:val="24"/>
        </w:numPr>
      </w:pPr>
      <w:proofErr w:type="spellStart"/>
      <w:r w:rsidRPr="004301B8">
        <w:t>startTime</w:t>
      </w:r>
      <w:proofErr w:type="spellEnd"/>
      <w:r w:rsidR="00EC10C8">
        <w:t xml:space="preserve">: </w:t>
      </w:r>
      <w:proofErr w:type="spellStart"/>
      <w:r w:rsidR="00EC10C8">
        <w:t>UTCDate</w:t>
      </w:r>
      <w:proofErr w:type="spellEnd"/>
      <w:r w:rsidR="00B41DF9">
        <w:t xml:space="preserve"> </w:t>
      </w:r>
      <w:r w:rsidR="00EC10C8">
        <w:t>|</w:t>
      </w:r>
      <w:r w:rsidR="00B41DF9">
        <w:t xml:space="preserve"> </w:t>
      </w:r>
      <w:proofErr w:type="spellStart"/>
      <w:r w:rsidR="00EC10C8">
        <w:t>LocalDate</w:t>
      </w:r>
      <w:proofErr w:type="spellEnd"/>
    </w:p>
    <w:p w14:paraId="42C1C13E" w14:textId="090B1EF4" w:rsidR="00EC10C8" w:rsidRDefault="004301B8" w:rsidP="00C64CD9">
      <w:pPr>
        <w:pStyle w:val="Paragraphedeliste"/>
        <w:numPr>
          <w:ilvl w:val="0"/>
          <w:numId w:val="24"/>
        </w:numPr>
      </w:pPr>
      <w:proofErr w:type="spellStart"/>
      <w:r>
        <w:t>end</w:t>
      </w:r>
      <w:r w:rsidRPr="004301B8">
        <w:t>Time</w:t>
      </w:r>
      <w:proofErr w:type="spellEnd"/>
      <w:r w:rsidR="00EC10C8">
        <w:t xml:space="preserve">: </w:t>
      </w:r>
      <w:proofErr w:type="spellStart"/>
      <w:r w:rsidR="00EC10C8">
        <w:t>UTCDate</w:t>
      </w:r>
      <w:proofErr w:type="spellEnd"/>
      <w:r w:rsidR="00B41DF9">
        <w:t xml:space="preserve"> </w:t>
      </w:r>
      <w:r w:rsidR="00EC10C8">
        <w:t>|</w:t>
      </w:r>
      <w:r w:rsidR="00B41DF9">
        <w:t xml:space="preserve"> </w:t>
      </w:r>
      <w:proofErr w:type="spellStart"/>
      <w:r w:rsidR="00EC10C8">
        <w:t>LocalDate</w:t>
      </w:r>
      <w:proofErr w:type="spellEnd"/>
    </w:p>
    <w:p w14:paraId="6C4823FD" w14:textId="3410DCD1" w:rsidR="00EC10C8" w:rsidRDefault="004301B8" w:rsidP="00DC1C54">
      <w:pPr>
        <w:pStyle w:val="Paragraphedeliste"/>
        <w:numPr>
          <w:ilvl w:val="0"/>
          <w:numId w:val="24"/>
        </w:numPr>
      </w:pPr>
      <w:r w:rsidRPr="004301B8">
        <w:t>recurrence</w:t>
      </w:r>
      <w:r w:rsidR="00EC10C8">
        <w:t>: String</w:t>
      </w:r>
      <w:r w:rsidR="00DC1C54">
        <w:t xml:space="preserve">. </w:t>
      </w:r>
      <w:r w:rsidR="00EC10C8">
        <w:t>MUST be one of the following values:</w:t>
      </w:r>
    </w:p>
    <w:p w14:paraId="4D0630FC" w14:textId="475173D7" w:rsidR="0060448D" w:rsidRDefault="0060448D" w:rsidP="00C64CD9">
      <w:pPr>
        <w:pStyle w:val="Paragraphedeliste"/>
        <w:numPr>
          <w:ilvl w:val="1"/>
          <w:numId w:val="24"/>
        </w:numPr>
      </w:pPr>
      <w:r>
        <w:t>week</w:t>
      </w:r>
    </w:p>
    <w:p w14:paraId="6865B435" w14:textId="39A6BF50" w:rsidR="00EC10C8" w:rsidRDefault="00EC10C8" w:rsidP="00C64CD9">
      <w:pPr>
        <w:pStyle w:val="Paragraphedeliste"/>
        <w:numPr>
          <w:ilvl w:val="1"/>
          <w:numId w:val="24"/>
        </w:numPr>
      </w:pPr>
      <w:r>
        <w:t>da</w:t>
      </w:r>
      <w:r w:rsidR="006610BE">
        <w:t>y</w:t>
      </w:r>
    </w:p>
    <w:p w14:paraId="20BF4D98" w14:textId="35845C10" w:rsidR="00EC10C8" w:rsidRDefault="00EC10C8" w:rsidP="00C64CD9">
      <w:pPr>
        <w:pStyle w:val="Paragraphedeliste"/>
        <w:numPr>
          <w:ilvl w:val="1"/>
          <w:numId w:val="24"/>
        </w:numPr>
      </w:pPr>
      <w:r>
        <w:t>hour</w:t>
      </w:r>
    </w:p>
    <w:p w14:paraId="2FE456AA" w14:textId="77777777" w:rsidR="003F120D" w:rsidRDefault="003F120D" w:rsidP="003F120D">
      <w:pPr>
        <w:pStyle w:val="Titre5"/>
      </w:pPr>
      <w:r>
        <w:t>count</w:t>
      </w:r>
    </w:p>
    <w:p w14:paraId="62206795" w14:textId="2563F87C" w:rsidR="003F120D" w:rsidRDefault="003F120D" w:rsidP="003F120D">
      <w:r>
        <w:t xml:space="preserve">Type : </w:t>
      </w:r>
      <w:r>
        <w:t>int</w:t>
      </w:r>
    </w:p>
    <w:p w14:paraId="1032A63C" w14:textId="07406D57" w:rsidR="003F120D" w:rsidRDefault="003F120D" w:rsidP="003F120D">
      <w:r>
        <w:t>Required : No</w:t>
      </w:r>
    </w:p>
    <w:p w14:paraId="4DAF503C" w14:textId="119AA0CF" w:rsidR="003F120D" w:rsidRDefault="003F120D" w:rsidP="003F120D">
      <w:r>
        <w:t>Default : 0</w:t>
      </w:r>
    </w:p>
    <w:p w14:paraId="29092239" w14:textId="45C15A27" w:rsidR="003F120D" w:rsidRDefault="003F120D" w:rsidP="003F120D">
      <w:r>
        <w:t>The number of time the recurrence repeat.</w:t>
      </w:r>
    </w:p>
    <w:p w14:paraId="7ED680A1" w14:textId="77777777" w:rsidR="003F120D" w:rsidRDefault="003F120D" w:rsidP="003F120D"/>
    <w:p w14:paraId="177B4E36" w14:textId="17A325C4" w:rsidR="00924E49" w:rsidRDefault="00924E49" w:rsidP="00924E49">
      <w:pPr>
        <w:pStyle w:val="Titre3"/>
      </w:pPr>
      <w:bookmarkStart w:id="62" w:name="_Toc71824720"/>
      <w:r>
        <w:lastRenderedPageBreak/>
        <w:t>Predicate</w:t>
      </w:r>
      <w:bookmarkEnd w:id="62"/>
    </w:p>
    <w:p w14:paraId="68EC8B2B" w14:textId="1C3F7856" w:rsidR="00924E49" w:rsidRPr="00924E49" w:rsidRDefault="00924E49" w:rsidP="00924E49">
      <w:r>
        <w:t xml:space="preserve">Define a Boolean </w:t>
      </w:r>
      <w:r w:rsidR="0041408B">
        <w:t>expression</w:t>
      </w:r>
      <w:r>
        <w:t xml:space="preserve"> to be applied over different scenario. </w:t>
      </w:r>
    </w:p>
    <w:p w14:paraId="0D559C8D" w14:textId="10C97E4D" w:rsidR="00924E49" w:rsidRDefault="00924E49" w:rsidP="00924E49">
      <w:pPr>
        <w:pStyle w:val="Titre3"/>
      </w:pPr>
      <w:bookmarkStart w:id="63" w:name="_Toc71824721"/>
      <w:r>
        <w:t>Zone</w:t>
      </w:r>
      <w:bookmarkEnd w:id="63"/>
    </w:p>
    <w:p w14:paraId="7C9916F0" w14:textId="1F6BCF8A" w:rsidR="0041408B" w:rsidRPr="005071E6" w:rsidRDefault="0041408B" w:rsidP="0041408B">
      <w:r>
        <w:t>Define a geographic area for inclusion or exclusion of geofencing object.</w:t>
      </w:r>
    </w:p>
    <w:p w14:paraId="3D89EC61" w14:textId="77777777" w:rsidR="002E6E42" w:rsidRDefault="002E6E42">
      <w:pPr>
        <w:jc w:val="left"/>
        <w:rPr>
          <w:rFonts w:asciiTheme="majorHAnsi" w:eastAsiaTheme="majorEastAsia" w:hAnsiTheme="majorHAnsi" w:cstheme="majorBidi"/>
          <w:color w:val="007789" w:themeColor="accent1" w:themeShade="BF"/>
          <w:sz w:val="32"/>
        </w:rPr>
      </w:pPr>
      <w:r>
        <w:br w:type="page"/>
      </w:r>
    </w:p>
    <w:p w14:paraId="69BBA942" w14:textId="289A2BAA" w:rsidR="007F1B86" w:rsidRDefault="007F1B86" w:rsidP="00C64CD9">
      <w:pPr>
        <w:pStyle w:val="Titre1"/>
      </w:pPr>
      <w:bookmarkStart w:id="64" w:name="_Toc71824722"/>
      <w:r>
        <w:lastRenderedPageBreak/>
        <w:t>Primitives</w:t>
      </w:r>
      <w:bookmarkEnd w:id="64"/>
    </w:p>
    <w:p w14:paraId="5EE2F03F" w14:textId="49B2BB70" w:rsidR="007F1B86" w:rsidRDefault="007F1B86" w:rsidP="00C64CD9">
      <w:r>
        <w:t>The Geofenci</w:t>
      </w:r>
      <w:r w:rsidR="009829E5">
        <w:t>n</w:t>
      </w:r>
      <w:r>
        <w:t xml:space="preserve">g extension MUST contains primitives. Primitive are the core of the geofencing rules. </w:t>
      </w:r>
      <w:r w:rsidR="00463818">
        <w:t xml:space="preserve">Main </w:t>
      </w:r>
      <w:r>
        <w:t>Primitives are of types</w:t>
      </w:r>
    </w:p>
    <w:p w14:paraId="0CC0F7C6" w14:textId="77777777" w:rsidR="007F1B86" w:rsidRDefault="007F1B86" w:rsidP="00C64CD9">
      <w:pPr>
        <w:pStyle w:val="Paragraphedeliste"/>
        <w:numPr>
          <w:ilvl w:val="0"/>
          <w:numId w:val="19"/>
        </w:numPr>
      </w:pPr>
      <w:r>
        <w:t>Area</w:t>
      </w:r>
    </w:p>
    <w:p w14:paraId="07E98740" w14:textId="0331B1C6" w:rsidR="007F1B86" w:rsidRDefault="006B34C4" w:rsidP="00C64CD9">
      <w:pPr>
        <w:pStyle w:val="Paragraphedeliste"/>
        <w:numPr>
          <w:ilvl w:val="0"/>
          <w:numId w:val="19"/>
        </w:numPr>
      </w:pPr>
      <w:r>
        <w:t>Fence</w:t>
      </w:r>
    </w:p>
    <w:p w14:paraId="120D3CCA" w14:textId="51B031AA" w:rsidR="00463818" w:rsidRDefault="00463818" w:rsidP="00C64CD9">
      <w:pPr>
        <w:pStyle w:val="Paragraphedeliste"/>
        <w:numPr>
          <w:ilvl w:val="0"/>
          <w:numId w:val="19"/>
        </w:numPr>
      </w:pPr>
      <w:r>
        <w:t>Path</w:t>
      </w:r>
    </w:p>
    <w:p w14:paraId="6F6E3892" w14:textId="133820F6" w:rsidR="00150097" w:rsidRDefault="00150097" w:rsidP="00C64CD9">
      <w:pPr>
        <w:pStyle w:val="Paragraphedeliste"/>
        <w:numPr>
          <w:ilvl w:val="0"/>
          <w:numId w:val="19"/>
        </w:numPr>
      </w:pPr>
      <w:r>
        <w:t>Control Point</w:t>
      </w:r>
    </w:p>
    <w:p w14:paraId="05F83031" w14:textId="2C2DA6AC" w:rsidR="006B34C4" w:rsidRDefault="006B34C4" w:rsidP="006B34C4">
      <w:r>
        <w:t>Each type of primitive define a set of triggers. Alerts defin</w:t>
      </w:r>
      <w:r w:rsidR="008F5660">
        <w:t>e</w:t>
      </w:r>
      <w:r>
        <w:t xml:space="preserve"> which triggers are enabled, and various parameters such trigger threshold</w:t>
      </w:r>
      <w:r w:rsidR="00150097">
        <w:t xml:space="preserve"> (see Alerts)</w:t>
      </w:r>
    </w:p>
    <w:p w14:paraId="769F19B0" w14:textId="27E8CD46" w:rsidR="006B34C4" w:rsidRDefault="006B34C4" w:rsidP="009F5DD0">
      <w:pPr>
        <w:pStyle w:val="Titre2"/>
      </w:pPr>
      <w:bookmarkStart w:id="65" w:name="_Toc71824723"/>
      <w:r>
        <w:t>Area triggers</w:t>
      </w:r>
      <w:bookmarkEnd w:id="65"/>
    </w:p>
    <w:tbl>
      <w:tblPr>
        <w:tblStyle w:val="TableauGrille4-Accentuation5"/>
        <w:tblW w:w="0" w:type="auto"/>
        <w:tblLook w:val="04A0" w:firstRow="1" w:lastRow="0" w:firstColumn="1" w:lastColumn="0" w:noHBand="0" w:noVBand="1"/>
      </w:tblPr>
      <w:tblGrid>
        <w:gridCol w:w="1696"/>
        <w:gridCol w:w="1257"/>
        <w:gridCol w:w="5343"/>
      </w:tblGrid>
      <w:tr w:rsidR="006B34C4" w:rsidRPr="006B34C4" w14:paraId="7441132F" w14:textId="77777777" w:rsidTr="007A73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376BC9" w14:textId="77777777" w:rsidR="006B34C4" w:rsidRPr="006B34C4" w:rsidRDefault="006B34C4" w:rsidP="00635D49">
            <w:r w:rsidRPr="006B34C4">
              <w:t>trigger</w:t>
            </w:r>
          </w:p>
        </w:tc>
        <w:tc>
          <w:tcPr>
            <w:tcW w:w="1257" w:type="dxa"/>
          </w:tcPr>
          <w:p w14:paraId="3B2EFF1F" w14:textId="63C7D128" w:rsidR="006B34C4" w:rsidRPr="006B34C4" w:rsidRDefault="006B34C4" w:rsidP="00635D49">
            <w:pPr>
              <w:cnfStyle w:val="100000000000" w:firstRow="1" w:lastRow="0" w:firstColumn="0" w:lastColumn="0" w:oddVBand="0" w:evenVBand="0" w:oddHBand="0" w:evenHBand="0" w:firstRowFirstColumn="0" w:firstRowLastColumn="0" w:lastRowFirstColumn="0" w:lastRowLastColumn="0"/>
            </w:pPr>
            <w:r w:rsidRPr="006B34C4">
              <w:t>variable</w:t>
            </w:r>
            <w:r>
              <w:t>s</w:t>
            </w:r>
          </w:p>
        </w:tc>
        <w:tc>
          <w:tcPr>
            <w:tcW w:w="5343" w:type="dxa"/>
          </w:tcPr>
          <w:p w14:paraId="14FE20E8" w14:textId="64223468" w:rsidR="006B34C4" w:rsidRPr="006B34C4" w:rsidRDefault="006B34C4" w:rsidP="00635D49">
            <w:pPr>
              <w:cnfStyle w:val="100000000000" w:firstRow="1" w:lastRow="0" w:firstColumn="0" w:lastColumn="0" w:oddVBand="0" w:evenVBand="0" w:oddHBand="0" w:evenHBand="0" w:firstRowFirstColumn="0" w:firstRowLastColumn="0" w:lastRowFirstColumn="0" w:lastRowLastColumn="0"/>
            </w:pPr>
            <w:r w:rsidRPr="006B34C4">
              <w:t>Description</w:t>
            </w:r>
          </w:p>
        </w:tc>
      </w:tr>
      <w:tr w:rsidR="006B34C4" w:rsidRPr="006B34C4" w14:paraId="2CDBAC81" w14:textId="77777777" w:rsidTr="007A7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9CD27B" w14:textId="7120990C" w:rsidR="006B34C4" w:rsidRPr="006B34C4" w:rsidRDefault="006B34C4" w:rsidP="00635D49">
            <w:r>
              <w:t>Entering</w:t>
            </w:r>
          </w:p>
        </w:tc>
        <w:tc>
          <w:tcPr>
            <w:tcW w:w="1257" w:type="dxa"/>
          </w:tcPr>
          <w:p w14:paraId="2A438CC1" w14:textId="77777777"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p>
        </w:tc>
        <w:tc>
          <w:tcPr>
            <w:tcW w:w="5343" w:type="dxa"/>
          </w:tcPr>
          <w:p w14:paraId="7C7B9A4E" w14:textId="3C803B4A"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 xml:space="preserve">When entering the area. </w:t>
            </w:r>
          </w:p>
        </w:tc>
      </w:tr>
      <w:tr w:rsidR="00150097" w:rsidRPr="006B34C4" w14:paraId="10B46D99" w14:textId="77777777" w:rsidTr="007A733D">
        <w:tc>
          <w:tcPr>
            <w:cnfStyle w:val="001000000000" w:firstRow="0" w:lastRow="0" w:firstColumn="1" w:lastColumn="0" w:oddVBand="0" w:evenVBand="0" w:oddHBand="0" w:evenHBand="0" w:firstRowFirstColumn="0" w:firstRowLastColumn="0" w:lastRowFirstColumn="0" w:lastRowLastColumn="0"/>
            <w:tcW w:w="1696" w:type="dxa"/>
          </w:tcPr>
          <w:p w14:paraId="0A103D55" w14:textId="77777777" w:rsidR="00150097" w:rsidRDefault="00150097" w:rsidP="00635D49">
            <w:r>
              <w:t>Inside</w:t>
            </w:r>
          </w:p>
        </w:tc>
        <w:tc>
          <w:tcPr>
            <w:tcW w:w="1257" w:type="dxa"/>
          </w:tcPr>
          <w:p w14:paraId="2C0DA4D2" w14:textId="77777777" w:rsidR="00150097" w:rsidRPr="006B34C4" w:rsidRDefault="00150097" w:rsidP="00635D49">
            <w:pPr>
              <w:cnfStyle w:val="000000000000" w:firstRow="0" w:lastRow="0" w:firstColumn="0" w:lastColumn="0" w:oddVBand="0" w:evenVBand="0" w:oddHBand="0" w:evenHBand="0" w:firstRowFirstColumn="0" w:firstRowLastColumn="0" w:lastRowFirstColumn="0" w:lastRowLastColumn="0"/>
            </w:pPr>
          </w:p>
        </w:tc>
        <w:tc>
          <w:tcPr>
            <w:tcW w:w="5343" w:type="dxa"/>
          </w:tcPr>
          <w:p w14:paraId="2278D5F2" w14:textId="6D3BDC3D" w:rsidR="00150097" w:rsidRPr="006B34C4" w:rsidRDefault="00150097" w:rsidP="00635D49">
            <w:pPr>
              <w:cnfStyle w:val="000000000000" w:firstRow="0" w:lastRow="0" w:firstColumn="0" w:lastColumn="0" w:oddVBand="0" w:evenVBand="0" w:oddHBand="0" w:evenHBand="0" w:firstRowFirstColumn="0" w:firstRowLastColumn="0" w:lastRowFirstColumn="0" w:lastRowLastColumn="0"/>
            </w:pPr>
            <w:r>
              <w:t>When inside</w:t>
            </w:r>
            <w:r w:rsidR="004D1D5C">
              <w:t xml:space="preserve"> the area.</w:t>
            </w:r>
          </w:p>
        </w:tc>
      </w:tr>
      <w:tr w:rsidR="00150097" w:rsidRPr="006B34C4" w14:paraId="51C751AE" w14:textId="77777777" w:rsidTr="007A7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EFF38B" w14:textId="77777777" w:rsidR="00150097" w:rsidRDefault="00150097" w:rsidP="00635D49">
            <w:r>
              <w:t>Above</w:t>
            </w:r>
          </w:p>
        </w:tc>
        <w:tc>
          <w:tcPr>
            <w:tcW w:w="1257" w:type="dxa"/>
          </w:tcPr>
          <w:p w14:paraId="355F18C7" w14:textId="77777777" w:rsidR="00150097" w:rsidRPr="006B34C4" w:rsidRDefault="00150097" w:rsidP="00635D49">
            <w:pPr>
              <w:cnfStyle w:val="000000100000" w:firstRow="0" w:lastRow="0" w:firstColumn="0" w:lastColumn="0" w:oddVBand="0" w:evenVBand="0" w:oddHBand="1" w:evenHBand="0" w:firstRowFirstColumn="0" w:firstRowLastColumn="0" w:lastRowFirstColumn="0" w:lastRowLastColumn="0"/>
            </w:pPr>
          </w:p>
        </w:tc>
        <w:tc>
          <w:tcPr>
            <w:tcW w:w="5343" w:type="dxa"/>
          </w:tcPr>
          <w:p w14:paraId="1C4658BF" w14:textId="2C7CF0E5" w:rsidR="00150097" w:rsidRPr="006B34C4" w:rsidRDefault="00150097" w:rsidP="00635D49">
            <w:pPr>
              <w:cnfStyle w:val="000000100000" w:firstRow="0" w:lastRow="0" w:firstColumn="0" w:lastColumn="0" w:oddVBand="0" w:evenVBand="0" w:oddHBand="1" w:evenHBand="0" w:firstRowFirstColumn="0" w:firstRowLastColumn="0" w:lastRowFirstColumn="0" w:lastRowLastColumn="0"/>
            </w:pPr>
            <w:r>
              <w:t>When inside but above max height</w:t>
            </w:r>
            <w:r w:rsidR="004D1D5C">
              <w:t>.</w:t>
            </w:r>
          </w:p>
        </w:tc>
      </w:tr>
      <w:tr w:rsidR="00150097" w:rsidRPr="006B34C4" w14:paraId="7073E6B3" w14:textId="77777777" w:rsidTr="007A733D">
        <w:tc>
          <w:tcPr>
            <w:cnfStyle w:val="001000000000" w:firstRow="0" w:lastRow="0" w:firstColumn="1" w:lastColumn="0" w:oddVBand="0" w:evenVBand="0" w:oddHBand="0" w:evenHBand="0" w:firstRowFirstColumn="0" w:firstRowLastColumn="0" w:lastRowFirstColumn="0" w:lastRowLastColumn="0"/>
            <w:tcW w:w="1696" w:type="dxa"/>
          </w:tcPr>
          <w:p w14:paraId="66956630" w14:textId="77777777" w:rsidR="00150097" w:rsidRDefault="00150097" w:rsidP="00635D49">
            <w:r>
              <w:t>Under</w:t>
            </w:r>
          </w:p>
        </w:tc>
        <w:tc>
          <w:tcPr>
            <w:tcW w:w="1257" w:type="dxa"/>
          </w:tcPr>
          <w:p w14:paraId="0C7E2172" w14:textId="77777777" w:rsidR="00150097" w:rsidRPr="006B34C4" w:rsidRDefault="00150097" w:rsidP="00635D49">
            <w:pPr>
              <w:cnfStyle w:val="000000000000" w:firstRow="0" w:lastRow="0" w:firstColumn="0" w:lastColumn="0" w:oddVBand="0" w:evenVBand="0" w:oddHBand="0" w:evenHBand="0" w:firstRowFirstColumn="0" w:firstRowLastColumn="0" w:lastRowFirstColumn="0" w:lastRowLastColumn="0"/>
            </w:pPr>
          </w:p>
        </w:tc>
        <w:tc>
          <w:tcPr>
            <w:tcW w:w="5343" w:type="dxa"/>
          </w:tcPr>
          <w:p w14:paraId="5DD5DC5E" w14:textId="503247D9" w:rsidR="00150097" w:rsidRPr="006B34C4" w:rsidRDefault="00150097" w:rsidP="00635D49">
            <w:pPr>
              <w:cnfStyle w:val="000000000000" w:firstRow="0" w:lastRow="0" w:firstColumn="0" w:lastColumn="0" w:oddVBand="0" w:evenVBand="0" w:oddHBand="0" w:evenHBand="0" w:firstRowFirstColumn="0" w:firstRowLastColumn="0" w:lastRowFirstColumn="0" w:lastRowLastColumn="0"/>
            </w:pPr>
            <w:r>
              <w:t>When Inside but under min height</w:t>
            </w:r>
            <w:r w:rsidR="004D1D5C">
              <w:t>.</w:t>
            </w:r>
          </w:p>
        </w:tc>
      </w:tr>
      <w:tr w:rsidR="006B34C4" w:rsidRPr="006B34C4" w14:paraId="42DB253F" w14:textId="77777777" w:rsidTr="007A7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4BAF4B" w14:textId="0858FA70" w:rsidR="006B34C4" w:rsidRDefault="006B34C4" w:rsidP="00635D49">
            <w:r>
              <w:t>Exiting</w:t>
            </w:r>
          </w:p>
        </w:tc>
        <w:tc>
          <w:tcPr>
            <w:tcW w:w="1257" w:type="dxa"/>
          </w:tcPr>
          <w:p w14:paraId="5D90B2ED" w14:textId="77777777"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p>
        </w:tc>
        <w:tc>
          <w:tcPr>
            <w:tcW w:w="5343" w:type="dxa"/>
          </w:tcPr>
          <w:p w14:paraId="132D1068" w14:textId="6C8CE716"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When exiting the area.</w:t>
            </w:r>
          </w:p>
        </w:tc>
      </w:tr>
      <w:tr w:rsidR="006B34C4" w:rsidRPr="006B34C4" w14:paraId="47EB85F7" w14:textId="77777777" w:rsidTr="007A733D">
        <w:tc>
          <w:tcPr>
            <w:cnfStyle w:val="001000000000" w:firstRow="0" w:lastRow="0" w:firstColumn="1" w:lastColumn="0" w:oddVBand="0" w:evenVBand="0" w:oddHBand="0" w:evenHBand="0" w:firstRowFirstColumn="0" w:firstRowLastColumn="0" w:lastRowFirstColumn="0" w:lastRowLastColumn="0"/>
            <w:tcW w:w="1696" w:type="dxa"/>
          </w:tcPr>
          <w:p w14:paraId="29B63B3D" w14:textId="7AABF1B6" w:rsidR="006B34C4" w:rsidRDefault="006B34C4" w:rsidP="00635D49">
            <w:r>
              <w:t>Outside</w:t>
            </w:r>
          </w:p>
        </w:tc>
        <w:tc>
          <w:tcPr>
            <w:tcW w:w="1257" w:type="dxa"/>
          </w:tcPr>
          <w:p w14:paraId="4F0B6774" w14:textId="77777777" w:rsidR="006B34C4" w:rsidRPr="006B34C4" w:rsidRDefault="006B34C4" w:rsidP="00635D49">
            <w:pPr>
              <w:cnfStyle w:val="000000000000" w:firstRow="0" w:lastRow="0" w:firstColumn="0" w:lastColumn="0" w:oddVBand="0" w:evenVBand="0" w:oddHBand="0" w:evenHBand="0" w:firstRowFirstColumn="0" w:firstRowLastColumn="0" w:lastRowFirstColumn="0" w:lastRowLastColumn="0"/>
            </w:pPr>
          </w:p>
        </w:tc>
        <w:tc>
          <w:tcPr>
            <w:tcW w:w="5343" w:type="dxa"/>
          </w:tcPr>
          <w:p w14:paraId="038CB43F" w14:textId="20D373B2" w:rsidR="006B34C4" w:rsidRPr="006B34C4" w:rsidRDefault="006B34C4" w:rsidP="00635D49">
            <w:pPr>
              <w:cnfStyle w:val="000000000000" w:firstRow="0" w:lastRow="0" w:firstColumn="0" w:lastColumn="0" w:oddVBand="0" w:evenVBand="0" w:oddHBand="0" w:evenHBand="0" w:firstRowFirstColumn="0" w:firstRowLastColumn="0" w:lastRowFirstColumn="0" w:lastRowLastColumn="0"/>
            </w:pPr>
            <w:r>
              <w:t>When outside</w:t>
            </w:r>
            <w:r w:rsidR="004D1D5C">
              <w:t xml:space="preserve"> the area.</w:t>
            </w:r>
          </w:p>
        </w:tc>
      </w:tr>
      <w:tr w:rsidR="007A733D" w:rsidRPr="006B34C4" w14:paraId="43E04794" w14:textId="77777777" w:rsidTr="007A7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877778" w14:textId="3204E5EB" w:rsidR="007A733D" w:rsidRDefault="007A733D" w:rsidP="007A733D">
            <w:r>
              <w:t>Approaching</w:t>
            </w:r>
          </w:p>
        </w:tc>
        <w:tc>
          <w:tcPr>
            <w:tcW w:w="1257" w:type="dxa"/>
          </w:tcPr>
          <w:p w14:paraId="05FF19A7" w14:textId="00F52884" w:rsidR="007A733D" w:rsidRPr="006B34C4" w:rsidRDefault="007A733D" w:rsidP="007A733D">
            <w:pPr>
              <w:cnfStyle w:val="000000100000" w:firstRow="0" w:lastRow="0" w:firstColumn="0" w:lastColumn="0" w:oddVBand="0" w:evenVBand="0" w:oddHBand="1" w:evenHBand="0" w:firstRowFirstColumn="0" w:firstRowLastColumn="0" w:lastRowFirstColumn="0" w:lastRowLastColumn="0"/>
            </w:pPr>
            <w:r>
              <w:t>distance</w:t>
            </w:r>
          </w:p>
        </w:tc>
        <w:tc>
          <w:tcPr>
            <w:tcW w:w="5343" w:type="dxa"/>
          </w:tcPr>
          <w:p w14:paraId="2687D417" w14:textId="7B178656" w:rsidR="007A733D" w:rsidRDefault="007A733D" w:rsidP="007A733D">
            <w:pPr>
              <w:cnfStyle w:val="000000100000" w:firstRow="0" w:lastRow="0" w:firstColumn="0" w:lastColumn="0" w:oddVBand="0" w:evenVBand="0" w:oddHBand="1" w:evenHBand="0" w:firstRowFirstColumn="0" w:firstRowLastColumn="0" w:lastRowFirstColumn="0" w:lastRowLastColumn="0"/>
            </w:pPr>
            <w:r>
              <w:t>When near the fence with direction toward to the fence.</w:t>
            </w:r>
          </w:p>
        </w:tc>
      </w:tr>
      <w:tr w:rsidR="007A733D" w:rsidRPr="006B34C4" w14:paraId="234A7334" w14:textId="77777777" w:rsidTr="007A733D">
        <w:tc>
          <w:tcPr>
            <w:cnfStyle w:val="001000000000" w:firstRow="0" w:lastRow="0" w:firstColumn="1" w:lastColumn="0" w:oddVBand="0" w:evenVBand="0" w:oddHBand="0" w:evenHBand="0" w:firstRowFirstColumn="0" w:firstRowLastColumn="0" w:lastRowFirstColumn="0" w:lastRowLastColumn="0"/>
            <w:tcW w:w="1696" w:type="dxa"/>
          </w:tcPr>
          <w:p w14:paraId="1B470BAB" w14:textId="398881C5" w:rsidR="007A733D" w:rsidRDefault="007A733D" w:rsidP="007A733D">
            <w:r>
              <w:t>Leaving</w:t>
            </w:r>
          </w:p>
        </w:tc>
        <w:tc>
          <w:tcPr>
            <w:tcW w:w="1257" w:type="dxa"/>
          </w:tcPr>
          <w:p w14:paraId="0F976914" w14:textId="44E73822" w:rsidR="007A733D" w:rsidRPr="006B34C4" w:rsidRDefault="007A733D" w:rsidP="007A733D">
            <w:pPr>
              <w:cnfStyle w:val="000000000000" w:firstRow="0" w:lastRow="0" w:firstColumn="0" w:lastColumn="0" w:oddVBand="0" w:evenVBand="0" w:oddHBand="0" w:evenHBand="0" w:firstRowFirstColumn="0" w:firstRowLastColumn="0" w:lastRowFirstColumn="0" w:lastRowLastColumn="0"/>
            </w:pPr>
            <w:r>
              <w:t>distance</w:t>
            </w:r>
          </w:p>
        </w:tc>
        <w:tc>
          <w:tcPr>
            <w:tcW w:w="5343" w:type="dxa"/>
          </w:tcPr>
          <w:p w14:paraId="3EA6E275" w14:textId="3AA3B431" w:rsidR="007A733D" w:rsidRDefault="007A733D" w:rsidP="007A733D">
            <w:pPr>
              <w:cnfStyle w:val="000000000000" w:firstRow="0" w:lastRow="0" w:firstColumn="0" w:lastColumn="0" w:oddVBand="0" w:evenVBand="0" w:oddHBand="0" w:evenHBand="0" w:firstRowFirstColumn="0" w:firstRowLastColumn="0" w:lastRowFirstColumn="0" w:lastRowLastColumn="0"/>
            </w:pPr>
            <w:r>
              <w:t>When near the fence with direction away from the fence.</w:t>
            </w:r>
          </w:p>
        </w:tc>
      </w:tr>
    </w:tbl>
    <w:p w14:paraId="4B5BDF1B" w14:textId="77777777" w:rsidR="00E87514" w:rsidRDefault="00E87514" w:rsidP="000432B2"/>
    <w:p w14:paraId="52FE6733" w14:textId="625FAB66" w:rsidR="00A05346" w:rsidRDefault="00DF258C" w:rsidP="000432B2">
      <w:r>
        <w:object w:dxaOrig="9601" w:dyaOrig="5331" w14:anchorId="04061E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30.5pt" o:ole="">
            <v:imagedata r:id="rId20" o:title=""/>
          </v:shape>
          <o:OLEObject Type="Embed" ProgID="Visio.Drawing.15" ShapeID="_x0000_i1025" DrawAspect="Content" ObjectID="_1682612185" r:id="rId21"/>
        </w:object>
      </w:r>
    </w:p>
    <w:p w14:paraId="11E569E4" w14:textId="39BF1A2A" w:rsidR="00940BF7" w:rsidRPr="00940BF7" w:rsidRDefault="00DF258C" w:rsidP="00940BF7">
      <w:r>
        <w:lastRenderedPageBreak/>
        <w:t>Note that threshold is Also applied to external fence defined by radius + distance</w:t>
      </w:r>
    </w:p>
    <w:p w14:paraId="02F19B2B" w14:textId="6F3E13FC" w:rsidR="006B34C4" w:rsidRDefault="006B34C4" w:rsidP="009F5DD0">
      <w:pPr>
        <w:pStyle w:val="Titre2"/>
      </w:pPr>
      <w:bookmarkStart w:id="66" w:name="_Toc71824724"/>
      <w:r>
        <w:t>Fence triggers</w:t>
      </w:r>
      <w:bookmarkEnd w:id="66"/>
    </w:p>
    <w:tbl>
      <w:tblPr>
        <w:tblStyle w:val="TableauGrille4-Accentuation5"/>
        <w:tblW w:w="0" w:type="auto"/>
        <w:tblLook w:val="04A0" w:firstRow="1" w:lastRow="0" w:firstColumn="1" w:lastColumn="0" w:noHBand="0" w:noVBand="1"/>
      </w:tblPr>
      <w:tblGrid>
        <w:gridCol w:w="1696"/>
        <w:gridCol w:w="1257"/>
        <w:gridCol w:w="5343"/>
      </w:tblGrid>
      <w:tr w:rsidR="006B34C4" w:rsidRPr="006B34C4" w14:paraId="47975F90" w14:textId="77777777" w:rsidTr="00E77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DA7839" w14:textId="77777777" w:rsidR="006B34C4" w:rsidRPr="006B34C4" w:rsidRDefault="006B34C4" w:rsidP="00635D49">
            <w:r w:rsidRPr="006B34C4">
              <w:t>trigger</w:t>
            </w:r>
          </w:p>
        </w:tc>
        <w:tc>
          <w:tcPr>
            <w:tcW w:w="1257" w:type="dxa"/>
          </w:tcPr>
          <w:p w14:paraId="1D42CDA5" w14:textId="77777777" w:rsidR="006B34C4" w:rsidRPr="006B34C4" w:rsidRDefault="006B34C4" w:rsidP="00635D49">
            <w:pPr>
              <w:cnfStyle w:val="100000000000" w:firstRow="1" w:lastRow="0" w:firstColumn="0" w:lastColumn="0" w:oddVBand="0" w:evenVBand="0" w:oddHBand="0" w:evenHBand="0" w:firstRowFirstColumn="0" w:firstRowLastColumn="0" w:lastRowFirstColumn="0" w:lastRowLastColumn="0"/>
            </w:pPr>
            <w:r w:rsidRPr="006B34C4">
              <w:t>variable</w:t>
            </w:r>
            <w:r>
              <w:t>s</w:t>
            </w:r>
          </w:p>
        </w:tc>
        <w:tc>
          <w:tcPr>
            <w:tcW w:w="5343" w:type="dxa"/>
          </w:tcPr>
          <w:p w14:paraId="26D8007C" w14:textId="77777777" w:rsidR="006B34C4" w:rsidRPr="006B34C4" w:rsidRDefault="006B34C4" w:rsidP="00635D49">
            <w:pPr>
              <w:cnfStyle w:val="100000000000" w:firstRow="1" w:lastRow="0" w:firstColumn="0" w:lastColumn="0" w:oddVBand="0" w:evenVBand="0" w:oddHBand="0" w:evenHBand="0" w:firstRowFirstColumn="0" w:firstRowLastColumn="0" w:lastRowFirstColumn="0" w:lastRowLastColumn="0"/>
            </w:pPr>
            <w:r w:rsidRPr="006B34C4">
              <w:t>Description</w:t>
            </w:r>
          </w:p>
        </w:tc>
      </w:tr>
      <w:tr w:rsidR="006B34C4" w:rsidRPr="006B34C4" w14:paraId="13D3EB32" w14:textId="77777777" w:rsidTr="00E77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39F696" w14:textId="76E0B2D3" w:rsidR="006B34C4" w:rsidRPr="006B34C4" w:rsidRDefault="006B34C4" w:rsidP="00635D49">
            <w:r>
              <w:t>Crossing</w:t>
            </w:r>
          </w:p>
        </w:tc>
        <w:tc>
          <w:tcPr>
            <w:tcW w:w="1257" w:type="dxa"/>
          </w:tcPr>
          <w:p w14:paraId="6BB59D6D" w14:textId="77777777"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p>
        </w:tc>
        <w:tc>
          <w:tcPr>
            <w:tcW w:w="5343" w:type="dxa"/>
          </w:tcPr>
          <w:p w14:paraId="31653CA2" w14:textId="0AAD58DC"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 xml:space="preserve">When crossing the fence. </w:t>
            </w:r>
          </w:p>
        </w:tc>
      </w:tr>
      <w:tr w:rsidR="006B34C4" w:rsidRPr="006B34C4" w14:paraId="16A2EED3" w14:textId="77777777" w:rsidTr="00E77A0F">
        <w:tc>
          <w:tcPr>
            <w:cnfStyle w:val="001000000000" w:firstRow="0" w:lastRow="0" w:firstColumn="1" w:lastColumn="0" w:oddVBand="0" w:evenVBand="0" w:oddHBand="0" w:evenHBand="0" w:firstRowFirstColumn="0" w:firstRowLastColumn="0" w:lastRowFirstColumn="0" w:lastRowLastColumn="0"/>
            <w:tcW w:w="1696" w:type="dxa"/>
          </w:tcPr>
          <w:p w14:paraId="43F2968F" w14:textId="36013C2D" w:rsidR="006B34C4" w:rsidRDefault="006B34C4" w:rsidP="00635D49">
            <w:r>
              <w:t>Approaching</w:t>
            </w:r>
          </w:p>
        </w:tc>
        <w:tc>
          <w:tcPr>
            <w:tcW w:w="1257" w:type="dxa"/>
          </w:tcPr>
          <w:p w14:paraId="4C86CB08" w14:textId="0D209503" w:rsidR="006B34C4" w:rsidRPr="006B34C4" w:rsidRDefault="006B34C4" w:rsidP="00635D49">
            <w:pPr>
              <w:cnfStyle w:val="000000000000" w:firstRow="0" w:lastRow="0" w:firstColumn="0" w:lastColumn="0" w:oddVBand="0" w:evenVBand="0" w:oddHBand="0" w:evenHBand="0" w:firstRowFirstColumn="0" w:firstRowLastColumn="0" w:lastRowFirstColumn="0" w:lastRowLastColumn="0"/>
            </w:pPr>
            <w:r>
              <w:t>distance</w:t>
            </w:r>
          </w:p>
        </w:tc>
        <w:tc>
          <w:tcPr>
            <w:tcW w:w="5343" w:type="dxa"/>
          </w:tcPr>
          <w:p w14:paraId="6A27DF00" w14:textId="1B681250" w:rsidR="006B34C4" w:rsidRPr="006B34C4" w:rsidRDefault="006B34C4" w:rsidP="00635D49">
            <w:pPr>
              <w:cnfStyle w:val="000000000000" w:firstRow="0" w:lastRow="0" w:firstColumn="0" w:lastColumn="0" w:oddVBand="0" w:evenVBand="0" w:oddHBand="0" w:evenHBand="0" w:firstRowFirstColumn="0" w:firstRowLastColumn="0" w:lastRowFirstColumn="0" w:lastRowLastColumn="0"/>
            </w:pPr>
            <w:r>
              <w:t xml:space="preserve">When </w:t>
            </w:r>
            <w:r w:rsidR="00E77A0F">
              <w:t>near</w:t>
            </w:r>
            <w:r>
              <w:t xml:space="preserve"> the fence with direction toward to the fence.</w:t>
            </w:r>
          </w:p>
        </w:tc>
      </w:tr>
      <w:tr w:rsidR="006B34C4" w:rsidRPr="006B34C4" w14:paraId="074F03CA" w14:textId="77777777" w:rsidTr="00E77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B0D6BE" w14:textId="6EF7D7EB" w:rsidR="006B34C4" w:rsidRDefault="006B34C4" w:rsidP="00635D49">
            <w:r>
              <w:t>Leaving</w:t>
            </w:r>
          </w:p>
        </w:tc>
        <w:tc>
          <w:tcPr>
            <w:tcW w:w="1257" w:type="dxa"/>
          </w:tcPr>
          <w:p w14:paraId="322AF271" w14:textId="2E6D4313"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distance</w:t>
            </w:r>
          </w:p>
        </w:tc>
        <w:tc>
          <w:tcPr>
            <w:tcW w:w="5343" w:type="dxa"/>
          </w:tcPr>
          <w:p w14:paraId="34A3B477" w14:textId="6B6C848C" w:rsidR="006B34C4" w:rsidRPr="006B34C4" w:rsidRDefault="006B34C4" w:rsidP="00635D49">
            <w:pPr>
              <w:cnfStyle w:val="000000100000" w:firstRow="0" w:lastRow="0" w:firstColumn="0" w:lastColumn="0" w:oddVBand="0" w:evenVBand="0" w:oddHBand="1" w:evenHBand="0" w:firstRowFirstColumn="0" w:firstRowLastColumn="0" w:lastRowFirstColumn="0" w:lastRowLastColumn="0"/>
            </w:pPr>
            <w:r>
              <w:t xml:space="preserve">When </w:t>
            </w:r>
            <w:r w:rsidR="00E77A0F">
              <w:t>near the fence with direction away from the fence.</w:t>
            </w:r>
          </w:p>
        </w:tc>
      </w:tr>
    </w:tbl>
    <w:p w14:paraId="12F4CAEE" w14:textId="77777777" w:rsidR="00E87514" w:rsidRDefault="00E87514" w:rsidP="000432B2"/>
    <w:p w14:paraId="7BFBFF50" w14:textId="77777777" w:rsidR="00E87514" w:rsidRDefault="00E87514" w:rsidP="000432B2"/>
    <w:p w14:paraId="57EBC150" w14:textId="4868C4A9" w:rsidR="00940BF7" w:rsidRDefault="007A733D" w:rsidP="000432B2">
      <w:r>
        <w:object w:dxaOrig="10111" w:dyaOrig="6172" w14:anchorId="77744BB7">
          <v:shape id="_x0000_i1026" type="#_x0000_t75" style="width:414.5pt;height:253.5pt" o:ole="">
            <v:imagedata r:id="rId22" o:title=""/>
          </v:shape>
          <o:OLEObject Type="Embed" ProgID="Visio.Drawing.15" ShapeID="_x0000_i1026" DrawAspect="Content" ObjectID="_1682612186" r:id="rId23"/>
        </w:object>
      </w:r>
    </w:p>
    <w:p w14:paraId="3B1D0DB9" w14:textId="77777777" w:rsidR="00940BF7" w:rsidRDefault="00940BF7" w:rsidP="009F5DD0">
      <w:pPr>
        <w:pStyle w:val="Titre2"/>
      </w:pPr>
    </w:p>
    <w:p w14:paraId="5A6CE210" w14:textId="77777777" w:rsidR="007A733D" w:rsidRPr="00940BF7" w:rsidRDefault="007A733D" w:rsidP="007A733D">
      <w:r>
        <w:t>Note that threshold is Also applied to external fence defined by radius + distance</w:t>
      </w:r>
    </w:p>
    <w:p w14:paraId="7FF2C3A3" w14:textId="77777777" w:rsidR="002E6E42" w:rsidRDefault="002E6E42">
      <w:pPr>
        <w:jc w:val="left"/>
        <w:rPr>
          <w:rFonts w:asciiTheme="majorHAnsi" w:eastAsiaTheme="majorEastAsia" w:hAnsiTheme="majorHAnsi" w:cstheme="majorBidi"/>
          <w:color w:val="007789" w:themeColor="accent1" w:themeShade="BF"/>
        </w:rPr>
      </w:pPr>
      <w:r>
        <w:br w:type="page"/>
      </w:r>
    </w:p>
    <w:p w14:paraId="5BC58C25" w14:textId="18153083" w:rsidR="00E77A0F" w:rsidRDefault="00E77A0F" w:rsidP="009F5DD0">
      <w:pPr>
        <w:pStyle w:val="Titre2"/>
      </w:pPr>
      <w:bookmarkStart w:id="67" w:name="_Toc71824725"/>
      <w:r>
        <w:lastRenderedPageBreak/>
        <w:t>Path triggers</w:t>
      </w:r>
      <w:bookmarkEnd w:id="67"/>
    </w:p>
    <w:tbl>
      <w:tblPr>
        <w:tblStyle w:val="TableauGrille4-Accentuation5"/>
        <w:tblW w:w="0" w:type="auto"/>
        <w:tblLook w:val="04A0" w:firstRow="1" w:lastRow="0" w:firstColumn="1" w:lastColumn="0" w:noHBand="0" w:noVBand="1"/>
      </w:tblPr>
      <w:tblGrid>
        <w:gridCol w:w="2030"/>
        <w:gridCol w:w="1257"/>
        <w:gridCol w:w="5009"/>
      </w:tblGrid>
      <w:tr w:rsidR="00E77A0F" w:rsidRPr="006B34C4" w14:paraId="1ECC7377" w14:textId="77777777" w:rsidTr="00635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449E4DA5" w14:textId="77777777" w:rsidR="00E77A0F" w:rsidRPr="006B34C4" w:rsidRDefault="00E77A0F" w:rsidP="00635D49">
            <w:r w:rsidRPr="006B34C4">
              <w:t>trigger</w:t>
            </w:r>
          </w:p>
        </w:tc>
        <w:tc>
          <w:tcPr>
            <w:tcW w:w="1257" w:type="dxa"/>
          </w:tcPr>
          <w:p w14:paraId="0815837E" w14:textId="77777777" w:rsidR="00E77A0F" w:rsidRPr="006B34C4" w:rsidRDefault="00E77A0F" w:rsidP="00635D49">
            <w:pPr>
              <w:cnfStyle w:val="100000000000" w:firstRow="1" w:lastRow="0" w:firstColumn="0" w:lastColumn="0" w:oddVBand="0" w:evenVBand="0" w:oddHBand="0" w:evenHBand="0" w:firstRowFirstColumn="0" w:firstRowLastColumn="0" w:lastRowFirstColumn="0" w:lastRowLastColumn="0"/>
            </w:pPr>
            <w:r w:rsidRPr="006B34C4">
              <w:t>variable</w:t>
            </w:r>
            <w:r>
              <w:t>s</w:t>
            </w:r>
          </w:p>
        </w:tc>
        <w:tc>
          <w:tcPr>
            <w:tcW w:w="5009" w:type="dxa"/>
          </w:tcPr>
          <w:p w14:paraId="3C62365D" w14:textId="77777777" w:rsidR="00E77A0F" w:rsidRPr="006B34C4" w:rsidRDefault="00E77A0F" w:rsidP="00635D49">
            <w:pPr>
              <w:cnfStyle w:val="100000000000" w:firstRow="1" w:lastRow="0" w:firstColumn="0" w:lastColumn="0" w:oddVBand="0" w:evenVBand="0" w:oddHBand="0" w:evenHBand="0" w:firstRowFirstColumn="0" w:firstRowLastColumn="0" w:lastRowFirstColumn="0" w:lastRowLastColumn="0"/>
            </w:pPr>
            <w:r w:rsidRPr="006B34C4">
              <w:t>Description</w:t>
            </w:r>
          </w:p>
        </w:tc>
      </w:tr>
      <w:tr w:rsidR="00E77A0F" w:rsidRPr="006B34C4" w14:paraId="5E2B34C6" w14:textId="77777777" w:rsidTr="00635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2476625E" w14:textId="77777777" w:rsidR="00E77A0F" w:rsidRDefault="00E77A0F" w:rsidP="00635D49">
            <w:r>
              <w:t>Approaching</w:t>
            </w:r>
          </w:p>
        </w:tc>
        <w:tc>
          <w:tcPr>
            <w:tcW w:w="1257" w:type="dxa"/>
          </w:tcPr>
          <w:p w14:paraId="6CA86439" w14:textId="7777777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distance</w:t>
            </w:r>
          </w:p>
        </w:tc>
        <w:tc>
          <w:tcPr>
            <w:tcW w:w="5009" w:type="dxa"/>
          </w:tcPr>
          <w:p w14:paraId="1319C1C4" w14:textId="233312F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 xml:space="preserve">When near the path with direction toward to the </w:t>
            </w:r>
            <w:r w:rsidR="004D1D5C">
              <w:t>path</w:t>
            </w:r>
            <w:r>
              <w:t>.</w:t>
            </w:r>
          </w:p>
        </w:tc>
      </w:tr>
      <w:tr w:rsidR="00150097" w:rsidRPr="006B34C4" w14:paraId="1F3FF172" w14:textId="77777777" w:rsidTr="00635D49">
        <w:tc>
          <w:tcPr>
            <w:cnfStyle w:val="001000000000" w:firstRow="0" w:lastRow="0" w:firstColumn="1" w:lastColumn="0" w:oddVBand="0" w:evenVBand="0" w:oddHBand="0" w:evenHBand="0" w:firstRowFirstColumn="0" w:firstRowLastColumn="0" w:lastRowFirstColumn="0" w:lastRowLastColumn="0"/>
            <w:tcW w:w="2030" w:type="dxa"/>
          </w:tcPr>
          <w:p w14:paraId="1907AB90" w14:textId="77777777" w:rsidR="00150097" w:rsidRDefault="00150097" w:rsidP="00635D49">
            <w:r>
              <w:t>On Track</w:t>
            </w:r>
          </w:p>
        </w:tc>
        <w:tc>
          <w:tcPr>
            <w:tcW w:w="1257" w:type="dxa"/>
          </w:tcPr>
          <w:p w14:paraId="564D6570" w14:textId="77777777" w:rsidR="00150097" w:rsidRDefault="00150097" w:rsidP="00635D49">
            <w:pPr>
              <w:cnfStyle w:val="000000000000" w:firstRow="0" w:lastRow="0" w:firstColumn="0" w:lastColumn="0" w:oddVBand="0" w:evenVBand="0" w:oddHBand="0" w:evenHBand="0" w:firstRowFirstColumn="0" w:firstRowLastColumn="0" w:lastRowFirstColumn="0" w:lastRowLastColumn="0"/>
            </w:pPr>
            <w:r>
              <w:t>distance</w:t>
            </w:r>
          </w:p>
        </w:tc>
        <w:tc>
          <w:tcPr>
            <w:tcW w:w="5009" w:type="dxa"/>
          </w:tcPr>
          <w:p w14:paraId="72396761" w14:textId="61B0477B" w:rsidR="00150097" w:rsidRDefault="00150097" w:rsidP="00635D49">
            <w:pPr>
              <w:cnfStyle w:val="000000000000" w:firstRow="0" w:lastRow="0" w:firstColumn="0" w:lastColumn="0" w:oddVBand="0" w:evenVBand="0" w:oddHBand="0" w:evenHBand="0" w:firstRowFirstColumn="0" w:firstRowLastColumn="0" w:lastRowFirstColumn="0" w:lastRowLastColumn="0"/>
            </w:pPr>
            <w:r>
              <w:t xml:space="preserve">When near the </w:t>
            </w:r>
            <w:r w:rsidR="004D1D5C">
              <w:t>path.</w:t>
            </w:r>
          </w:p>
        </w:tc>
      </w:tr>
      <w:tr w:rsidR="00E77A0F" w:rsidRPr="006B34C4" w14:paraId="413E72D8" w14:textId="77777777" w:rsidTr="00635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3A946F17" w14:textId="77777777" w:rsidR="00E77A0F" w:rsidRDefault="00E77A0F" w:rsidP="00635D49">
            <w:r>
              <w:t>Leaving</w:t>
            </w:r>
          </w:p>
        </w:tc>
        <w:tc>
          <w:tcPr>
            <w:tcW w:w="1257" w:type="dxa"/>
          </w:tcPr>
          <w:p w14:paraId="6B76930E" w14:textId="7777777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distance</w:t>
            </w:r>
          </w:p>
        </w:tc>
        <w:tc>
          <w:tcPr>
            <w:tcW w:w="5009" w:type="dxa"/>
          </w:tcPr>
          <w:p w14:paraId="3EF467C9" w14:textId="12F4B73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 xml:space="preserve">When near the path with direction away from the </w:t>
            </w:r>
            <w:r w:rsidR="004D1D5C">
              <w:t>path</w:t>
            </w:r>
            <w:r>
              <w:t>.</w:t>
            </w:r>
          </w:p>
        </w:tc>
      </w:tr>
      <w:tr w:rsidR="00150097" w:rsidRPr="006B34C4" w14:paraId="7E98B959" w14:textId="77777777" w:rsidTr="00635D49">
        <w:tc>
          <w:tcPr>
            <w:cnfStyle w:val="001000000000" w:firstRow="0" w:lastRow="0" w:firstColumn="1" w:lastColumn="0" w:oddVBand="0" w:evenVBand="0" w:oddHBand="0" w:evenHBand="0" w:firstRowFirstColumn="0" w:firstRowLastColumn="0" w:lastRowFirstColumn="0" w:lastRowLastColumn="0"/>
            <w:tcW w:w="2030" w:type="dxa"/>
          </w:tcPr>
          <w:p w14:paraId="60E03CF7" w14:textId="4FF0A22D" w:rsidR="00E77A0F" w:rsidRDefault="00150097" w:rsidP="00635D49">
            <w:r>
              <w:t>Off Track</w:t>
            </w:r>
          </w:p>
        </w:tc>
        <w:tc>
          <w:tcPr>
            <w:tcW w:w="1257" w:type="dxa"/>
          </w:tcPr>
          <w:p w14:paraId="158FA7A0" w14:textId="44C77AD3" w:rsidR="00E77A0F" w:rsidRDefault="00150097" w:rsidP="00635D49">
            <w:pPr>
              <w:cnfStyle w:val="000000000000" w:firstRow="0" w:lastRow="0" w:firstColumn="0" w:lastColumn="0" w:oddVBand="0" w:evenVBand="0" w:oddHBand="0" w:evenHBand="0" w:firstRowFirstColumn="0" w:firstRowLastColumn="0" w:lastRowFirstColumn="0" w:lastRowLastColumn="0"/>
            </w:pPr>
            <w:r>
              <w:t>distance</w:t>
            </w:r>
          </w:p>
        </w:tc>
        <w:tc>
          <w:tcPr>
            <w:tcW w:w="5009" w:type="dxa"/>
          </w:tcPr>
          <w:p w14:paraId="431E5B13" w14:textId="1F66CC0A" w:rsidR="00E77A0F" w:rsidRDefault="00E77A0F" w:rsidP="00635D49">
            <w:pPr>
              <w:cnfStyle w:val="000000000000" w:firstRow="0" w:lastRow="0" w:firstColumn="0" w:lastColumn="0" w:oddVBand="0" w:evenVBand="0" w:oddHBand="0" w:evenHBand="0" w:firstRowFirstColumn="0" w:firstRowLastColumn="0" w:lastRowFirstColumn="0" w:lastRowLastColumn="0"/>
            </w:pPr>
            <w:r>
              <w:t xml:space="preserve">When </w:t>
            </w:r>
            <w:r w:rsidR="00150097">
              <w:t xml:space="preserve">too far from the </w:t>
            </w:r>
            <w:r w:rsidR="004D1D5C">
              <w:t>path.</w:t>
            </w:r>
          </w:p>
        </w:tc>
      </w:tr>
    </w:tbl>
    <w:p w14:paraId="187A3060" w14:textId="77777777" w:rsidR="00E87514" w:rsidRDefault="00E87514" w:rsidP="000432B2"/>
    <w:p w14:paraId="386C6729" w14:textId="77777777" w:rsidR="00E87514" w:rsidRDefault="00E87514" w:rsidP="000432B2"/>
    <w:p w14:paraId="62B382E4" w14:textId="2415FBBE" w:rsidR="002E6E42" w:rsidRDefault="007A733D" w:rsidP="000432B2">
      <w:r>
        <w:object w:dxaOrig="10301" w:dyaOrig="6172" w14:anchorId="0B382486">
          <v:shape id="_x0000_i1027" type="#_x0000_t75" style="width:415.5pt;height:248pt" o:ole="">
            <v:imagedata r:id="rId24" o:title=""/>
          </v:shape>
          <o:OLEObject Type="Embed" ProgID="Visio.Drawing.15" ShapeID="_x0000_i1027" DrawAspect="Content" ObjectID="_1682612187" r:id="rId25"/>
        </w:object>
      </w:r>
    </w:p>
    <w:p w14:paraId="16E7C1A4" w14:textId="77777777" w:rsidR="007A733D" w:rsidRPr="00940BF7" w:rsidRDefault="007A733D" w:rsidP="007A733D">
      <w:r>
        <w:t>Note that threshold is Also applied to external fence defined by radius + distance</w:t>
      </w:r>
    </w:p>
    <w:p w14:paraId="06C19D74" w14:textId="53FC6A46" w:rsidR="00E77A0F" w:rsidRDefault="002E6E42" w:rsidP="007A733D">
      <w:pPr>
        <w:pStyle w:val="Titre2"/>
      </w:pPr>
      <w:r>
        <w:br w:type="page"/>
      </w:r>
      <w:bookmarkStart w:id="68" w:name="_Toc71824726"/>
      <w:r w:rsidR="007A733D">
        <w:lastRenderedPageBreak/>
        <w:t>C</w:t>
      </w:r>
      <w:r w:rsidR="00E77A0F">
        <w:t>ontrol Point triggers</w:t>
      </w:r>
      <w:bookmarkEnd w:id="68"/>
    </w:p>
    <w:tbl>
      <w:tblPr>
        <w:tblStyle w:val="TableauGrille4-Accentuation5"/>
        <w:tblW w:w="0" w:type="auto"/>
        <w:tblLook w:val="04A0" w:firstRow="1" w:lastRow="0" w:firstColumn="1" w:lastColumn="0" w:noHBand="0" w:noVBand="1"/>
      </w:tblPr>
      <w:tblGrid>
        <w:gridCol w:w="2030"/>
        <w:gridCol w:w="1257"/>
        <w:gridCol w:w="5009"/>
      </w:tblGrid>
      <w:tr w:rsidR="00E77A0F" w:rsidRPr="006B34C4" w14:paraId="6A0BF13D" w14:textId="77777777" w:rsidTr="00635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4CC21D58" w14:textId="77777777" w:rsidR="00E77A0F" w:rsidRPr="006B34C4" w:rsidRDefault="00E77A0F" w:rsidP="00635D49">
            <w:r w:rsidRPr="006B34C4">
              <w:t>trigger</w:t>
            </w:r>
          </w:p>
        </w:tc>
        <w:tc>
          <w:tcPr>
            <w:tcW w:w="1257" w:type="dxa"/>
          </w:tcPr>
          <w:p w14:paraId="4DEC8745" w14:textId="77777777" w:rsidR="00E77A0F" w:rsidRPr="006B34C4" w:rsidRDefault="00E77A0F" w:rsidP="00635D49">
            <w:pPr>
              <w:cnfStyle w:val="100000000000" w:firstRow="1" w:lastRow="0" w:firstColumn="0" w:lastColumn="0" w:oddVBand="0" w:evenVBand="0" w:oddHBand="0" w:evenHBand="0" w:firstRowFirstColumn="0" w:firstRowLastColumn="0" w:lastRowFirstColumn="0" w:lastRowLastColumn="0"/>
            </w:pPr>
            <w:r w:rsidRPr="006B34C4">
              <w:t>variable</w:t>
            </w:r>
            <w:r>
              <w:t>s</w:t>
            </w:r>
          </w:p>
        </w:tc>
        <w:tc>
          <w:tcPr>
            <w:tcW w:w="5009" w:type="dxa"/>
          </w:tcPr>
          <w:p w14:paraId="060E34CB" w14:textId="77777777" w:rsidR="00E77A0F" w:rsidRPr="006B34C4" w:rsidRDefault="00E77A0F" w:rsidP="00635D49">
            <w:pPr>
              <w:cnfStyle w:val="100000000000" w:firstRow="1" w:lastRow="0" w:firstColumn="0" w:lastColumn="0" w:oddVBand="0" w:evenVBand="0" w:oddHBand="0" w:evenHBand="0" w:firstRowFirstColumn="0" w:firstRowLastColumn="0" w:lastRowFirstColumn="0" w:lastRowLastColumn="0"/>
            </w:pPr>
            <w:r w:rsidRPr="006B34C4">
              <w:t>Description</w:t>
            </w:r>
          </w:p>
        </w:tc>
      </w:tr>
      <w:tr w:rsidR="00E77A0F" w:rsidRPr="006B34C4" w14:paraId="2E44F6AD" w14:textId="77777777" w:rsidTr="00635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6732926A" w14:textId="77777777" w:rsidR="00E77A0F" w:rsidRDefault="00E77A0F" w:rsidP="00635D49">
            <w:r>
              <w:t>Approaching</w:t>
            </w:r>
          </w:p>
        </w:tc>
        <w:tc>
          <w:tcPr>
            <w:tcW w:w="1257" w:type="dxa"/>
          </w:tcPr>
          <w:p w14:paraId="1A27E3DF" w14:textId="7777777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distance</w:t>
            </w:r>
          </w:p>
        </w:tc>
        <w:tc>
          <w:tcPr>
            <w:tcW w:w="5009" w:type="dxa"/>
          </w:tcPr>
          <w:p w14:paraId="075DA30E" w14:textId="40FDD0F2"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 xml:space="preserve">When </w:t>
            </w:r>
            <w:r w:rsidR="00150097">
              <w:t xml:space="preserve">ON TRACK and </w:t>
            </w:r>
            <w:r>
              <w:t xml:space="preserve">near a </w:t>
            </w:r>
            <w:r w:rsidRPr="00E77A0F">
              <w:rPr>
                <w:b/>
                <w:bCs/>
              </w:rPr>
              <w:t>C</w:t>
            </w:r>
            <w:r>
              <w:t xml:space="preserve">ontrol </w:t>
            </w:r>
            <w:r w:rsidRPr="00E77A0F">
              <w:rPr>
                <w:b/>
                <w:bCs/>
              </w:rPr>
              <w:t>P</w:t>
            </w:r>
            <w:r>
              <w:t>oint with direction toward to the CP.</w:t>
            </w:r>
          </w:p>
        </w:tc>
      </w:tr>
      <w:tr w:rsidR="00150097" w:rsidRPr="006B34C4" w14:paraId="2D013069" w14:textId="77777777" w:rsidTr="00635D49">
        <w:tc>
          <w:tcPr>
            <w:cnfStyle w:val="001000000000" w:firstRow="0" w:lastRow="0" w:firstColumn="1" w:lastColumn="0" w:oddVBand="0" w:evenVBand="0" w:oddHBand="0" w:evenHBand="0" w:firstRowFirstColumn="0" w:firstRowLastColumn="0" w:lastRowFirstColumn="0" w:lastRowLastColumn="0"/>
            <w:tcW w:w="2030" w:type="dxa"/>
          </w:tcPr>
          <w:p w14:paraId="3368DB0F" w14:textId="1ECB98A6" w:rsidR="00150097" w:rsidRDefault="00150097" w:rsidP="00635D49">
            <w:r>
              <w:t>Check in</w:t>
            </w:r>
          </w:p>
        </w:tc>
        <w:tc>
          <w:tcPr>
            <w:tcW w:w="1257" w:type="dxa"/>
          </w:tcPr>
          <w:p w14:paraId="58A8A331" w14:textId="1A4C60D3" w:rsidR="00150097" w:rsidRDefault="00150097" w:rsidP="00635D49">
            <w:pPr>
              <w:cnfStyle w:val="000000000000" w:firstRow="0" w:lastRow="0" w:firstColumn="0" w:lastColumn="0" w:oddVBand="0" w:evenVBand="0" w:oddHBand="0" w:evenHBand="0" w:firstRowFirstColumn="0" w:firstRowLastColumn="0" w:lastRowFirstColumn="0" w:lastRowLastColumn="0"/>
            </w:pPr>
          </w:p>
        </w:tc>
        <w:tc>
          <w:tcPr>
            <w:tcW w:w="5009" w:type="dxa"/>
          </w:tcPr>
          <w:p w14:paraId="58897959" w14:textId="1D75700C" w:rsidR="00150097" w:rsidRDefault="00150097" w:rsidP="00635D49">
            <w:pPr>
              <w:cnfStyle w:val="000000000000" w:firstRow="0" w:lastRow="0" w:firstColumn="0" w:lastColumn="0" w:oddVBand="0" w:evenVBand="0" w:oddHBand="0" w:evenHBand="0" w:firstRowFirstColumn="0" w:firstRowLastColumn="0" w:lastRowFirstColumn="0" w:lastRowLastColumn="0"/>
            </w:pPr>
            <w:r>
              <w:t xml:space="preserve">When ON TRACK and at </w:t>
            </w:r>
            <w:r w:rsidRPr="00E77A0F">
              <w:rPr>
                <w:b/>
                <w:bCs/>
              </w:rPr>
              <w:t>C</w:t>
            </w:r>
            <w:r>
              <w:t xml:space="preserve">ontrol </w:t>
            </w:r>
            <w:r w:rsidRPr="00E77A0F">
              <w:rPr>
                <w:b/>
                <w:bCs/>
              </w:rPr>
              <w:t>P</w:t>
            </w:r>
            <w:r>
              <w:t>oint.</w:t>
            </w:r>
          </w:p>
        </w:tc>
      </w:tr>
      <w:tr w:rsidR="00E77A0F" w:rsidRPr="006B34C4" w14:paraId="710A73CA" w14:textId="77777777" w:rsidTr="00635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26B8133B" w14:textId="77777777" w:rsidR="00E77A0F" w:rsidRDefault="00E77A0F" w:rsidP="00635D49">
            <w:r>
              <w:t>Leaving</w:t>
            </w:r>
          </w:p>
        </w:tc>
        <w:tc>
          <w:tcPr>
            <w:tcW w:w="1257" w:type="dxa"/>
          </w:tcPr>
          <w:p w14:paraId="7EC683BD" w14:textId="77777777"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distance</w:t>
            </w:r>
          </w:p>
        </w:tc>
        <w:tc>
          <w:tcPr>
            <w:tcW w:w="5009" w:type="dxa"/>
          </w:tcPr>
          <w:p w14:paraId="20B8EA8A" w14:textId="43C3F9AC" w:rsidR="00E77A0F" w:rsidRPr="006B34C4" w:rsidRDefault="00E77A0F" w:rsidP="00635D49">
            <w:pPr>
              <w:cnfStyle w:val="000000100000" w:firstRow="0" w:lastRow="0" w:firstColumn="0" w:lastColumn="0" w:oddVBand="0" w:evenVBand="0" w:oddHBand="1" w:evenHBand="0" w:firstRowFirstColumn="0" w:firstRowLastColumn="0" w:lastRowFirstColumn="0" w:lastRowLastColumn="0"/>
            </w:pPr>
            <w:r>
              <w:t xml:space="preserve">When </w:t>
            </w:r>
            <w:r w:rsidR="00150097">
              <w:t xml:space="preserve">ON TRACK </w:t>
            </w:r>
            <w:r w:rsidR="002E6E42">
              <w:t>AND</w:t>
            </w:r>
            <w:r w:rsidR="00150097">
              <w:t xml:space="preserve"> </w:t>
            </w:r>
            <w:r>
              <w:t xml:space="preserve">near a </w:t>
            </w:r>
            <w:r w:rsidRPr="00E77A0F">
              <w:rPr>
                <w:b/>
                <w:bCs/>
              </w:rPr>
              <w:t>C</w:t>
            </w:r>
            <w:r>
              <w:t xml:space="preserve">ontrol </w:t>
            </w:r>
            <w:r w:rsidRPr="00E77A0F">
              <w:rPr>
                <w:b/>
                <w:bCs/>
              </w:rPr>
              <w:t>P</w:t>
            </w:r>
            <w:r>
              <w:t>oint with direction away from the CP.</w:t>
            </w:r>
          </w:p>
        </w:tc>
      </w:tr>
    </w:tbl>
    <w:p w14:paraId="1B9D7863" w14:textId="77777777" w:rsidR="00E77A0F" w:rsidRDefault="00E77A0F" w:rsidP="00E77A0F">
      <w:pPr>
        <w:pStyle w:val="Titre2"/>
      </w:pPr>
    </w:p>
    <w:p w14:paraId="175AC689" w14:textId="66DFD5F3" w:rsidR="007F1B86" w:rsidRDefault="00C24EE0" w:rsidP="00C64CD9">
      <w:pPr>
        <w:pStyle w:val="Titre2"/>
      </w:pPr>
      <w:bookmarkStart w:id="69" w:name="_Toc71824727"/>
      <w:r>
        <w:t>P</w:t>
      </w:r>
      <w:r w:rsidR="007F1B86">
        <w:t>roperties</w:t>
      </w:r>
      <w:bookmarkEnd w:id="69"/>
    </w:p>
    <w:p w14:paraId="5D4604D5" w14:textId="77777777" w:rsidR="00C24EE0" w:rsidRDefault="00C24EE0" w:rsidP="00C24EE0">
      <w:pPr>
        <w:pStyle w:val="Titre3"/>
      </w:pPr>
      <w:bookmarkStart w:id="70" w:name="_Toc71824728"/>
      <w:proofErr w:type="spellStart"/>
      <w:r>
        <w:t>evalThreshold</w:t>
      </w:r>
      <w:bookmarkEnd w:id="70"/>
      <w:proofErr w:type="spellEnd"/>
    </w:p>
    <w:p w14:paraId="623436E5" w14:textId="77777777" w:rsidR="00C24EE0" w:rsidRDefault="00C24EE0" w:rsidP="00C24EE0">
      <w:r>
        <w:t>Type : number</w:t>
      </w:r>
    </w:p>
    <w:p w14:paraId="082ACF07" w14:textId="77777777" w:rsidR="00C24EE0" w:rsidRDefault="00C24EE0" w:rsidP="00C24EE0">
      <w:r>
        <w:t>Required : no</w:t>
      </w:r>
    </w:p>
    <w:p w14:paraId="6D54FF3B" w14:textId="77777777" w:rsidR="00C24EE0" w:rsidRDefault="00C24EE0" w:rsidP="00C24EE0">
      <w:r>
        <w:t>Default : 0</w:t>
      </w:r>
    </w:p>
    <w:p w14:paraId="70D06368" w14:textId="77777777" w:rsidR="00C24EE0" w:rsidRDefault="00C24EE0" w:rsidP="00C24EE0">
      <w:r>
        <w:t xml:space="preserve">This is the delta use to evaluating a numeric condition. This avoid a condition </w:t>
      </w:r>
      <w:r w:rsidRPr="0082489F">
        <w:t xml:space="preserve">from oscillating between </w:t>
      </w:r>
      <w:r>
        <w:t>two</w:t>
      </w:r>
      <w:r w:rsidRPr="0082489F">
        <w:t xml:space="preserve"> </w:t>
      </w:r>
      <w:r>
        <w:t>states.</w:t>
      </w:r>
    </w:p>
    <w:p w14:paraId="0582790E" w14:textId="77777777" w:rsidR="00C24EE0" w:rsidRDefault="00C24EE0" w:rsidP="00C24EE0">
      <w:r>
        <w:object w:dxaOrig="7771" w:dyaOrig="2571" w14:anchorId="14D8D3E7">
          <v:shape id="_x0000_i1028" type="#_x0000_t75" style="width:388.5pt;height:128.5pt" o:ole="">
            <v:imagedata r:id="rId26" o:title=""/>
          </v:shape>
          <o:OLEObject Type="Embed" ProgID="Visio.Drawing.15" ShapeID="_x0000_i1028" DrawAspect="Content" ObjectID="_1682612188" r:id="rId27"/>
        </w:object>
      </w:r>
    </w:p>
    <w:p w14:paraId="796AD3B1" w14:textId="77777777" w:rsidR="00C24EE0" w:rsidRDefault="00C24EE0" w:rsidP="00C24EE0">
      <w:r>
        <w:t>For example, the threshold could be a radius of 500 meters where the evaluation threshold could be 50 meters in order to absorb GPS inaccuracy in weak signal area. huge evaluation threshold could lead in loss of alerts. This has to be adapted case by case.</w:t>
      </w:r>
    </w:p>
    <w:p w14:paraId="124823B1" w14:textId="7C6BB797" w:rsidR="00C24EE0" w:rsidRDefault="00C24EE0" w:rsidP="00C24EE0">
      <w:r>
        <w:t>Note : this functionality implies that the primitive MUS</w:t>
      </w:r>
      <w:r w:rsidR="00886E9C">
        <w:t>T</w:t>
      </w:r>
      <w:r>
        <w:t xml:space="preserve"> be stateful</w:t>
      </w:r>
      <w:r w:rsidR="00886E9C">
        <w:t xml:space="preserve"> for each asset</w:t>
      </w:r>
      <w:r>
        <w:t>, so stateless implementation may choose to NOT support this property.</w:t>
      </w:r>
    </w:p>
    <w:p w14:paraId="27A5D97D" w14:textId="568F3E86" w:rsidR="00886E9C" w:rsidRDefault="00886E9C" w:rsidP="00C24EE0">
      <w:r>
        <w:t>Note : This property is hold by the primitive in order to be applied to every related alert.</w:t>
      </w:r>
    </w:p>
    <w:p w14:paraId="3AB127BE" w14:textId="204F1BF2" w:rsidR="00BF1350" w:rsidRDefault="009829E5" w:rsidP="00C64CD9">
      <w:pPr>
        <w:pStyle w:val="Titre3"/>
      </w:pPr>
      <w:bookmarkStart w:id="71" w:name="_Toc71824729"/>
      <w:proofErr w:type="spellStart"/>
      <w:r>
        <w:t>inode</w:t>
      </w:r>
      <w:r w:rsidR="00BF1350">
        <w:t>s</w:t>
      </w:r>
      <w:bookmarkEnd w:id="71"/>
      <w:proofErr w:type="spellEnd"/>
      <w:r w:rsidR="00BF1350">
        <w:t xml:space="preserve"> </w:t>
      </w:r>
    </w:p>
    <w:p w14:paraId="394E7E76" w14:textId="77777777" w:rsidR="00BF1350" w:rsidRDefault="00BF1350" w:rsidP="00C64CD9">
      <w:r>
        <w:t>Type : int[]</w:t>
      </w:r>
    </w:p>
    <w:p w14:paraId="135657ED" w14:textId="77777777" w:rsidR="00BF1350" w:rsidRDefault="00BF1350" w:rsidP="00C64CD9">
      <w:r>
        <w:t>Required : no</w:t>
      </w:r>
    </w:p>
    <w:p w14:paraId="7277D784" w14:textId="0924497B" w:rsidR="00BF1350" w:rsidRDefault="00BF1350" w:rsidP="00C64CD9">
      <w:r>
        <w:lastRenderedPageBreak/>
        <w:t xml:space="preserve">An array of zero based index to the </w:t>
      </w:r>
      <w:r w:rsidR="009829E5">
        <w:t>nodes</w:t>
      </w:r>
      <w:r>
        <w:t xml:space="preserve"> defined into the extension.</w:t>
      </w:r>
    </w:p>
    <w:p w14:paraId="2B527BDD" w14:textId="0C22626D" w:rsidR="00BF1350" w:rsidRDefault="009829E5" w:rsidP="00C64CD9">
      <w:pPr>
        <w:pStyle w:val="Titre3"/>
      </w:pPr>
      <w:bookmarkStart w:id="72" w:name="_Toc71824730"/>
      <w:proofErr w:type="spellStart"/>
      <w:r>
        <w:t>i</w:t>
      </w:r>
      <w:r w:rsidR="00BF1350">
        <w:t>alerts</w:t>
      </w:r>
      <w:bookmarkEnd w:id="72"/>
      <w:proofErr w:type="spellEnd"/>
    </w:p>
    <w:p w14:paraId="16669751" w14:textId="77777777" w:rsidR="00BF1350" w:rsidRDefault="00BF1350" w:rsidP="00C64CD9">
      <w:r>
        <w:t>Type : int[]</w:t>
      </w:r>
    </w:p>
    <w:p w14:paraId="78C7C395" w14:textId="77777777" w:rsidR="00BF1350" w:rsidRDefault="00BF1350" w:rsidP="00C64CD9">
      <w:r>
        <w:t>Required : no</w:t>
      </w:r>
    </w:p>
    <w:p w14:paraId="22A71E12" w14:textId="6E810585" w:rsidR="00BF1350" w:rsidRDefault="00BF1350" w:rsidP="00C64CD9">
      <w:r>
        <w:t>An array of zero based index to the alerts defined into the extension.</w:t>
      </w:r>
    </w:p>
    <w:p w14:paraId="404E2976" w14:textId="2BB7594F" w:rsidR="007F1B86" w:rsidRDefault="00E87514" w:rsidP="00E87514">
      <w:pPr>
        <w:pStyle w:val="Titre3"/>
      </w:pPr>
      <w:bookmarkStart w:id="73" w:name="_Toc71824731"/>
      <w:r>
        <w:t>distance</w:t>
      </w:r>
      <w:bookmarkEnd w:id="73"/>
    </w:p>
    <w:p w14:paraId="050EADAD" w14:textId="56D04031" w:rsidR="00E87514" w:rsidRDefault="00E87514" w:rsidP="00E87514">
      <w:r>
        <w:t>Type : single</w:t>
      </w:r>
    </w:p>
    <w:p w14:paraId="1F298145" w14:textId="77777777" w:rsidR="00E87514" w:rsidRDefault="00E87514" w:rsidP="00E87514">
      <w:r>
        <w:t>Required : no</w:t>
      </w:r>
    </w:p>
    <w:p w14:paraId="1650E91E" w14:textId="174A143A" w:rsidR="00E87514" w:rsidRDefault="00E87514" w:rsidP="00E87514">
      <w:r>
        <w:t>Used by primitive, to trigger Approaching and Leaving events.</w:t>
      </w:r>
    </w:p>
    <w:p w14:paraId="5322399A" w14:textId="77777777" w:rsidR="00E87514" w:rsidRPr="00E87514" w:rsidRDefault="00E87514" w:rsidP="00E87514"/>
    <w:p w14:paraId="3F10028E" w14:textId="77777777" w:rsidR="007F1B86" w:rsidRPr="001210FE" w:rsidRDefault="007F1B86" w:rsidP="00C64CD9"/>
    <w:sectPr w:rsidR="007F1B86" w:rsidRPr="001210FE" w:rsidSect="00D5222D">
      <w:footerReference w:type="default" r:id="rId2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2A869" w14:textId="77777777" w:rsidR="002214C3" w:rsidRDefault="002214C3" w:rsidP="00C64CD9">
      <w:r>
        <w:separator/>
      </w:r>
    </w:p>
    <w:p w14:paraId="35C39EA9" w14:textId="77777777" w:rsidR="002214C3" w:rsidRDefault="002214C3" w:rsidP="00C64CD9"/>
  </w:endnote>
  <w:endnote w:type="continuationSeparator" w:id="0">
    <w:p w14:paraId="238C5CC0" w14:textId="77777777" w:rsidR="002214C3" w:rsidRDefault="002214C3" w:rsidP="00C64CD9">
      <w:r>
        <w:continuationSeparator/>
      </w:r>
    </w:p>
    <w:p w14:paraId="5ACF0358" w14:textId="77777777" w:rsidR="002214C3" w:rsidRDefault="002214C3" w:rsidP="00C64C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28EFB" w14:textId="77777777" w:rsidR="00635D49" w:rsidRDefault="00635D49" w:rsidP="00C64CD9">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Pr>
        <w:noProof/>
        <w:lang w:bidi="fr-FR"/>
      </w:rPr>
      <w:t>1</w:t>
    </w:r>
    <w:r>
      <w:rPr>
        <w:lang w:bidi="fr-FR"/>
      </w:rPr>
      <w:fldChar w:fldCharType="end"/>
    </w:r>
  </w:p>
  <w:p w14:paraId="0E84220A" w14:textId="77777777" w:rsidR="00635D49" w:rsidRDefault="00635D49" w:rsidP="00C64C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D2A20" w14:textId="77777777" w:rsidR="002214C3" w:rsidRDefault="002214C3" w:rsidP="00C64CD9">
      <w:r>
        <w:separator/>
      </w:r>
    </w:p>
    <w:p w14:paraId="1105DDBA" w14:textId="77777777" w:rsidR="002214C3" w:rsidRDefault="002214C3" w:rsidP="00C64CD9"/>
  </w:footnote>
  <w:footnote w:type="continuationSeparator" w:id="0">
    <w:p w14:paraId="14615E86" w14:textId="77777777" w:rsidR="002214C3" w:rsidRDefault="002214C3" w:rsidP="00C64CD9">
      <w:r>
        <w:continuationSeparator/>
      </w:r>
    </w:p>
    <w:p w14:paraId="7673FE90" w14:textId="77777777" w:rsidR="002214C3" w:rsidRDefault="002214C3" w:rsidP="00C64C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C70CBF"/>
    <w:multiLevelType w:val="hybridMultilevel"/>
    <w:tmpl w:val="69F42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9496635"/>
    <w:multiLevelType w:val="hybridMultilevel"/>
    <w:tmpl w:val="938E49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9610B2B"/>
    <w:multiLevelType w:val="hybridMultilevel"/>
    <w:tmpl w:val="21BC81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D483255"/>
    <w:multiLevelType w:val="hybridMultilevel"/>
    <w:tmpl w:val="2D5813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E5746EF"/>
    <w:multiLevelType w:val="hybridMultilevel"/>
    <w:tmpl w:val="FA3444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0F376AC4"/>
    <w:multiLevelType w:val="hybridMultilevel"/>
    <w:tmpl w:val="80E8C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A4B7829"/>
    <w:multiLevelType w:val="hybridMultilevel"/>
    <w:tmpl w:val="1F5C8A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3BC2CE5"/>
    <w:multiLevelType w:val="multilevel"/>
    <w:tmpl w:val="1BA4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5A46A9"/>
    <w:multiLevelType w:val="hybridMultilevel"/>
    <w:tmpl w:val="FB1AA0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FF762CE"/>
    <w:multiLevelType w:val="hybridMultilevel"/>
    <w:tmpl w:val="7C3C8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2213DEC"/>
    <w:multiLevelType w:val="hybridMultilevel"/>
    <w:tmpl w:val="9A4E4F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43F7596"/>
    <w:multiLevelType w:val="hybridMultilevel"/>
    <w:tmpl w:val="796C99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7030D39"/>
    <w:multiLevelType w:val="hybridMultilevel"/>
    <w:tmpl w:val="F0382C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9C5FF0"/>
    <w:multiLevelType w:val="hybridMultilevel"/>
    <w:tmpl w:val="722EB9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CF56049"/>
    <w:multiLevelType w:val="hybridMultilevel"/>
    <w:tmpl w:val="1DBC2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F266337"/>
    <w:multiLevelType w:val="hybridMultilevel"/>
    <w:tmpl w:val="0E66A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08729ED"/>
    <w:multiLevelType w:val="multilevel"/>
    <w:tmpl w:val="4592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2561FB"/>
    <w:multiLevelType w:val="multilevel"/>
    <w:tmpl w:val="6D7A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25"/>
  </w:num>
  <w:num w:numId="6">
    <w:abstractNumId w:val="10"/>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2"/>
  </w:num>
  <w:num w:numId="17">
    <w:abstractNumId w:val="29"/>
  </w:num>
  <w:num w:numId="18">
    <w:abstractNumId w:val="19"/>
  </w:num>
  <w:num w:numId="19">
    <w:abstractNumId w:val="26"/>
  </w:num>
  <w:num w:numId="20">
    <w:abstractNumId w:val="14"/>
  </w:num>
  <w:num w:numId="21">
    <w:abstractNumId w:val="24"/>
  </w:num>
  <w:num w:numId="22">
    <w:abstractNumId w:val="13"/>
  </w:num>
  <w:num w:numId="23">
    <w:abstractNumId w:val="23"/>
  </w:num>
  <w:num w:numId="24">
    <w:abstractNumId w:val="18"/>
  </w:num>
  <w:num w:numId="25">
    <w:abstractNumId w:val="17"/>
  </w:num>
  <w:num w:numId="26">
    <w:abstractNumId w:val="28"/>
  </w:num>
  <w:num w:numId="27">
    <w:abstractNumId w:val="12"/>
  </w:num>
  <w:num w:numId="28">
    <w:abstractNumId w:val="30"/>
  </w:num>
  <w:num w:numId="29">
    <w:abstractNumId w:val="16"/>
  </w:num>
  <w:num w:numId="30">
    <w:abstractNumId w:val="20"/>
  </w:num>
  <w:num w:numId="31">
    <w:abstractNumId w:val="21"/>
  </w:num>
  <w:num w:numId="32">
    <w:abstractNumId w:val="11"/>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B3"/>
    <w:rsid w:val="000249A9"/>
    <w:rsid w:val="00024BE9"/>
    <w:rsid w:val="00027587"/>
    <w:rsid w:val="000432B2"/>
    <w:rsid w:val="000711D2"/>
    <w:rsid w:val="00076DCB"/>
    <w:rsid w:val="00076FE7"/>
    <w:rsid w:val="000A460E"/>
    <w:rsid w:val="000A52A3"/>
    <w:rsid w:val="000C654F"/>
    <w:rsid w:val="000E6EC2"/>
    <w:rsid w:val="001038B6"/>
    <w:rsid w:val="00112CF3"/>
    <w:rsid w:val="00114037"/>
    <w:rsid w:val="001210FE"/>
    <w:rsid w:val="00122CDB"/>
    <w:rsid w:val="00142B27"/>
    <w:rsid w:val="00150097"/>
    <w:rsid w:val="001560BE"/>
    <w:rsid w:val="001604F9"/>
    <w:rsid w:val="001665DD"/>
    <w:rsid w:val="00174849"/>
    <w:rsid w:val="001C20D0"/>
    <w:rsid w:val="001F17FB"/>
    <w:rsid w:val="002214C3"/>
    <w:rsid w:val="00226838"/>
    <w:rsid w:val="002554CD"/>
    <w:rsid w:val="00256587"/>
    <w:rsid w:val="002719C1"/>
    <w:rsid w:val="00272416"/>
    <w:rsid w:val="0027564D"/>
    <w:rsid w:val="00290BEA"/>
    <w:rsid w:val="00293B83"/>
    <w:rsid w:val="002A4BC4"/>
    <w:rsid w:val="002A7E6C"/>
    <w:rsid w:val="002B4294"/>
    <w:rsid w:val="002E6E42"/>
    <w:rsid w:val="002F02FE"/>
    <w:rsid w:val="003054EE"/>
    <w:rsid w:val="00333D0D"/>
    <w:rsid w:val="00341CCD"/>
    <w:rsid w:val="00350221"/>
    <w:rsid w:val="00355752"/>
    <w:rsid w:val="00356673"/>
    <w:rsid w:val="003779FB"/>
    <w:rsid w:val="00397FEC"/>
    <w:rsid w:val="003A7E1A"/>
    <w:rsid w:val="003D3196"/>
    <w:rsid w:val="003F120D"/>
    <w:rsid w:val="003F6CD7"/>
    <w:rsid w:val="004062F8"/>
    <w:rsid w:val="0041408B"/>
    <w:rsid w:val="00417805"/>
    <w:rsid w:val="00426FCA"/>
    <w:rsid w:val="004301B8"/>
    <w:rsid w:val="00462607"/>
    <w:rsid w:val="00463818"/>
    <w:rsid w:val="00480A1C"/>
    <w:rsid w:val="004856A9"/>
    <w:rsid w:val="004A1562"/>
    <w:rsid w:val="004B5729"/>
    <w:rsid w:val="004C049F"/>
    <w:rsid w:val="004C3694"/>
    <w:rsid w:val="004D1D5C"/>
    <w:rsid w:val="005000E2"/>
    <w:rsid w:val="00500BB9"/>
    <w:rsid w:val="005025F5"/>
    <w:rsid w:val="005071E6"/>
    <w:rsid w:val="00541C17"/>
    <w:rsid w:val="005920FE"/>
    <w:rsid w:val="005E5DD8"/>
    <w:rsid w:val="005F34E7"/>
    <w:rsid w:val="0060448D"/>
    <w:rsid w:val="0061322C"/>
    <w:rsid w:val="006170FF"/>
    <w:rsid w:val="00621135"/>
    <w:rsid w:val="00635D49"/>
    <w:rsid w:val="0065062B"/>
    <w:rsid w:val="006610BE"/>
    <w:rsid w:val="00663437"/>
    <w:rsid w:val="006A3CE7"/>
    <w:rsid w:val="006B34C4"/>
    <w:rsid w:val="006B4238"/>
    <w:rsid w:val="006C1280"/>
    <w:rsid w:val="006C4380"/>
    <w:rsid w:val="006E2386"/>
    <w:rsid w:val="006F116F"/>
    <w:rsid w:val="006F7495"/>
    <w:rsid w:val="007027A2"/>
    <w:rsid w:val="00731665"/>
    <w:rsid w:val="007664AC"/>
    <w:rsid w:val="007761E0"/>
    <w:rsid w:val="007A733D"/>
    <w:rsid w:val="007C33EE"/>
    <w:rsid w:val="007D5B42"/>
    <w:rsid w:val="007F1B86"/>
    <w:rsid w:val="00800D33"/>
    <w:rsid w:val="00814730"/>
    <w:rsid w:val="0082489F"/>
    <w:rsid w:val="00842CF5"/>
    <w:rsid w:val="00851288"/>
    <w:rsid w:val="008556D8"/>
    <w:rsid w:val="008851B0"/>
    <w:rsid w:val="00886E9C"/>
    <w:rsid w:val="0089714F"/>
    <w:rsid w:val="008A445F"/>
    <w:rsid w:val="008E4852"/>
    <w:rsid w:val="008F5660"/>
    <w:rsid w:val="00907237"/>
    <w:rsid w:val="00907292"/>
    <w:rsid w:val="0092270D"/>
    <w:rsid w:val="009229A6"/>
    <w:rsid w:val="00924E49"/>
    <w:rsid w:val="00930C92"/>
    <w:rsid w:val="00940BF7"/>
    <w:rsid w:val="00951947"/>
    <w:rsid w:val="009829E5"/>
    <w:rsid w:val="00993277"/>
    <w:rsid w:val="009A179E"/>
    <w:rsid w:val="009F5DD0"/>
    <w:rsid w:val="00A039F3"/>
    <w:rsid w:val="00A05346"/>
    <w:rsid w:val="00A34DA7"/>
    <w:rsid w:val="00A4265A"/>
    <w:rsid w:val="00A446B8"/>
    <w:rsid w:val="00A76180"/>
    <w:rsid w:val="00AA56EC"/>
    <w:rsid w:val="00AB4A77"/>
    <w:rsid w:val="00AC05AE"/>
    <w:rsid w:val="00AC1B7F"/>
    <w:rsid w:val="00AC52BF"/>
    <w:rsid w:val="00B04CD2"/>
    <w:rsid w:val="00B05ECF"/>
    <w:rsid w:val="00B22EBB"/>
    <w:rsid w:val="00B41DF9"/>
    <w:rsid w:val="00B50993"/>
    <w:rsid w:val="00B628D3"/>
    <w:rsid w:val="00BC6EDD"/>
    <w:rsid w:val="00BF1350"/>
    <w:rsid w:val="00BF5732"/>
    <w:rsid w:val="00C15893"/>
    <w:rsid w:val="00C225BF"/>
    <w:rsid w:val="00C24EE0"/>
    <w:rsid w:val="00C25FDF"/>
    <w:rsid w:val="00C30ABA"/>
    <w:rsid w:val="00C43587"/>
    <w:rsid w:val="00C57D8F"/>
    <w:rsid w:val="00C626C7"/>
    <w:rsid w:val="00C64CD9"/>
    <w:rsid w:val="00C6554A"/>
    <w:rsid w:val="00C82577"/>
    <w:rsid w:val="00CC0F0C"/>
    <w:rsid w:val="00CC5E0B"/>
    <w:rsid w:val="00CD69C4"/>
    <w:rsid w:val="00CF76FB"/>
    <w:rsid w:val="00D22155"/>
    <w:rsid w:val="00D4367B"/>
    <w:rsid w:val="00D5222D"/>
    <w:rsid w:val="00D564F8"/>
    <w:rsid w:val="00D75E96"/>
    <w:rsid w:val="00DC1C54"/>
    <w:rsid w:val="00DC1CEF"/>
    <w:rsid w:val="00DD755D"/>
    <w:rsid w:val="00DE1572"/>
    <w:rsid w:val="00DF258C"/>
    <w:rsid w:val="00DF34DC"/>
    <w:rsid w:val="00E13DBA"/>
    <w:rsid w:val="00E55E0F"/>
    <w:rsid w:val="00E6311D"/>
    <w:rsid w:val="00E77A0F"/>
    <w:rsid w:val="00E80BBA"/>
    <w:rsid w:val="00E87514"/>
    <w:rsid w:val="00EA74F8"/>
    <w:rsid w:val="00EB37D1"/>
    <w:rsid w:val="00EB3E56"/>
    <w:rsid w:val="00EC10C8"/>
    <w:rsid w:val="00ED7C44"/>
    <w:rsid w:val="00EF321D"/>
    <w:rsid w:val="00F47A3E"/>
    <w:rsid w:val="00F50450"/>
    <w:rsid w:val="00F5154D"/>
    <w:rsid w:val="00F56DDA"/>
    <w:rsid w:val="00F570CD"/>
    <w:rsid w:val="00F60E6E"/>
    <w:rsid w:val="00F657E3"/>
    <w:rsid w:val="00F72C12"/>
    <w:rsid w:val="00F74276"/>
    <w:rsid w:val="00F808B3"/>
    <w:rsid w:val="00FF6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33BFF"/>
  <w15:chartTrackingRefBased/>
  <w15:docId w15:val="{127AD046-2190-4194-99B7-6244F5EA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CD9"/>
    <w:pPr>
      <w:jc w:val="both"/>
    </w:pPr>
    <w:rPr>
      <w:rFonts w:ascii="Arial" w:hAnsi="Arial" w:cs="Arial"/>
      <w:color w:val="000000"/>
      <w:sz w:val="24"/>
      <w:szCs w:val="24"/>
      <w:lang w:val="en-US" w:eastAsia="fr-FR"/>
    </w:rPr>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F808B3"/>
    <w:pPr>
      <w:keepNext/>
      <w:keepLines/>
      <w:spacing w:before="240" w:after="0"/>
      <w:contextualSpacing/>
      <w:outlineLvl w:val="1"/>
    </w:pPr>
    <w:rPr>
      <w:rFonts w:asciiTheme="majorHAnsi" w:eastAsiaTheme="majorEastAsia" w:hAnsiTheme="majorHAnsi" w:cstheme="majorBidi"/>
      <w:color w:val="007789" w:themeColor="accent1" w:themeShade="BF"/>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rPr>
  </w:style>
  <w:style w:type="paragraph" w:styleId="Titre4">
    <w:name w:val="heading 4"/>
    <w:basedOn w:val="Normal"/>
    <w:next w:val="Normal"/>
    <w:link w:val="Titre4Car"/>
    <w:uiPriority w:val="9"/>
    <w:unhideWhenUsed/>
    <w:qFormat/>
    <w:rsid w:val="005071E6"/>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Titre5">
    <w:name w:val="heading 5"/>
    <w:basedOn w:val="Normal"/>
    <w:next w:val="Normal"/>
    <w:link w:val="Titre5Car"/>
    <w:uiPriority w:val="9"/>
    <w:unhideWhenUsed/>
    <w:qFormat/>
    <w:rsid w:val="005071E6"/>
    <w:pPr>
      <w:keepNext/>
      <w:keepLines/>
      <w:spacing w:before="40" w:after="0"/>
      <w:outlineLvl w:val="4"/>
    </w:pPr>
    <w:rPr>
      <w:rFonts w:asciiTheme="majorHAnsi" w:eastAsiaTheme="majorEastAsia" w:hAnsiTheme="majorHAnsi" w:cstheme="majorBidi"/>
      <w:color w:val="007789" w:themeColor="accent1" w:themeShade="BF"/>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F808B3"/>
    <w:rPr>
      <w:rFonts w:asciiTheme="majorHAnsi" w:eastAsiaTheme="majorEastAsia" w:hAnsiTheme="majorHAnsi" w:cstheme="majorBidi"/>
      <w:color w:val="007789" w:themeColor="accent1" w:themeShade="BF"/>
      <w:sz w:val="24"/>
      <w:szCs w:val="20"/>
      <w:lang w:val="en-US"/>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F808B3"/>
    <w:pPr>
      <w:spacing w:before="100" w:beforeAutospacing="1" w:after="100" w:afterAutospacing="1" w:line="240" w:lineRule="auto"/>
      <w:jc w:val="left"/>
    </w:pPr>
    <w:rPr>
      <w:rFonts w:ascii="Times New Roman" w:eastAsia="Times New Roman" w:hAnsi="Times New Roman" w:cs="Times New Roman"/>
      <w:color w:val="auto"/>
      <w:lang w:val="fr-FR"/>
    </w:rPr>
  </w:style>
  <w:style w:type="paragraph" w:styleId="Paragraphedeliste">
    <w:name w:val="List Paragraph"/>
    <w:basedOn w:val="Normal"/>
    <w:uiPriority w:val="34"/>
    <w:unhideWhenUsed/>
    <w:qFormat/>
    <w:rsid w:val="00993277"/>
    <w:pPr>
      <w:ind w:left="720"/>
      <w:contextualSpacing/>
    </w:pPr>
  </w:style>
  <w:style w:type="paragraph" w:customStyle="1" w:styleId="JSON">
    <w:name w:val="JSON"/>
    <w:basedOn w:val="Normal"/>
    <w:link w:val="JSONCar"/>
    <w:qFormat/>
    <w:rsid w:val="00CD69C4"/>
    <w:pPr>
      <w:shd w:val="clear" w:color="auto" w:fill="D9D9D9" w:themeFill="background1" w:themeFillShade="D9"/>
      <w:spacing w:before="0" w:after="0" w:line="240" w:lineRule="auto"/>
    </w:pPr>
    <w:rPr>
      <w:rFonts w:eastAsia="Times New Roman" w:cs="Segoe UI"/>
      <w:color w:val="171717"/>
      <w:sz w:val="20"/>
    </w:rPr>
  </w:style>
  <w:style w:type="character" w:styleId="Mentionnonrsolue">
    <w:name w:val="Unresolved Mention"/>
    <w:basedOn w:val="Policepardfaut"/>
    <w:uiPriority w:val="99"/>
    <w:semiHidden/>
    <w:unhideWhenUsed/>
    <w:rsid w:val="001210FE"/>
    <w:rPr>
      <w:color w:val="605E5C"/>
      <w:shd w:val="clear" w:color="auto" w:fill="E1DFDD"/>
    </w:rPr>
  </w:style>
  <w:style w:type="character" w:customStyle="1" w:styleId="JSONCar">
    <w:name w:val="JSON Car"/>
    <w:basedOn w:val="Policepardfaut"/>
    <w:link w:val="JSON"/>
    <w:rsid w:val="00CD69C4"/>
    <w:rPr>
      <w:rFonts w:ascii="Arial" w:eastAsia="Times New Roman" w:hAnsi="Arial" w:cs="Segoe UI"/>
      <w:color w:val="171717"/>
      <w:sz w:val="20"/>
      <w:szCs w:val="24"/>
      <w:shd w:val="clear" w:color="auto" w:fill="D9D9D9" w:themeFill="background1" w:themeFillShade="D9"/>
      <w:lang w:val="en-US" w:eastAsia="fr-FR"/>
    </w:rPr>
  </w:style>
  <w:style w:type="character" w:styleId="ExempleHTML">
    <w:name w:val="HTML Sample"/>
    <w:basedOn w:val="Policepardfaut"/>
    <w:uiPriority w:val="99"/>
    <w:semiHidden/>
    <w:unhideWhenUsed/>
    <w:rsid w:val="00AC1B7F"/>
    <w:rPr>
      <w:rFonts w:ascii="Courier New" w:eastAsia="Times New Roman" w:hAnsi="Courier New" w:cs="Courier New"/>
    </w:rPr>
  </w:style>
  <w:style w:type="character" w:styleId="Accentuation">
    <w:name w:val="Emphasis"/>
    <w:basedOn w:val="Policepardfaut"/>
    <w:uiPriority w:val="20"/>
    <w:qFormat/>
    <w:rsid w:val="00AC1B7F"/>
    <w:rPr>
      <w:i/>
      <w:iCs/>
    </w:rPr>
  </w:style>
  <w:style w:type="table" w:styleId="Grilledutableau">
    <w:name w:val="Table Grid"/>
    <w:basedOn w:val="TableauNormal"/>
    <w:uiPriority w:val="39"/>
    <w:rsid w:val="00B05EC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B05ECF"/>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character" w:customStyle="1" w:styleId="Titre4Car">
    <w:name w:val="Titre 4 Car"/>
    <w:basedOn w:val="Policepardfaut"/>
    <w:link w:val="Titre4"/>
    <w:uiPriority w:val="9"/>
    <w:rsid w:val="005071E6"/>
    <w:rPr>
      <w:rFonts w:asciiTheme="majorHAnsi" w:eastAsiaTheme="majorEastAsia" w:hAnsiTheme="majorHAnsi" w:cstheme="majorBidi"/>
      <w:i/>
      <w:iCs/>
      <w:color w:val="007789" w:themeColor="accent1" w:themeShade="BF"/>
      <w:sz w:val="20"/>
      <w:szCs w:val="20"/>
      <w:lang w:val="en-US"/>
    </w:rPr>
  </w:style>
  <w:style w:type="character" w:customStyle="1" w:styleId="Titre5Car">
    <w:name w:val="Titre 5 Car"/>
    <w:basedOn w:val="Policepardfaut"/>
    <w:link w:val="Titre5"/>
    <w:uiPriority w:val="9"/>
    <w:rsid w:val="005071E6"/>
    <w:rPr>
      <w:rFonts w:asciiTheme="majorHAnsi" w:eastAsiaTheme="majorEastAsia" w:hAnsiTheme="majorHAnsi" w:cstheme="majorBidi"/>
      <w:color w:val="007789" w:themeColor="accent1" w:themeShade="BF"/>
      <w:sz w:val="20"/>
      <w:szCs w:val="20"/>
      <w:lang w:val="en-US"/>
    </w:rPr>
  </w:style>
  <w:style w:type="paragraph" w:styleId="En-ttedetabledesmatires">
    <w:name w:val="TOC Heading"/>
    <w:basedOn w:val="Titre1"/>
    <w:next w:val="Normal"/>
    <w:uiPriority w:val="39"/>
    <w:unhideWhenUsed/>
    <w:qFormat/>
    <w:rsid w:val="00076FE7"/>
    <w:pPr>
      <w:spacing w:before="240" w:after="0" w:line="259" w:lineRule="auto"/>
      <w:contextualSpacing w:val="0"/>
      <w:jc w:val="left"/>
      <w:outlineLvl w:val="9"/>
    </w:pPr>
    <w:rPr>
      <w:szCs w:val="32"/>
      <w:lang w:val="fr-FR"/>
    </w:rPr>
  </w:style>
  <w:style w:type="paragraph" w:styleId="TM1">
    <w:name w:val="toc 1"/>
    <w:basedOn w:val="Normal"/>
    <w:next w:val="Normal"/>
    <w:autoRedefine/>
    <w:uiPriority w:val="39"/>
    <w:unhideWhenUsed/>
    <w:rsid w:val="00076FE7"/>
    <w:pPr>
      <w:spacing w:after="100"/>
    </w:pPr>
  </w:style>
  <w:style w:type="paragraph" w:styleId="TM2">
    <w:name w:val="toc 2"/>
    <w:basedOn w:val="Normal"/>
    <w:next w:val="Normal"/>
    <w:autoRedefine/>
    <w:uiPriority w:val="39"/>
    <w:unhideWhenUsed/>
    <w:rsid w:val="00076FE7"/>
    <w:pPr>
      <w:spacing w:after="100"/>
      <w:ind w:left="200"/>
    </w:pPr>
  </w:style>
  <w:style w:type="paragraph" w:styleId="TM3">
    <w:name w:val="toc 3"/>
    <w:basedOn w:val="Normal"/>
    <w:next w:val="Normal"/>
    <w:autoRedefine/>
    <w:uiPriority w:val="39"/>
    <w:unhideWhenUsed/>
    <w:rsid w:val="00076FE7"/>
    <w:pPr>
      <w:spacing w:after="100"/>
      <w:ind w:left="400"/>
    </w:pPr>
  </w:style>
  <w:style w:type="character" w:customStyle="1" w:styleId="cm-line">
    <w:name w:val="cm-line"/>
    <w:basedOn w:val="Policepardfaut"/>
    <w:rsid w:val="00226838"/>
  </w:style>
  <w:style w:type="character" w:customStyle="1" w:styleId="cm-variable">
    <w:name w:val="cm-variable"/>
    <w:basedOn w:val="Policepardfaut"/>
    <w:rsid w:val="00226838"/>
  </w:style>
  <w:style w:type="character" w:customStyle="1" w:styleId="cm-keyword">
    <w:name w:val="cm-keyword"/>
    <w:basedOn w:val="Policepardfaut"/>
    <w:rsid w:val="00226838"/>
  </w:style>
  <w:style w:type="character" w:customStyle="1" w:styleId="cm-def">
    <w:name w:val="cm-def"/>
    <w:basedOn w:val="Policepardfaut"/>
    <w:rsid w:val="00226838"/>
  </w:style>
  <w:style w:type="character" w:customStyle="1" w:styleId="cm-operator">
    <w:name w:val="cm-operator"/>
    <w:basedOn w:val="Policepardfaut"/>
    <w:rsid w:val="00226838"/>
  </w:style>
  <w:style w:type="character" w:customStyle="1" w:styleId="cm-string-2">
    <w:name w:val="cm-string-2"/>
    <w:basedOn w:val="Policepardfaut"/>
    <w:rsid w:val="00226838"/>
  </w:style>
  <w:style w:type="character" w:customStyle="1" w:styleId="cm-property">
    <w:name w:val="cm-property"/>
    <w:basedOn w:val="Policepardfaut"/>
    <w:rsid w:val="00226838"/>
  </w:style>
  <w:style w:type="character" w:customStyle="1" w:styleId="cm-variable-2">
    <w:name w:val="cm-variable-2"/>
    <w:basedOn w:val="Policepardfaut"/>
    <w:rsid w:val="00226838"/>
  </w:style>
  <w:style w:type="character" w:customStyle="1" w:styleId="cm-string">
    <w:name w:val="cm-string"/>
    <w:basedOn w:val="Policepardfaut"/>
    <w:rsid w:val="00226838"/>
  </w:style>
  <w:style w:type="character" w:customStyle="1" w:styleId="cm-number">
    <w:name w:val="cm-number"/>
    <w:basedOn w:val="Policepardfaut"/>
    <w:rsid w:val="00226838"/>
  </w:style>
  <w:style w:type="character" w:customStyle="1" w:styleId="cm-meta">
    <w:name w:val="cm-meta"/>
    <w:basedOn w:val="Policepardfaut"/>
    <w:rsid w:val="00226838"/>
  </w:style>
  <w:style w:type="table" w:styleId="TableauListe2">
    <w:name w:val="List Table 2"/>
    <w:basedOn w:val="TableauNormal"/>
    <w:uiPriority w:val="47"/>
    <w:rsid w:val="00D75E96"/>
    <w:pPr>
      <w:spacing w:before="0" w:after="0" w:line="240" w:lineRule="auto"/>
    </w:pPr>
    <w:rPr>
      <w:color w:val="auto"/>
    </w:rPr>
    <w:tblPr>
      <w:tblStyleRowBandSize w:val="1"/>
      <w:tblStyleColBandSize w:val="1"/>
      <w:tblInd w:w="0" w:type="nil"/>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473">
      <w:bodyDiv w:val="1"/>
      <w:marLeft w:val="0"/>
      <w:marRight w:val="0"/>
      <w:marTop w:val="0"/>
      <w:marBottom w:val="0"/>
      <w:divBdr>
        <w:top w:val="none" w:sz="0" w:space="0" w:color="auto"/>
        <w:left w:val="none" w:sz="0" w:space="0" w:color="auto"/>
        <w:bottom w:val="none" w:sz="0" w:space="0" w:color="auto"/>
        <w:right w:val="none" w:sz="0" w:space="0" w:color="auto"/>
      </w:divBdr>
    </w:div>
    <w:div w:id="182591718">
      <w:bodyDiv w:val="1"/>
      <w:marLeft w:val="0"/>
      <w:marRight w:val="0"/>
      <w:marTop w:val="0"/>
      <w:marBottom w:val="0"/>
      <w:divBdr>
        <w:top w:val="none" w:sz="0" w:space="0" w:color="auto"/>
        <w:left w:val="none" w:sz="0" w:space="0" w:color="auto"/>
        <w:bottom w:val="none" w:sz="0" w:space="0" w:color="auto"/>
        <w:right w:val="none" w:sz="0" w:space="0" w:color="auto"/>
      </w:divBdr>
    </w:div>
    <w:div w:id="716440356">
      <w:bodyDiv w:val="1"/>
      <w:marLeft w:val="0"/>
      <w:marRight w:val="0"/>
      <w:marTop w:val="0"/>
      <w:marBottom w:val="0"/>
      <w:divBdr>
        <w:top w:val="none" w:sz="0" w:space="0" w:color="auto"/>
        <w:left w:val="none" w:sz="0" w:space="0" w:color="auto"/>
        <w:bottom w:val="none" w:sz="0" w:space="0" w:color="auto"/>
        <w:right w:val="none" w:sz="0" w:space="0" w:color="auto"/>
      </w:divBdr>
    </w:div>
    <w:div w:id="869728898">
      <w:bodyDiv w:val="1"/>
      <w:marLeft w:val="0"/>
      <w:marRight w:val="0"/>
      <w:marTop w:val="0"/>
      <w:marBottom w:val="0"/>
      <w:divBdr>
        <w:top w:val="none" w:sz="0" w:space="0" w:color="auto"/>
        <w:left w:val="none" w:sz="0" w:space="0" w:color="auto"/>
        <w:bottom w:val="none" w:sz="0" w:space="0" w:color="auto"/>
        <w:right w:val="none" w:sz="0" w:space="0" w:color="auto"/>
      </w:divBdr>
    </w:div>
    <w:div w:id="927737810">
      <w:bodyDiv w:val="1"/>
      <w:marLeft w:val="0"/>
      <w:marRight w:val="0"/>
      <w:marTop w:val="0"/>
      <w:marBottom w:val="0"/>
      <w:divBdr>
        <w:top w:val="none" w:sz="0" w:space="0" w:color="auto"/>
        <w:left w:val="none" w:sz="0" w:space="0" w:color="auto"/>
        <w:bottom w:val="none" w:sz="0" w:space="0" w:color="auto"/>
        <w:right w:val="none" w:sz="0" w:space="0" w:color="auto"/>
      </w:divBdr>
    </w:div>
    <w:div w:id="965503899">
      <w:bodyDiv w:val="1"/>
      <w:marLeft w:val="0"/>
      <w:marRight w:val="0"/>
      <w:marTop w:val="0"/>
      <w:marBottom w:val="0"/>
      <w:divBdr>
        <w:top w:val="none" w:sz="0" w:space="0" w:color="auto"/>
        <w:left w:val="none" w:sz="0" w:space="0" w:color="auto"/>
        <w:bottom w:val="none" w:sz="0" w:space="0" w:color="auto"/>
        <w:right w:val="none" w:sz="0" w:space="0" w:color="auto"/>
      </w:divBdr>
      <w:divsChild>
        <w:div w:id="263073883">
          <w:marLeft w:val="0"/>
          <w:marRight w:val="0"/>
          <w:marTop w:val="0"/>
          <w:marBottom w:val="0"/>
          <w:divBdr>
            <w:top w:val="none" w:sz="0" w:space="0" w:color="auto"/>
            <w:left w:val="none" w:sz="0" w:space="0" w:color="auto"/>
            <w:bottom w:val="none" w:sz="0" w:space="0" w:color="auto"/>
            <w:right w:val="none" w:sz="0" w:space="0" w:color="auto"/>
          </w:divBdr>
        </w:div>
      </w:divsChild>
    </w:div>
    <w:div w:id="1422409946">
      <w:bodyDiv w:val="1"/>
      <w:marLeft w:val="0"/>
      <w:marRight w:val="0"/>
      <w:marTop w:val="0"/>
      <w:marBottom w:val="0"/>
      <w:divBdr>
        <w:top w:val="none" w:sz="0" w:space="0" w:color="auto"/>
        <w:left w:val="none" w:sz="0" w:space="0" w:color="auto"/>
        <w:bottom w:val="none" w:sz="0" w:space="0" w:color="auto"/>
        <w:right w:val="none" w:sz="0" w:space="0" w:color="auto"/>
      </w:divBdr>
      <w:divsChild>
        <w:div w:id="237324415">
          <w:marLeft w:val="0"/>
          <w:marRight w:val="0"/>
          <w:marTop w:val="0"/>
          <w:marBottom w:val="0"/>
          <w:divBdr>
            <w:top w:val="none" w:sz="0" w:space="0" w:color="auto"/>
            <w:left w:val="none" w:sz="0" w:space="0" w:color="auto"/>
            <w:bottom w:val="none" w:sz="0" w:space="0" w:color="auto"/>
            <w:right w:val="none" w:sz="0" w:space="0" w:color="auto"/>
          </w:divBdr>
        </w:div>
      </w:divsChild>
    </w:div>
    <w:div w:id="1610549635">
      <w:bodyDiv w:val="1"/>
      <w:marLeft w:val="0"/>
      <w:marRight w:val="0"/>
      <w:marTop w:val="0"/>
      <w:marBottom w:val="0"/>
      <w:divBdr>
        <w:top w:val="none" w:sz="0" w:space="0" w:color="auto"/>
        <w:left w:val="none" w:sz="0" w:space="0" w:color="auto"/>
        <w:bottom w:val="none" w:sz="0" w:space="0" w:color="auto"/>
        <w:right w:val="none" w:sz="0" w:space="0" w:color="auto"/>
      </w:divBdr>
    </w:div>
    <w:div w:id="1919099131">
      <w:bodyDiv w:val="1"/>
      <w:marLeft w:val="0"/>
      <w:marRight w:val="0"/>
      <w:marTop w:val="0"/>
      <w:marBottom w:val="0"/>
      <w:divBdr>
        <w:top w:val="none" w:sz="0" w:space="0" w:color="auto"/>
        <w:left w:val="none" w:sz="0" w:space="0" w:color="auto"/>
        <w:bottom w:val="none" w:sz="0" w:space="0" w:color="auto"/>
        <w:right w:val="none" w:sz="0" w:space="0" w:color="auto"/>
      </w:divBdr>
    </w:div>
    <w:div w:id="2025743226">
      <w:bodyDiv w:val="1"/>
      <w:marLeft w:val="0"/>
      <w:marRight w:val="0"/>
      <w:marTop w:val="0"/>
      <w:marBottom w:val="0"/>
      <w:divBdr>
        <w:top w:val="none" w:sz="0" w:space="0" w:color="auto"/>
        <w:left w:val="none" w:sz="0" w:space="0" w:color="auto"/>
        <w:bottom w:val="none" w:sz="0" w:space="0" w:color="auto"/>
        <w:right w:val="none" w:sz="0" w:space="0" w:color="auto"/>
      </w:divBdr>
    </w:div>
    <w:div w:id="210005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tools.ietf.org/html/rfc8259" TargetMode="External"/><Relationship Id="rId18" Type="http://schemas.openxmlformats.org/officeDocument/2006/relationships/hyperlink" Target="https://tools.ietf.org/html/rfc4122" TargetMode="Externa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hyperlink" Target="https://leafletjs.com/reference-1.7.1.html" TargetMode="External"/><Relationship Id="rId17" Type="http://schemas.openxmlformats.org/officeDocument/2006/relationships/hyperlink" Target="https://w3c.github.io/json-ld-syntax/" TargetMode="External"/><Relationship Id="rId25"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hyperlink" Target="https://www.loc.gov/standards/iso639-2/php/code_list.php" TargetMode="External"/><Relationship Id="rId20" Type="http://schemas.openxmlformats.org/officeDocument/2006/relationships/image" Target="media/image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7946" TargetMode="External"/><Relationship Id="rId24"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tools.ietf.org/html/bcp47" TargetMode="External"/><Relationship Id="rId23" Type="http://schemas.openxmlformats.org/officeDocument/2006/relationships/package" Target="embeddings/Microsoft_Visio_Drawing1.vsdx"/><Relationship Id="rId28" Type="http://schemas.openxmlformats.org/officeDocument/2006/relationships/footer" Target="footer1.xml"/><Relationship Id="rId10" Type="http://schemas.openxmlformats.org/officeDocument/2006/relationships/hyperlink" Target="https://tools.ietf.org/html/rfc8259" TargetMode="External"/><Relationship Id="rId19" Type="http://schemas.openxmlformats.org/officeDocument/2006/relationships/hyperlink" Target="https://tools.ietf.org/html/rfc4122" TargetMode="External"/><Relationship Id="rId4" Type="http://schemas.openxmlformats.org/officeDocument/2006/relationships/settings" Target="settings.xml"/><Relationship Id="rId9" Type="http://schemas.openxmlformats.org/officeDocument/2006/relationships/hyperlink" Target="https://tools.ietf.org/html/rfc2119" TargetMode="External"/><Relationship Id="rId14" Type="http://schemas.openxmlformats.org/officeDocument/2006/relationships/hyperlink" Target="https://tools.ietf.org/html/rfc3339" TargetMode="External"/><Relationship Id="rId22" Type="http://schemas.openxmlformats.org/officeDocument/2006/relationships/image" Target="media/image3.emf"/><Relationship Id="rId27" Type="http://schemas.openxmlformats.org/officeDocument/2006/relationships/package" Target="embeddings/Microsoft_Visio_Drawing3.vsdx"/><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ill\AppData\Local\Microsoft\Office\16.0\DTS\fr-FR%7bFF1F85EB-2261-46EF-AB57-AA88E5371615%7d\%7b63A94984-0671-4E98-9ABD-2D014D508BAB%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6DC2E-85AD-4EA3-9727-1D6E66D14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{63A94984-0671-4E98-9ABD-2D014D508BAB}tf02835058_win32.dotx</Template>
  <TotalTime>0</TotalTime>
  <Pages>27</Pages>
  <Words>4347</Words>
  <Characters>23912</Characters>
  <Application>Microsoft Office Word</Application>
  <DocSecurity>0</DocSecurity>
  <Lines>199</Lines>
  <Paragraphs>56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pelletier</dc:creator>
  <cp:keywords/>
  <dc:description/>
  <cp:lastModifiedBy>guillaume pelletier</cp:lastModifiedBy>
  <cp:revision>112</cp:revision>
  <dcterms:created xsi:type="dcterms:W3CDTF">2021-04-11T10:41:00Z</dcterms:created>
  <dcterms:modified xsi:type="dcterms:W3CDTF">2021-05-15T17:30:00Z</dcterms:modified>
</cp:coreProperties>
</file>